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right w:w="0" w:type="dxa"/>
        </w:tblCellMar>
        <w:tblLook w:val="04A0" w:firstRow="1" w:lastRow="0" w:firstColumn="1" w:lastColumn="0" w:noHBand="0" w:noVBand="1"/>
      </w:tblPr>
      <w:tblGrid>
        <w:gridCol w:w="4379"/>
        <w:gridCol w:w="4247"/>
        <w:gridCol w:w="4334"/>
      </w:tblGrid>
      <w:tr w:rsidR="00E52DAC" w:rsidRPr="00BA6AD0" w14:paraId="21EC5130" w14:textId="77777777" w:rsidTr="00B90C09">
        <w:trPr>
          <w:trHeight w:val="720"/>
        </w:trPr>
        <w:tc>
          <w:tcPr>
            <w:tcW w:w="12960" w:type="dxa"/>
            <w:gridSpan w:val="3"/>
            <w:tcBorders>
              <w:top w:val="nil"/>
              <w:left w:val="nil"/>
              <w:bottom w:val="nil"/>
              <w:right w:val="nil"/>
            </w:tcBorders>
            <w:shd w:val="clear" w:color="auto" w:fill="auto"/>
            <w:vAlign w:val="center"/>
          </w:tcPr>
          <w:p w14:paraId="0A52B4BC" w14:textId="77777777" w:rsidR="00E52DAC" w:rsidRPr="00BA6AD0" w:rsidRDefault="00000000" w:rsidP="00BA6AD0">
            <w:pPr>
              <w:pStyle w:val="NewspaperMastheadInfo"/>
            </w:pPr>
            <w:sdt>
              <w:sdtPr>
                <w:id w:val="1192875319"/>
                <w:placeholder>
                  <w:docPart w:val="73A27BF7ADB24CD5A29675A91363F608"/>
                </w:placeholder>
                <w:showingPlcHdr/>
                <w15:appearance w15:val="hidden"/>
              </w:sdtPr>
              <w:sdtContent>
                <w:r w:rsidR="00BA6AD0" w:rsidRPr="00BA6AD0">
                  <w:t>Relecloud presents</w:t>
                </w:r>
              </w:sdtContent>
            </w:sdt>
            <w:r w:rsidR="00BA6AD0" w:rsidRPr="00BA6AD0">
              <w:t xml:space="preserve"> </w:t>
            </w:r>
          </w:p>
        </w:tc>
      </w:tr>
      <w:tr w:rsidR="00E52DAC" w:rsidRPr="0070777A" w14:paraId="7054FBC3" w14:textId="77777777" w:rsidTr="00B90C09">
        <w:trPr>
          <w:trHeight w:val="2016"/>
        </w:trPr>
        <w:tc>
          <w:tcPr>
            <w:tcW w:w="12960" w:type="dxa"/>
            <w:gridSpan w:val="3"/>
            <w:tcBorders>
              <w:top w:val="nil"/>
              <w:left w:val="nil"/>
              <w:bottom w:val="nil"/>
              <w:right w:val="nil"/>
            </w:tcBorders>
            <w:shd w:val="clear" w:color="auto" w:fill="F64668" w:themeFill="accent2"/>
            <w:vAlign w:val="center"/>
          </w:tcPr>
          <w:p w14:paraId="01F35D75" w14:textId="77777777" w:rsidR="00E52DAC" w:rsidRPr="00BA6AD0" w:rsidRDefault="00000000" w:rsidP="00BA6AD0">
            <w:pPr>
              <w:pStyle w:val="NewspaperMasthead"/>
            </w:pPr>
            <w:sdt>
              <w:sdtPr>
                <w:id w:val="1715236554"/>
                <w:placeholder>
                  <w:docPart w:val="7D2C1EFC93554DE8989619F2AACA8FAE"/>
                </w:placeholder>
                <w:showingPlcHdr/>
                <w15:appearance w15:val="hidden"/>
              </w:sdtPr>
              <w:sdtContent>
                <w:r w:rsidR="00BA6AD0" w:rsidRPr="00BA6AD0">
                  <w:t>THE NEWS TODAY</w:t>
                </w:r>
              </w:sdtContent>
            </w:sdt>
          </w:p>
        </w:tc>
      </w:tr>
      <w:tr w:rsidR="00572E4F" w:rsidRPr="00BA6AD0" w14:paraId="3EC7DEAA" w14:textId="77777777" w:rsidTr="00B90C09">
        <w:trPr>
          <w:trHeight w:val="864"/>
        </w:trPr>
        <w:tc>
          <w:tcPr>
            <w:tcW w:w="4379" w:type="dxa"/>
            <w:tcBorders>
              <w:top w:val="nil"/>
              <w:left w:val="nil"/>
              <w:bottom w:val="nil"/>
              <w:right w:val="nil"/>
            </w:tcBorders>
            <w:vAlign w:val="center"/>
          </w:tcPr>
          <w:p w14:paraId="074B52C5" w14:textId="77777777" w:rsidR="00DF0B74" w:rsidRPr="00BA6AD0" w:rsidRDefault="00000000" w:rsidP="00BA6AD0">
            <w:pPr>
              <w:pStyle w:val="NewspaperMastheadInfo"/>
            </w:pPr>
            <w:sdt>
              <w:sdtPr>
                <w:id w:val="1551506948"/>
                <w:placeholder>
                  <w:docPart w:val="0C5AFA84C3D149A0AF22723EC47B1E46"/>
                </w:placeholder>
                <w:showingPlcHdr/>
                <w15:appearance w15:val="hidden"/>
              </w:sdtPr>
              <w:sdtContent>
                <w:r w:rsidR="00BA6AD0" w:rsidRPr="00BA6AD0">
                  <w:t>Tuesday</w:t>
                </w:r>
              </w:sdtContent>
            </w:sdt>
            <w:r w:rsidR="00BA6AD0" w:rsidRPr="00BA6AD0">
              <w:t xml:space="preserve"> </w:t>
            </w:r>
          </w:p>
        </w:tc>
        <w:tc>
          <w:tcPr>
            <w:tcW w:w="4247" w:type="dxa"/>
            <w:tcBorders>
              <w:top w:val="nil"/>
              <w:left w:val="nil"/>
              <w:bottom w:val="nil"/>
              <w:right w:val="nil"/>
            </w:tcBorders>
            <w:vAlign w:val="center"/>
          </w:tcPr>
          <w:p w14:paraId="6FB2FB66" w14:textId="77777777" w:rsidR="00DF0B74" w:rsidRPr="00BA6AD0" w:rsidRDefault="00000000" w:rsidP="00BA6AD0">
            <w:pPr>
              <w:pStyle w:val="NewspaperMastheadInfo"/>
            </w:pPr>
            <w:sdt>
              <w:sdtPr>
                <w:id w:val="971181375"/>
                <w:placeholder>
                  <w:docPart w:val="C0698FADA2C14A019C2758E9E3E96864"/>
                </w:placeholder>
                <w:showingPlcHdr/>
                <w15:appearance w15:val="hidden"/>
              </w:sdtPr>
              <w:sdtContent>
                <w:r w:rsidR="00BA6AD0" w:rsidRPr="00BA6AD0">
                  <w:t>September 24, YYYY</w:t>
                </w:r>
              </w:sdtContent>
            </w:sdt>
            <w:r w:rsidR="00BA6AD0" w:rsidRPr="00BA6AD0">
              <w:t xml:space="preserve"> </w:t>
            </w:r>
          </w:p>
        </w:tc>
        <w:tc>
          <w:tcPr>
            <w:tcW w:w="4334" w:type="dxa"/>
            <w:tcBorders>
              <w:top w:val="nil"/>
              <w:left w:val="nil"/>
              <w:bottom w:val="nil"/>
              <w:right w:val="nil"/>
            </w:tcBorders>
            <w:vAlign w:val="center"/>
          </w:tcPr>
          <w:p w14:paraId="40635BDC" w14:textId="77777777" w:rsidR="00DF0B74" w:rsidRPr="00BA6AD0" w:rsidRDefault="00000000" w:rsidP="00BA6AD0">
            <w:pPr>
              <w:pStyle w:val="NewspaperMastheadInfo"/>
            </w:pPr>
            <w:sdt>
              <w:sdtPr>
                <w:id w:val="66781862"/>
                <w:placeholder>
                  <w:docPart w:val="1C70E2696E1B41598EDF1ADDBC529DD7"/>
                </w:placeholder>
                <w:showingPlcHdr/>
                <w15:appearance w15:val="hidden"/>
              </w:sdtPr>
              <w:sdtContent>
                <w:r w:rsidR="00BA6AD0" w:rsidRPr="00BA6AD0">
                  <w:t>Issue #10</w:t>
                </w:r>
              </w:sdtContent>
            </w:sdt>
            <w:r w:rsidR="00BA6AD0" w:rsidRPr="00BA6AD0">
              <w:t xml:space="preserve"> </w:t>
            </w:r>
          </w:p>
        </w:tc>
      </w:tr>
      <w:tr w:rsidR="00AB68A9" w14:paraId="227D680B" w14:textId="77777777" w:rsidTr="00B90C09">
        <w:trPr>
          <w:trHeight w:val="6426"/>
        </w:trPr>
        <w:tc>
          <w:tcPr>
            <w:tcW w:w="12960" w:type="dxa"/>
            <w:gridSpan w:val="3"/>
            <w:tcBorders>
              <w:top w:val="nil"/>
              <w:left w:val="nil"/>
              <w:bottom w:val="nil"/>
              <w:right w:val="nil"/>
            </w:tcBorders>
            <w:tcMar>
              <w:left w:w="0" w:type="dxa"/>
              <w:right w:w="0" w:type="dxa"/>
            </w:tcMar>
          </w:tcPr>
          <w:p w14:paraId="14B5EE23" w14:textId="6EE1CD2B" w:rsidR="00AB68A9" w:rsidRDefault="00004C2C" w:rsidP="00D3768E">
            <w:pPr>
              <w:pStyle w:val="NoSpacing"/>
            </w:pPr>
            <w:r w:rsidRPr="00AE030C">
              <w:rPr>
                <w:noProof/>
                <w:sz w:val="24"/>
                <w:szCs w:val="24"/>
              </w:rPr>
              <mc:AlternateContent>
                <mc:Choice Requires="wps">
                  <w:drawing>
                    <wp:anchor distT="45720" distB="45720" distL="114300" distR="114300" simplePos="0" relativeHeight="251699200" behindDoc="0" locked="0" layoutInCell="1" allowOverlap="1" wp14:anchorId="36CF3AB1" wp14:editId="470B6494">
                      <wp:simplePos x="0" y="0"/>
                      <wp:positionH relativeFrom="column">
                        <wp:posOffset>0</wp:posOffset>
                      </wp:positionH>
                      <wp:positionV relativeFrom="page">
                        <wp:posOffset>3747770</wp:posOffset>
                      </wp:positionV>
                      <wp:extent cx="5486400" cy="1444752"/>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44752"/>
                              </a:xfrm>
                              <a:prstGeom prst="rect">
                                <a:avLst/>
                              </a:prstGeom>
                              <a:solidFill>
                                <a:schemeClr val="accent1"/>
                              </a:solidFill>
                              <a:ln w="9525">
                                <a:noFill/>
                                <a:miter lim="800000"/>
                                <a:headEnd/>
                                <a:tailEnd/>
                              </a:ln>
                            </wps:spPr>
                            <wps:txbx>
                              <w:txbxContent>
                                <w:p w14:paraId="7C3BE5AD" w14:textId="766F84EC" w:rsidR="00004C2C" w:rsidRPr="00B90C09" w:rsidRDefault="00B90C09" w:rsidP="00B90C09">
                                  <w:pPr>
                                    <w:pStyle w:val="WhiteArticleTitle"/>
                                    <w:rPr>
                                      <w:lang w:val="en-IN"/>
                                    </w:rPr>
                                  </w:pPr>
                                  <w:r>
                                    <w:rPr>
                                      <w:lang w:val="en-IN"/>
                                    </w:rPr>
                                    <w:t>THE GREAT LEADER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6CF3AB1" id="_x0000_t202" coordsize="21600,21600" o:spt="202" path="m,l,21600r21600,l21600,xe">
                      <v:stroke joinstyle="miter"/>
                      <v:path gradientshapeok="t" o:connecttype="rect"/>
                    </v:shapetype>
                    <v:shape id="Text Box 2" o:spid="_x0000_s1026" type="#_x0000_t202" style="position:absolute;margin-left:0;margin-top:295.1pt;width:6in;height:113.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" fillcolor="#4185df [3204]" stroked="f">
                      <v:textbox>
                        <w:txbxContent>
                          <w:p w14:paraId="7C3BE5AD" w14:textId="766F84EC" w:rsidR="00004C2C" w:rsidRPr="00B90C09" w:rsidRDefault="00B90C09" w:rsidP="00B90C09">
                            <w:pPr>
                              <w:pStyle w:val="WhiteArticleTitle"/>
                              <w:rPr>
                                <w:lang w:val="en-IN"/>
                              </w:rPr>
                            </w:pPr>
                            <w:r>
                              <w:rPr>
                                <w:lang w:val="en-IN"/>
                              </w:rPr>
                              <w:t>THE GREAT LEADER</w:t>
                            </w:r>
                          </w:p>
                        </w:txbxContent>
                      </v:textbox>
                      <w10:wrap anchory="page"/>
                    </v:shape>
                  </w:pict>
                </mc:Fallback>
              </mc:AlternateContent>
            </w:r>
            <w:r w:rsidR="00B90C09">
              <w:rPr>
                <w:noProof/>
              </w:rPr>
              <mc:AlternateContent>
                <mc:Choice Requires="wpg">
                  <w:drawing>
                    <wp:inline distT="0" distB="0" distL="0" distR="0" wp14:anchorId="6788F05E" wp14:editId="3B43FCDE">
                      <wp:extent cx="7383780" cy="4605020"/>
                      <wp:effectExtent l="0" t="0" r="7620" b="5080"/>
                      <wp:docPr id="1033186628" name="Group 2"/>
                      <wp:cNvGraphicFramePr/>
                      <a:graphic xmlns:a="http://schemas.openxmlformats.org/drawingml/2006/main">
                        <a:graphicData uri="http://schemas.microsoft.com/office/word/2010/wordprocessingGroup">
                          <wpg:wgp>
                            <wpg:cNvGrpSpPr/>
                            <wpg:grpSpPr>
                              <a:xfrm>
                                <a:off x="0" y="0"/>
                                <a:ext cx="7383780" cy="4605020"/>
                                <a:chOff x="0" y="0"/>
                                <a:chExt cx="5435600" cy="4605020"/>
                              </a:xfrm>
                            </wpg:grpSpPr>
                            <pic:pic xmlns:pic="http://schemas.openxmlformats.org/drawingml/2006/picture">
                              <pic:nvPicPr>
                                <pic:cNvPr id="1999748638" name="Picture 1"/>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bwMode="auto">
                                <a:xfrm>
                                  <a:off x="0" y="0"/>
                                  <a:ext cx="5435600" cy="4229735"/>
                                </a:xfrm>
                                <a:prstGeom prst="rect">
                                  <a:avLst/>
                                </a:prstGeom>
                                <a:ln>
                                  <a:noFill/>
                                </a:ln>
                                <a:extLst>
                                  <a:ext uri="{53640926-AAD7-44D8-BBD7-CCE9431645EC}">
                                    <a14:shadowObscured xmlns:a14="http://schemas.microsoft.com/office/drawing/2010/main"/>
                                  </a:ext>
                                </a:extLst>
                              </pic:spPr>
                            </pic:pic>
                            <wps:wsp>
                              <wps:cNvPr id="698233871" name="Text Box 1"/>
                              <wps:cNvSpPr txBox="1"/>
                              <wps:spPr>
                                <a:xfrm>
                                  <a:off x="0" y="4229735"/>
                                  <a:ext cx="5435600" cy="375285"/>
                                </a:xfrm>
                                <a:prstGeom prst="rect">
                                  <a:avLst/>
                                </a:prstGeom>
                                <a:solidFill>
                                  <a:prstClr val="white"/>
                                </a:solidFill>
                                <a:ln>
                                  <a:noFill/>
                                </a:ln>
                              </wps:spPr>
                              <wps:txbx>
                                <w:txbxContent>
                                  <w:p w14:paraId="6A23383C" w14:textId="384682B2" w:rsidR="00B90C09" w:rsidRPr="00B90C09" w:rsidRDefault="00B90C09" w:rsidP="00B90C09">
                                    <w:pPr>
                                      <w:rPr>
                                        <w:sz w:val="18"/>
                                        <w:szCs w:val="18"/>
                                      </w:rPr>
                                    </w:pPr>
                                    <w:hyperlink r:id="rId12" w:history="1">
                                      <w:r w:rsidRPr="00B90C09">
                                        <w:rPr>
                                          <w:rStyle w:val="Hyperlink"/>
                                          <w:sz w:val="18"/>
                                          <w:szCs w:val="18"/>
                                        </w:rPr>
                                        <w:t>This Photo</w:t>
                                      </w:r>
                                    </w:hyperlink>
                                    <w:r w:rsidRPr="00B90C09">
                                      <w:rPr>
                                        <w:sz w:val="18"/>
                                        <w:szCs w:val="18"/>
                                      </w:rPr>
                                      <w:t xml:space="preserve"> by Unknown Author is licensed under </w:t>
                                    </w:r>
                                    <w:hyperlink r:id="rId13" w:history="1">
                                      <w:r w:rsidRPr="00B90C0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788F05E" id="Group 2" o:spid="_x0000_s1027" style="width:581.4pt;height:362.6pt;mso-position-horizontal-relative:char;mso-position-vertical-relative:line" coordsize="54356,46050"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4356;height:42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">
                        <v:imagedata r:id="rId14" o:title=""/>
                      </v:shape>
                      <v:shape id="Text Box 1" o:spid="_x0000_s1029" type="#_x0000_t202" style="position:absolute;top:42297;width:5435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" stroked="f">
                        <v:textbox>
                          <w:txbxContent>
                            <w:p w14:paraId="6A23383C" w14:textId="384682B2" w:rsidR="00B90C09" w:rsidRPr="00B90C09" w:rsidRDefault="00B90C09" w:rsidP="00B90C09">
                              <w:pPr>
                                <w:rPr>
                                  <w:sz w:val="18"/>
                                  <w:szCs w:val="18"/>
                                </w:rPr>
                              </w:pPr>
                              <w:hyperlink r:id="rId15" w:history="1">
                                <w:r w:rsidRPr="00B90C09">
                                  <w:rPr>
                                    <w:rStyle w:val="Hyperlink"/>
                                    <w:sz w:val="18"/>
                                    <w:szCs w:val="18"/>
                                  </w:rPr>
                                  <w:t>This Photo</w:t>
                                </w:r>
                              </w:hyperlink>
                              <w:r w:rsidRPr="00B90C09">
                                <w:rPr>
                                  <w:sz w:val="18"/>
                                  <w:szCs w:val="18"/>
                                </w:rPr>
                                <w:t xml:space="preserve"> by Unknown Author is licensed under </w:t>
                              </w:r>
                              <w:hyperlink r:id="rId16" w:history="1">
                                <w:r w:rsidRPr="00B90C09">
                                  <w:rPr>
                                    <w:rStyle w:val="Hyperlink"/>
                                    <w:sz w:val="18"/>
                                    <w:szCs w:val="18"/>
                                  </w:rPr>
                                  <w:t>CC BY-SA</w:t>
                                </w:r>
                              </w:hyperlink>
                            </w:p>
                          </w:txbxContent>
                        </v:textbox>
                      </v:shape>
                      <w10:anchorlock/>
                    </v:group>
                  </w:pict>
                </mc:Fallback>
              </mc:AlternateContent>
            </w:r>
          </w:p>
        </w:tc>
      </w:tr>
      <w:tr w:rsidR="00701931" w14:paraId="670066F6" w14:textId="77777777" w:rsidTr="00B90C09">
        <w:trPr>
          <w:trHeight w:val="20"/>
        </w:trPr>
        <w:tc>
          <w:tcPr>
            <w:tcW w:w="4379" w:type="dxa"/>
            <w:vMerge w:val="restart"/>
            <w:tcBorders>
              <w:top w:val="nil"/>
              <w:left w:val="nil"/>
              <w:right w:val="nil"/>
            </w:tcBorders>
          </w:tcPr>
          <w:p w14:paraId="400D31BB" w14:textId="77777777" w:rsidR="00701931" w:rsidRPr="00004C2C" w:rsidRDefault="00701931" w:rsidP="00004C2C">
            <w:pPr>
              <w:pStyle w:val="NoSpacing"/>
            </w:pPr>
          </w:p>
        </w:tc>
        <w:tc>
          <w:tcPr>
            <w:tcW w:w="4247" w:type="dxa"/>
            <w:vMerge w:val="restart"/>
            <w:tcBorders>
              <w:top w:val="nil"/>
              <w:left w:val="nil"/>
              <w:right w:val="nil"/>
            </w:tcBorders>
          </w:tcPr>
          <w:p w14:paraId="5539B490" w14:textId="77777777" w:rsidR="00701931" w:rsidRPr="00004C2C" w:rsidRDefault="00701931" w:rsidP="00004C2C">
            <w:pPr>
              <w:pStyle w:val="NoSpacing"/>
            </w:pPr>
          </w:p>
        </w:tc>
        <w:tc>
          <w:tcPr>
            <w:tcW w:w="4334" w:type="dxa"/>
            <w:tcBorders>
              <w:top w:val="nil"/>
              <w:left w:val="nil"/>
              <w:bottom w:val="nil"/>
              <w:right w:val="nil"/>
            </w:tcBorders>
            <w:tcMar>
              <w:top w:w="216" w:type="dxa"/>
              <w:left w:w="216" w:type="dxa"/>
              <w:right w:w="115" w:type="dxa"/>
            </w:tcMar>
          </w:tcPr>
          <w:p w14:paraId="21D0EC27" w14:textId="77777777" w:rsidR="00701931" w:rsidRPr="00E26C3C" w:rsidRDefault="00000000" w:rsidP="00404E43">
            <w:pPr>
              <w:pStyle w:val="PhotoCaption"/>
            </w:pPr>
            <w:sdt>
              <w:sdtPr>
                <w:id w:val="473955056"/>
                <w:placeholder>
                  <w:docPart w:val="17CD0A5C43FF45728D3A0C43F365EFE5"/>
                </w:placeholder>
                <w:showingPlcHdr/>
                <w15:appearance w15:val="hidden"/>
              </w:sdtPr>
              <w:sdtContent>
                <w:r w:rsidR="00D3768E" w:rsidRPr="00D3768E">
                  <w:t>Picture Caption: To make your document look professionally produced, Word provides header, footer, cover page, and text box designs that complement each other.</w:t>
                </w:r>
              </w:sdtContent>
            </w:sdt>
            <w:r w:rsidR="00D3768E">
              <w:t xml:space="preserve"> </w:t>
            </w:r>
          </w:p>
        </w:tc>
      </w:tr>
      <w:tr w:rsidR="00701931" w14:paraId="70A9C910" w14:textId="77777777" w:rsidTr="00B90C09">
        <w:trPr>
          <w:trHeight w:val="493"/>
        </w:trPr>
        <w:tc>
          <w:tcPr>
            <w:tcW w:w="4379" w:type="dxa"/>
            <w:vMerge/>
            <w:tcBorders>
              <w:top w:val="nil"/>
              <w:left w:val="nil"/>
              <w:bottom w:val="nil"/>
              <w:right w:val="nil"/>
            </w:tcBorders>
          </w:tcPr>
          <w:p w14:paraId="157AE08F" w14:textId="77777777" w:rsidR="00701931" w:rsidRDefault="00701931"/>
        </w:tc>
        <w:tc>
          <w:tcPr>
            <w:tcW w:w="4247" w:type="dxa"/>
            <w:vMerge/>
            <w:tcBorders>
              <w:top w:val="nil"/>
              <w:left w:val="nil"/>
              <w:bottom w:val="nil"/>
              <w:right w:val="nil"/>
            </w:tcBorders>
          </w:tcPr>
          <w:p w14:paraId="260584B9" w14:textId="77777777" w:rsidR="00701931" w:rsidRDefault="00701931"/>
        </w:tc>
        <w:tc>
          <w:tcPr>
            <w:tcW w:w="4334" w:type="dxa"/>
            <w:vMerge w:val="restart"/>
            <w:tcBorders>
              <w:top w:val="nil"/>
              <w:left w:val="nil"/>
              <w:bottom w:val="single" w:sz="48" w:space="0" w:color="0066FF"/>
              <w:right w:val="nil"/>
            </w:tcBorders>
            <w:tcMar>
              <w:top w:w="0" w:type="dxa"/>
              <w:left w:w="216" w:type="dxa"/>
              <w:right w:w="115" w:type="dxa"/>
            </w:tcMar>
          </w:tcPr>
          <w:p w14:paraId="564A1C5B" w14:textId="77777777" w:rsidR="00B90C09" w:rsidRPr="00B90C09" w:rsidRDefault="00B90C09" w:rsidP="00B90C09">
            <w:pPr>
              <w:rPr>
                <w:b/>
                <w:bCs/>
                <w:lang w:val="en-IN"/>
              </w:rPr>
            </w:pPr>
            <w:r w:rsidRPr="00B90C09">
              <w:rPr>
                <w:b/>
                <w:bCs/>
                <w:lang w:val="en-IN"/>
              </w:rPr>
              <w:t>Career</w:t>
            </w:r>
          </w:p>
          <w:p w14:paraId="742EA2C0" w14:textId="77777777" w:rsidR="00B90C09" w:rsidRPr="00B90C09" w:rsidRDefault="00B90C09" w:rsidP="00B90C09">
            <w:pPr>
              <w:rPr>
                <w:lang w:val="en-IN"/>
              </w:rPr>
            </w:pPr>
            <w:r w:rsidRPr="00B90C09">
              <w:rPr>
                <w:lang w:val="en-IN"/>
              </w:rPr>
              <w:t>[</w:t>
            </w:r>
            <w:hyperlink r:id="rId17" w:tooltip="Edit section: Career" w:history="1">
              <w:r w:rsidRPr="00B90C09">
                <w:rPr>
                  <w:rStyle w:val="Hyperlink"/>
                  <w:lang w:val="en-IN"/>
                </w:rPr>
                <w:t>edit</w:t>
              </w:r>
            </w:hyperlink>
            <w:r w:rsidRPr="00B90C09">
              <w:rPr>
                <w:lang w:val="en-IN"/>
              </w:rPr>
              <w:t>]</w:t>
            </w:r>
          </w:p>
          <w:p w14:paraId="3C269BD5" w14:textId="77777777" w:rsidR="00B90C09" w:rsidRPr="00B90C09" w:rsidRDefault="00B90C09" w:rsidP="00B90C09">
            <w:pPr>
              <w:rPr>
                <w:b/>
                <w:bCs/>
                <w:lang w:val="en-IN"/>
              </w:rPr>
            </w:pPr>
            <w:r w:rsidRPr="00B90C09">
              <w:rPr>
                <w:b/>
                <w:bCs/>
                <w:lang w:val="en-IN"/>
              </w:rPr>
              <w:t>Early years</w:t>
            </w:r>
          </w:p>
          <w:p w14:paraId="30350C6D" w14:textId="77777777" w:rsidR="00B90C09" w:rsidRPr="00B90C09" w:rsidRDefault="00B90C09" w:rsidP="00B90C09">
            <w:pPr>
              <w:rPr>
                <w:b/>
                <w:bCs/>
                <w:lang w:val="en-IN"/>
              </w:rPr>
            </w:pPr>
            <w:r w:rsidRPr="00B90C09">
              <w:rPr>
                <w:lang w:val="en-IN"/>
              </w:rPr>
              <w:t>[</w:t>
            </w:r>
            <w:hyperlink r:id="rId18" w:tooltip="Edit section: Early years" w:history="1">
              <w:r w:rsidRPr="00B90C09">
                <w:rPr>
                  <w:rStyle w:val="Hyperlink"/>
                  <w:lang w:val="en-IN"/>
                </w:rPr>
                <w:t>edit</w:t>
              </w:r>
            </w:hyperlink>
            <w:r w:rsidRPr="00B90C09">
              <w:rPr>
                <w:lang w:val="en-IN"/>
              </w:rPr>
              <w:t>]</w:t>
            </w:r>
          </w:p>
          <w:p w14:paraId="29C69730" w14:textId="77777777" w:rsidR="00B90C09" w:rsidRDefault="00B90C09" w:rsidP="00B90C09">
            <w:pPr>
              <w:rPr>
                <w:vertAlign w:val="superscript"/>
                <w:lang w:val="en-IN"/>
              </w:rPr>
            </w:pPr>
            <w:r w:rsidRPr="00B90C09">
              <w:rPr>
                <w:lang w:val="en-IN"/>
              </w:rPr>
              <w:t>In 1961 Tata met architect </w:t>
            </w:r>
            <w:hyperlink r:id="rId19" w:tooltip="A. Quincy Jones" w:history="1">
              <w:r w:rsidRPr="00B90C09">
                <w:rPr>
                  <w:rStyle w:val="Hyperlink"/>
                  <w:lang w:val="en-IN"/>
                </w:rPr>
                <w:t>A. Quincy Jones</w:t>
              </w:r>
            </w:hyperlink>
            <w:r w:rsidRPr="00B90C09">
              <w:rPr>
                <w:lang w:val="en-IN"/>
              </w:rPr>
              <w:t> who spent three weeks as architecture design critic at Cornell. After completing Cornell, Tata briefly joined Jones at his firm Jones &amp; Emmons in Los Angeles.</w:t>
            </w:r>
            <w:hyperlink r:id="rId20" w:anchor="cite_note-26" w:history="1">
              <w:r w:rsidRPr="00B90C09">
                <w:rPr>
                  <w:rStyle w:val="Hyperlink"/>
                  <w:vertAlign w:val="superscript"/>
                  <w:lang w:val="en-IN"/>
                </w:rPr>
                <w:t>[25]</w:t>
              </w:r>
            </w:hyperlink>
            <w:r w:rsidRPr="00B90C09">
              <w:rPr>
                <w:lang w:val="en-IN"/>
              </w:rPr>
              <w:t> While Tata was planning to settle in Los Angeles, he was called back to India by his grandmother.</w:t>
            </w:r>
            <w:hyperlink r:id="rId21" w:anchor="cite_note-27" w:history="1">
              <w:r w:rsidRPr="00B90C09">
                <w:rPr>
                  <w:rStyle w:val="Hyperlink"/>
                  <w:vertAlign w:val="superscript"/>
                  <w:lang w:val="en-IN"/>
                </w:rPr>
                <w:t>[26]</w:t>
              </w:r>
            </w:hyperlink>
            <w:r w:rsidRPr="00B90C09">
              <w:rPr>
                <w:vertAlign w:val="superscript"/>
                <w:lang w:val="en-IN"/>
              </w:rPr>
              <w:t>[</w:t>
            </w:r>
            <w:hyperlink r:id="rId22" w:tooltip="Wikipedia:NOTRS" w:history="1">
              <w:r w:rsidRPr="00B90C09">
                <w:rPr>
                  <w:rStyle w:val="Hyperlink"/>
                  <w:i/>
                  <w:iCs/>
                  <w:vertAlign w:val="superscript"/>
                  <w:lang w:val="en-IN"/>
                </w:rPr>
                <w:t>better source needed</w:t>
              </w:r>
            </w:hyperlink>
            <w:r w:rsidRPr="00B90C09">
              <w:rPr>
                <w:vertAlign w:val="superscript"/>
                <w:lang w:val="en-IN"/>
              </w:rPr>
              <w:t>]</w:t>
            </w:r>
          </w:p>
          <w:p w14:paraId="3A013304" w14:textId="549A10F6" w:rsidR="00B90C09" w:rsidRPr="00B90C09" w:rsidRDefault="00B90C09" w:rsidP="00B90C09">
            <w:pPr>
              <w:rPr>
                <w:lang w:val="en-IN"/>
              </w:rPr>
            </w:pPr>
            <w:r w:rsidRPr="00B90C09">
              <w:rPr>
                <w:b/>
                <w:bCs/>
                <w:lang w:val="en-IN"/>
              </w:rPr>
              <w:t>Later years</w:t>
            </w:r>
          </w:p>
          <w:p w14:paraId="5B0F0681" w14:textId="77777777" w:rsidR="00B90C09" w:rsidRPr="00B90C09" w:rsidRDefault="00B90C09" w:rsidP="00B90C09">
            <w:pPr>
              <w:tabs>
                <w:tab w:val="left" w:pos="1428"/>
              </w:tabs>
              <w:rPr>
                <w:lang w:val="en-IN"/>
              </w:rPr>
            </w:pPr>
            <w:r w:rsidRPr="00B90C09">
              <w:rPr>
                <w:lang w:val="en-IN"/>
              </w:rPr>
              <w:t>In the 1970s, Ratan Tata was given a managerial position in the Tata group. He achieved initial success by turning the subsidiary National Radio and Electronics (NELCO) around, only to see it collapse during an economic slowdown.</w:t>
            </w:r>
            <w:hyperlink r:id="rId23" w:anchor="cite_note-BS-28" w:history="1">
              <w:r w:rsidRPr="00B90C09">
                <w:rPr>
                  <w:rStyle w:val="Hyperlink"/>
                  <w:vertAlign w:val="superscript"/>
                  <w:lang w:val="en-IN"/>
                </w:rPr>
                <w:t>[27]</w:t>
              </w:r>
            </w:hyperlink>
            <w:hyperlink r:id="rId24" w:anchor="cite_note-29" w:history="1">
              <w:r w:rsidRPr="00B90C09">
                <w:rPr>
                  <w:rStyle w:val="Hyperlink"/>
                  <w:vertAlign w:val="superscript"/>
                  <w:lang w:val="en-IN"/>
                </w:rPr>
                <w:t>[28]</w:t>
              </w:r>
            </w:hyperlink>
            <w:r w:rsidRPr="00B90C09">
              <w:rPr>
                <w:lang w:val="en-IN"/>
              </w:rPr>
              <w:t> In 1991, </w:t>
            </w:r>
            <w:hyperlink r:id="rId25" w:tooltip="J. R. D. Tata" w:history="1">
              <w:r w:rsidRPr="00B90C09">
                <w:rPr>
                  <w:rStyle w:val="Hyperlink"/>
                  <w:lang w:val="en-IN"/>
                </w:rPr>
                <w:t>J. R. D. Tata</w:t>
              </w:r>
            </w:hyperlink>
            <w:r w:rsidRPr="00B90C09">
              <w:rPr>
                <w:lang w:val="en-IN"/>
              </w:rPr>
              <w:t> stepped down as chairman of Tata Sons, naming him his successor. Initially, Tata faced stiff resistance from the heads of various subsidiaries, who had a large amount of operational freedom under the senior Tata's tenure. In response, Tata implemented a number of policies designed to consolidate power, including the implementation of a retirement age, having subsidiaries report directly to the group office, and requiring subsidiaries to contribute their profit to building the Tata group brand. Tata prioritised innovation and delegated many responsibilities to younger talent.</w:t>
            </w:r>
            <w:hyperlink r:id="rId26" w:anchor="cite_note-ChrisDeresky-30" w:history="1">
              <w:r w:rsidRPr="00B90C09">
                <w:rPr>
                  <w:rStyle w:val="Hyperlink"/>
                  <w:vertAlign w:val="superscript"/>
                  <w:lang w:val="en-IN"/>
                </w:rPr>
                <w:t>[29]</w:t>
              </w:r>
            </w:hyperlink>
            <w:r w:rsidRPr="00B90C09">
              <w:rPr>
                <w:lang w:val="en-IN"/>
              </w:rPr>
              <w:t> Under his leadership, overlapping operations between subsidiaries were streamlined into company-wide operations, with the group exiting unrelated businesses to take on globalisation.</w:t>
            </w:r>
            <w:hyperlink r:id="rId27" w:anchor="cite_note-31" w:history="1">
              <w:r w:rsidRPr="00B90C09">
                <w:rPr>
                  <w:rStyle w:val="Hyperlink"/>
                  <w:vertAlign w:val="superscript"/>
                  <w:lang w:val="en-IN"/>
                </w:rPr>
                <w:t>[30]</w:t>
              </w:r>
            </w:hyperlink>
          </w:p>
          <w:p w14:paraId="2F4B23D1" w14:textId="6A796BD6" w:rsidR="00B90C09" w:rsidRPr="00B90C09" w:rsidRDefault="00B90C09" w:rsidP="00B90C09">
            <w:pPr>
              <w:tabs>
                <w:tab w:val="left" w:pos="1428"/>
              </w:tabs>
            </w:pPr>
          </w:p>
        </w:tc>
      </w:tr>
      <w:tr w:rsidR="00B90C09" w14:paraId="47DF0FDE" w14:textId="77777777" w:rsidTr="00B90C09">
        <w:trPr>
          <w:trHeight w:val="8037"/>
        </w:trPr>
        <w:tc>
          <w:tcPr>
            <w:tcW w:w="4379" w:type="dxa"/>
            <w:vMerge w:val="restart"/>
            <w:tcBorders>
              <w:top w:val="nil"/>
              <w:left w:val="nil"/>
              <w:right w:val="nil"/>
            </w:tcBorders>
            <w:tcMar>
              <w:top w:w="288" w:type="dxa"/>
              <w:left w:w="115" w:type="dxa"/>
              <w:right w:w="115" w:type="dxa"/>
            </w:tcMar>
          </w:tcPr>
          <w:p w14:paraId="090E1A29" w14:textId="7C907420" w:rsidR="00B90C09" w:rsidRPr="00DB23BF" w:rsidRDefault="00B90C09" w:rsidP="00B90C09">
            <w:pPr>
              <w:pStyle w:val="BodyCopy"/>
              <w:rPr>
                <w:lang w:val="en-IN"/>
              </w:rPr>
            </w:pPr>
            <w:r w:rsidRPr="00DB23BF">
              <w:rPr>
                <w:b/>
                <w:bCs/>
                <w:lang w:val="en-IN"/>
              </w:rPr>
              <w:t>Ratan Naval Tata</w:t>
            </w:r>
            <w:hyperlink r:id="rId28" w:anchor="cite_note-3" w:history="1">
              <w:r w:rsidRPr="00DB23BF">
                <w:rPr>
                  <w:rStyle w:val="Hyperlink"/>
                  <w:rFonts w:asciiTheme="majorHAnsi" w:hAnsiTheme="majorHAnsi"/>
                  <w:caps/>
                  <w:sz w:val="32"/>
                  <w:szCs w:val="32"/>
                  <w:vertAlign w:val="superscript"/>
                  <w:lang w:val="en-IN"/>
                </w:rPr>
                <w:t>[a]</w:t>
              </w:r>
            </w:hyperlink>
            <w:r w:rsidRPr="00DB23BF">
              <w:rPr>
                <w:lang w:val="en-IN"/>
              </w:rPr>
              <w:t> (28 December 1937 – 9 October 2024) was an Indian industrialist and philanthropist. He served as the chairman of </w:t>
            </w:r>
            <w:hyperlink r:id="rId29" w:tooltip="Tata Group" w:history="1">
              <w:r w:rsidRPr="00B90C09">
                <w:rPr>
                  <w:rStyle w:val="Hyperlink"/>
                  <w:rFonts w:asciiTheme="majorHAnsi" w:hAnsiTheme="majorHAnsi"/>
                  <w:caps/>
                  <w:sz w:val="18"/>
                  <w:szCs w:val="18"/>
                  <w:lang w:val="en-IN"/>
                </w:rPr>
                <w:t>Tata Group</w:t>
              </w:r>
            </w:hyperlink>
            <w:r w:rsidRPr="00DB23BF">
              <w:rPr>
                <w:lang w:val="en-IN"/>
              </w:rPr>
              <w:t> an</w:t>
            </w:r>
            <w:r w:rsidRPr="00B90C09">
              <w:rPr>
                <w:sz w:val="20"/>
                <w:szCs w:val="20"/>
                <w:lang w:val="en-IN"/>
              </w:rPr>
              <w:t>d </w:t>
            </w:r>
            <w:hyperlink r:id="rId30" w:tooltip="Tata Sons" w:history="1">
              <w:r w:rsidRPr="00B90C09">
                <w:rPr>
                  <w:rStyle w:val="Hyperlink"/>
                  <w:rFonts w:asciiTheme="majorHAnsi" w:hAnsiTheme="majorHAnsi"/>
                  <w:caps/>
                  <w:sz w:val="20"/>
                  <w:szCs w:val="20"/>
                  <w:lang w:val="en-IN"/>
                </w:rPr>
                <w:t>Tata Sons</w:t>
              </w:r>
            </w:hyperlink>
            <w:r w:rsidRPr="00DB23BF">
              <w:rPr>
                <w:lang w:val="en-IN"/>
              </w:rPr>
              <w:t> from 1991 to 2012 and he held the position of interim chairman from October 2016 to February 2017.</w:t>
            </w:r>
            <w:hyperlink r:id="rId31" w:anchor="cite_note-4" w:history="1">
              <w:r w:rsidRPr="00DB23BF">
                <w:rPr>
                  <w:rStyle w:val="Hyperlink"/>
                  <w:rFonts w:asciiTheme="majorHAnsi" w:hAnsiTheme="majorHAnsi"/>
                  <w:caps/>
                  <w:sz w:val="32"/>
                  <w:szCs w:val="32"/>
                  <w:vertAlign w:val="superscript"/>
                  <w:lang w:val="en-IN"/>
                </w:rPr>
                <w:t>[3]</w:t>
              </w:r>
            </w:hyperlink>
            <w:hyperlink r:id="rId32" w:anchor="cite_note-5" w:history="1">
              <w:r w:rsidRPr="00DB23BF">
                <w:rPr>
                  <w:rStyle w:val="Hyperlink"/>
                  <w:rFonts w:asciiTheme="majorHAnsi" w:hAnsiTheme="majorHAnsi"/>
                  <w:caps/>
                  <w:sz w:val="32"/>
                  <w:szCs w:val="32"/>
                  <w:vertAlign w:val="superscript"/>
                  <w:lang w:val="en-IN"/>
                </w:rPr>
                <w:t>[4]</w:t>
              </w:r>
            </w:hyperlink>
            <w:r w:rsidRPr="00DB23BF">
              <w:rPr>
                <w:lang w:val="en-IN"/>
              </w:rPr>
              <w:t> In 2000, he received the </w:t>
            </w:r>
            <w:r>
              <w:rPr>
                <w:lang w:val="en-IN"/>
              </w:rPr>
              <w:t xml:space="preserve">Padma </w:t>
            </w:r>
            <w:proofErr w:type="spellStart"/>
            <w:r>
              <w:rPr>
                <w:lang w:val="en-IN"/>
              </w:rPr>
              <w:t>bhushan</w:t>
            </w:r>
            <w:proofErr w:type="spellEnd"/>
            <w:r w:rsidRPr="00DB23BF">
              <w:rPr>
                <w:lang w:val="en-IN"/>
              </w:rPr>
              <w:t xml:space="preserve"> the third highest civilian honour in India, followed by the </w:t>
            </w:r>
            <w:hyperlink r:id="rId33" w:tooltip="Padma Vibhushan" w:history="1">
              <w:r w:rsidRPr="00B90C09">
                <w:rPr>
                  <w:rStyle w:val="Hyperlink"/>
                  <w:rFonts w:asciiTheme="majorHAnsi" w:hAnsiTheme="majorHAnsi"/>
                  <w:caps/>
                  <w:sz w:val="20"/>
                  <w:szCs w:val="20"/>
                  <w:lang w:val="en-IN"/>
                </w:rPr>
                <w:t>Padma Vibhushan</w:t>
              </w:r>
            </w:hyperlink>
            <w:r w:rsidRPr="00B90C09">
              <w:rPr>
                <w:sz w:val="20"/>
                <w:szCs w:val="20"/>
                <w:lang w:val="en-IN"/>
              </w:rPr>
              <w:t xml:space="preserve">, </w:t>
            </w:r>
            <w:r w:rsidRPr="00DB23BF">
              <w:rPr>
                <w:lang w:val="en-IN"/>
              </w:rPr>
              <w:t>the country's second highest civilian honour, in 2008.</w:t>
            </w:r>
            <w:hyperlink r:id="rId34" w:anchor="cite_note-List_of_Fellows-6" w:history="1">
              <w:r w:rsidRPr="00DB23BF">
                <w:rPr>
                  <w:rStyle w:val="Hyperlink"/>
                  <w:rFonts w:asciiTheme="majorHAnsi" w:hAnsiTheme="majorHAnsi"/>
                  <w:caps/>
                  <w:sz w:val="32"/>
                  <w:szCs w:val="32"/>
                  <w:vertAlign w:val="superscript"/>
                  <w:lang w:val="en-IN"/>
                </w:rPr>
                <w:t>[5]</w:t>
              </w:r>
            </w:hyperlink>
          </w:p>
          <w:p w14:paraId="19869C22" w14:textId="7CE8C154" w:rsidR="00B90C09" w:rsidRPr="00BC1FFB" w:rsidRDefault="00B90C09" w:rsidP="00B90C09">
            <w:r w:rsidRPr="00B90C09">
              <w:t>Ratan Tata was the son of </w:t>
            </w:r>
            <w:hyperlink r:id="rId35" w:tooltip="Naval Tata" w:history="1">
              <w:r w:rsidRPr="00B90C09">
                <w:rPr>
                  <w:rStyle w:val="Hyperlink"/>
                </w:rPr>
                <w:t>Naval Tata</w:t>
              </w:r>
            </w:hyperlink>
            <w:r w:rsidRPr="00B90C09">
              <w:t>, who was adopted by </w:t>
            </w:r>
            <w:hyperlink r:id="rId36" w:tooltip="Ratanji Tata" w:history="1">
              <w:r w:rsidRPr="00B90C09">
                <w:rPr>
                  <w:rStyle w:val="Hyperlink"/>
                </w:rPr>
                <w:t>Ratanji Tata</w:t>
              </w:r>
            </w:hyperlink>
            <w:r w:rsidRPr="00B90C09">
              <w:t>, son of </w:t>
            </w:r>
            <w:hyperlink r:id="rId37" w:tooltip="Jamshedji Tata" w:history="1">
              <w:r w:rsidRPr="00B90C09">
                <w:rPr>
                  <w:rStyle w:val="Hyperlink"/>
                </w:rPr>
                <w:t>Jamshedji Tata</w:t>
              </w:r>
            </w:hyperlink>
            <w:r w:rsidRPr="00B90C09">
              <w:t>, the founder of the Tata Group. He graduated from </w:t>
            </w:r>
            <w:hyperlink r:id="rId38" w:tooltip="Cornell University College of Architecture, Art, and Planning" w:history="1">
              <w:r w:rsidRPr="00B90C09">
                <w:rPr>
                  <w:rStyle w:val="Hyperlink"/>
                </w:rPr>
                <w:t>Cornell University College of Architecture</w:t>
              </w:r>
            </w:hyperlink>
            <w:r w:rsidRPr="00B90C09">
              <w:t> with a bachelor's degree in architecture.</w:t>
            </w:r>
            <w:hyperlink r:id="rId39" w:anchor="cite_note-7" w:history="1">
              <w:r w:rsidRPr="00B90C09">
                <w:rPr>
                  <w:rStyle w:val="Hyperlink"/>
                  <w:vertAlign w:val="superscript"/>
                </w:rPr>
                <w:t>[6]</w:t>
              </w:r>
            </w:hyperlink>
            <w:r w:rsidRPr="00B90C09">
              <w:t> He had also attended the </w:t>
            </w:r>
            <w:hyperlink r:id="rId40" w:tooltip="Harvard Business School" w:history="1">
              <w:r w:rsidRPr="00B90C09">
                <w:rPr>
                  <w:rStyle w:val="Hyperlink"/>
                </w:rPr>
                <w:t>Harvard Business School (HBS)</w:t>
              </w:r>
            </w:hyperlink>
            <w:r w:rsidRPr="00B90C09">
              <w:t> Advanced Management program in 1975.</w:t>
            </w:r>
            <w:hyperlink r:id="rId41" w:anchor="cite_note-8" w:history="1">
              <w:r w:rsidRPr="00B90C09">
                <w:rPr>
                  <w:rStyle w:val="Hyperlink"/>
                  <w:vertAlign w:val="superscript"/>
                </w:rPr>
                <w:t>[7]</w:t>
              </w:r>
            </w:hyperlink>
            <w:r w:rsidRPr="00B90C09">
              <w:t> He joined the Tata Group in 1962,</w:t>
            </w:r>
            <w:hyperlink r:id="rId42" w:anchor="cite_note-9" w:history="1">
              <w:r w:rsidRPr="00B90C09">
                <w:rPr>
                  <w:rStyle w:val="Hyperlink"/>
                  <w:vertAlign w:val="superscript"/>
                </w:rPr>
                <w:t>[8]</w:t>
              </w:r>
            </w:hyperlink>
            <w:r w:rsidRPr="00B90C09">
              <w:t> starting on the shop floor of </w:t>
            </w:r>
            <w:hyperlink r:id="rId43" w:tooltip="Tata Steel" w:history="1">
              <w:r w:rsidRPr="00B90C09">
                <w:rPr>
                  <w:rStyle w:val="Hyperlink"/>
                </w:rPr>
                <w:t>Tata Steel</w:t>
              </w:r>
            </w:hyperlink>
            <w:r w:rsidRPr="00B90C09">
              <w:t>. He later succeeded </w:t>
            </w:r>
            <w:hyperlink r:id="rId44" w:tooltip="J. R. D. Tata" w:history="1">
              <w:r w:rsidRPr="00B90C09">
                <w:rPr>
                  <w:rStyle w:val="Hyperlink"/>
                </w:rPr>
                <w:t>J. R. D. Tata</w:t>
              </w:r>
            </w:hyperlink>
            <w:r w:rsidRPr="00B90C09">
              <w:t> as chairman of Tata Sons upon the latter's retirement in 1991. During his tenure, the Tata Group acquired </w:t>
            </w:r>
            <w:hyperlink r:id="rId45" w:tooltip="Tetley" w:history="1">
              <w:r w:rsidRPr="00B90C09">
                <w:rPr>
                  <w:rStyle w:val="Hyperlink"/>
                </w:rPr>
                <w:t>Tetley</w:t>
              </w:r>
            </w:hyperlink>
            <w:r w:rsidRPr="00B90C09">
              <w:t>, </w:t>
            </w:r>
            <w:hyperlink r:id="rId46" w:tooltip="Jaguar Land Rover" w:history="1">
              <w:r w:rsidRPr="00B90C09">
                <w:rPr>
                  <w:rStyle w:val="Hyperlink"/>
                </w:rPr>
                <w:t>Jaguar Land Rover</w:t>
              </w:r>
            </w:hyperlink>
            <w:r w:rsidRPr="00B90C09">
              <w:t>, and </w:t>
            </w:r>
            <w:hyperlink r:id="rId47" w:tooltip="Corus Group plc" w:history="1">
              <w:r w:rsidRPr="00B90C09">
                <w:rPr>
                  <w:rStyle w:val="Hyperlink"/>
                </w:rPr>
                <w:t>Corus</w:t>
              </w:r>
            </w:hyperlink>
            <w:r w:rsidRPr="00B90C09">
              <w:t>, in an attempt to turn Tata from a largely India-centric group into a global business.</w:t>
            </w:r>
          </w:p>
        </w:tc>
        <w:sdt>
          <w:sdtPr>
            <w:id w:val="-1610119432"/>
            <w:placeholder>
              <w:docPart w:val="CC5EE5BBEE174575B18B45702E3D28E2"/>
            </w:placeholder>
            <w15:appearance w15:val="hidden"/>
          </w:sdtPr>
          <w:sdtContent>
            <w:tc>
              <w:tcPr>
                <w:tcW w:w="4247" w:type="dxa"/>
                <w:vMerge w:val="restart"/>
                <w:tcBorders>
                  <w:top w:val="nil"/>
                  <w:left w:val="nil"/>
                  <w:right w:val="nil"/>
                </w:tcBorders>
                <w:tcMar>
                  <w:top w:w="288" w:type="dxa"/>
                  <w:left w:w="115" w:type="dxa"/>
                  <w:right w:w="115" w:type="dxa"/>
                </w:tcMar>
              </w:tcPr>
              <w:p w14:paraId="5284326E" w14:textId="77777777" w:rsidR="00B90C09" w:rsidRDefault="00B90C09" w:rsidP="00B90C09">
                <w:r w:rsidRPr="00B90C09">
                  <w:t>Ratan Tata was the son of </w:t>
                </w:r>
                <w:hyperlink r:id="rId48" w:tooltip="Naval Tata" w:history="1">
                  <w:r w:rsidRPr="00B90C09">
                    <w:rPr>
                      <w:rStyle w:val="Hyperlink"/>
                    </w:rPr>
                    <w:t>Naval Tata</w:t>
                  </w:r>
                </w:hyperlink>
                <w:r w:rsidRPr="00B90C09">
                  <w:t>, who was adopted by </w:t>
                </w:r>
                <w:hyperlink r:id="rId49" w:tooltip="Ratanji Tata" w:history="1">
                  <w:r w:rsidRPr="00B90C09">
                    <w:rPr>
                      <w:rStyle w:val="Hyperlink"/>
                    </w:rPr>
                    <w:t>Ratanji Tata</w:t>
                  </w:r>
                </w:hyperlink>
                <w:r w:rsidRPr="00B90C09">
                  <w:t>, son of </w:t>
                </w:r>
                <w:hyperlink r:id="rId50" w:tooltip="Jamshedji Tata" w:history="1">
                  <w:r w:rsidRPr="00B90C09">
                    <w:rPr>
                      <w:rStyle w:val="Hyperlink"/>
                    </w:rPr>
                    <w:t>Jamshedji Tata</w:t>
                  </w:r>
                </w:hyperlink>
                <w:r w:rsidRPr="00B90C09">
                  <w:t>, the founder of the Tata Group. He graduated from </w:t>
                </w:r>
                <w:hyperlink r:id="rId51" w:tooltip="Cornell University College of Architecture, Art, and Planning" w:history="1">
                  <w:r w:rsidRPr="00B90C09">
                    <w:rPr>
                      <w:rStyle w:val="Hyperlink"/>
                    </w:rPr>
                    <w:t>Cornell University College of Architecture</w:t>
                  </w:r>
                </w:hyperlink>
                <w:r w:rsidRPr="00B90C09">
                  <w:t> with a bachelor's degree in architecture.</w:t>
                </w:r>
                <w:hyperlink r:id="rId52" w:anchor="cite_note-7" w:history="1">
                  <w:r w:rsidRPr="00B90C09">
                    <w:rPr>
                      <w:rStyle w:val="Hyperlink"/>
                      <w:vertAlign w:val="superscript"/>
                    </w:rPr>
                    <w:t>[6]</w:t>
                  </w:r>
                </w:hyperlink>
                <w:r w:rsidRPr="00B90C09">
                  <w:t> He had also attended the </w:t>
                </w:r>
                <w:hyperlink r:id="rId53" w:tooltip="Harvard Business School" w:history="1">
                  <w:r w:rsidRPr="00B90C09">
                    <w:rPr>
                      <w:rStyle w:val="Hyperlink"/>
                    </w:rPr>
                    <w:t>Harvard Business School (HBS)</w:t>
                  </w:r>
                </w:hyperlink>
                <w:r w:rsidRPr="00B90C09">
                  <w:t> Advanced Management program in 1975.</w:t>
                </w:r>
                <w:hyperlink r:id="rId54" w:anchor="cite_note-8" w:history="1">
                  <w:r w:rsidRPr="00B90C09">
                    <w:rPr>
                      <w:rStyle w:val="Hyperlink"/>
                      <w:vertAlign w:val="superscript"/>
                    </w:rPr>
                    <w:t>[7]</w:t>
                  </w:r>
                </w:hyperlink>
                <w:r w:rsidRPr="00B90C09">
                  <w:t> He joined the Tata Group in 1962,</w:t>
                </w:r>
                <w:hyperlink r:id="rId55" w:anchor="cite_note-9" w:history="1">
                  <w:r w:rsidRPr="00B90C09">
                    <w:rPr>
                      <w:rStyle w:val="Hyperlink"/>
                      <w:vertAlign w:val="superscript"/>
                    </w:rPr>
                    <w:t>[8]</w:t>
                  </w:r>
                </w:hyperlink>
                <w:r w:rsidRPr="00B90C09">
                  <w:t> starting on the shop floor of </w:t>
                </w:r>
                <w:hyperlink r:id="rId56" w:tooltip="Tata Steel" w:history="1">
                  <w:r w:rsidRPr="00B90C09">
                    <w:rPr>
                      <w:rStyle w:val="Hyperlink"/>
                    </w:rPr>
                    <w:t>Tata Steel</w:t>
                  </w:r>
                </w:hyperlink>
                <w:r w:rsidRPr="00B90C09">
                  <w:t>. He later succeeded </w:t>
                </w:r>
                <w:hyperlink r:id="rId57" w:tooltip="J. R. D. Tata" w:history="1">
                  <w:r w:rsidRPr="00B90C09">
                    <w:rPr>
                      <w:rStyle w:val="Hyperlink"/>
                    </w:rPr>
                    <w:t>J. R. D. Tata</w:t>
                  </w:r>
                </w:hyperlink>
                <w:r w:rsidRPr="00B90C09">
                  <w:t> as chairman of Tata Sons upon the latter's retirement in 1991. During his tenure, the Tata Group acquired </w:t>
                </w:r>
                <w:hyperlink r:id="rId58" w:tooltip="Tetley" w:history="1">
                  <w:r w:rsidRPr="00B90C09">
                    <w:rPr>
                      <w:rStyle w:val="Hyperlink"/>
                    </w:rPr>
                    <w:t>Tetley</w:t>
                  </w:r>
                </w:hyperlink>
                <w:r w:rsidRPr="00B90C09">
                  <w:t>, </w:t>
                </w:r>
                <w:hyperlink r:id="rId59" w:tooltip="Jaguar Land Rover" w:history="1">
                  <w:r w:rsidRPr="00B90C09">
                    <w:rPr>
                      <w:rStyle w:val="Hyperlink"/>
                    </w:rPr>
                    <w:t>Jaguar Land Rover</w:t>
                  </w:r>
                </w:hyperlink>
                <w:r w:rsidRPr="00B90C09">
                  <w:t>, and </w:t>
                </w:r>
                <w:hyperlink r:id="rId60" w:tooltip="Corus Group plc" w:history="1">
                  <w:r w:rsidRPr="00B90C09">
                    <w:rPr>
                      <w:rStyle w:val="Hyperlink"/>
                    </w:rPr>
                    <w:t>Corus</w:t>
                  </w:r>
                </w:hyperlink>
                <w:r w:rsidRPr="00B90C09">
                  <w:t>, in an attempt to turn Tata from a largely India-centric group into a global business.</w:t>
                </w:r>
              </w:p>
              <w:p w14:paraId="7BF81E01" w14:textId="719B9822" w:rsidR="00B90C09" w:rsidRPr="00004C2C" w:rsidRDefault="00B90C09" w:rsidP="00B90C09">
                <w:r w:rsidRPr="00B90C09">
                  <w:t>Tata studied at the </w:t>
                </w:r>
                <w:hyperlink r:id="rId61" w:tooltip="Campion School, Mumbai" w:history="1">
                  <w:r w:rsidRPr="00B90C09">
                    <w:rPr>
                      <w:rStyle w:val="Hyperlink"/>
                    </w:rPr>
                    <w:t>Campion School, Mumbai</w:t>
                  </w:r>
                </w:hyperlink>
                <w:r w:rsidRPr="00B90C09">
                  <w:t> until 8th grade. He then continued his studies at the </w:t>
                </w:r>
                <w:hyperlink r:id="rId62" w:tooltip="Cathedral and John Connon School" w:history="1">
                  <w:r w:rsidRPr="00B90C09">
                    <w:rPr>
                      <w:rStyle w:val="Hyperlink"/>
                    </w:rPr>
                    <w:t>Cathedral and John Connon School</w:t>
                  </w:r>
                </w:hyperlink>
                <w:r w:rsidRPr="00B90C09">
                  <w:t> in </w:t>
                </w:r>
                <w:hyperlink r:id="rId63" w:tooltip="Mumbai" w:history="1">
                  <w:r w:rsidRPr="00B90C09">
                    <w:rPr>
                      <w:rStyle w:val="Hyperlink"/>
                    </w:rPr>
                    <w:t>Mumbai</w:t>
                  </w:r>
                </w:hyperlink>
                <w:r w:rsidRPr="00B90C09">
                  <w:t>, the </w:t>
                </w:r>
                <w:hyperlink r:id="rId64" w:tooltip="Bishop Cotton School (Shimla)" w:history="1">
                  <w:r w:rsidRPr="00B90C09">
                    <w:rPr>
                      <w:rStyle w:val="Hyperlink"/>
                    </w:rPr>
                    <w:t>Bishop Cotton School</w:t>
                  </w:r>
                </w:hyperlink>
                <w:r w:rsidRPr="00B90C09">
                  <w:t> in </w:t>
                </w:r>
                <w:hyperlink r:id="rId65" w:tooltip="Shimla" w:history="1">
                  <w:r w:rsidRPr="00B90C09">
                    <w:rPr>
                      <w:rStyle w:val="Hyperlink"/>
                    </w:rPr>
                    <w:t>Shimla</w:t>
                  </w:r>
                </w:hyperlink>
                <w:r w:rsidRPr="00B90C09">
                  <w:t>, and the </w:t>
                </w:r>
                <w:hyperlink r:id="rId66" w:tooltip="Riverdale Country School" w:history="1">
                  <w:r w:rsidRPr="00B90C09">
                    <w:rPr>
                      <w:rStyle w:val="Hyperlink"/>
                    </w:rPr>
                    <w:t>Riverdale Country School</w:t>
                  </w:r>
                </w:hyperlink>
                <w:r w:rsidRPr="00B90C09">
                  <w:t> in New York City, from which he graduated in 1955.</w:t>
                </w:r>
                <w:hyperlink r:id="rId67" w:anchor="cite_note-toitataschool-16" w:history="1">
                  <w:r w:rsidRPr="00B90C09">
                    <w:rPr>
                      <w:rStyle w:val="Hyperlink"/>
                      <w:vertAlign w:val="superscript"/>
                    </w:rPr>
                    <w:t>[15]</w:t>
                  </w:r>
                </w:hyperlink>
                <w:hyperlink r:id="rId68" w:anchor="cite_note-17" w:history="1">
                  <w:r w:rsidRPr="00B90C09">
                    <w:rPr>
                      <w:rStyle w:val="Hyperlink"/>
                      <w:vertAlign w:val="superscript"/>
                    </w:rPr>
                    <w:t>[16]</w:t>
                  </w:r>
                </w:hyperlink>
                <w:hyperlink r:id="rId69" w:anchor="cite_note-18" w:history="1">
                  <w:r w:rsidRPr="00B90C09">
                    <w:rPr>
                      <w:rStyle w:val="Hyperlink"/>
                      <w:vertAlign w:val="superscript"/>
                    </w:rPr>
                    <w:t>[17]</w:t>
                  </w:r>
                </w:hyperlink>
                <w:r w:rsidRPr="00B90C09">
                  <w:t> After high school, Tata enrolled in </w:t>
                </w:r>
                <w:hyperlink r:id="rId70" w:tooltip="Cornell University" w:history="1">
                  <w:r w:rsidRPr="00B90C09">
                    <w:rPr>
                      <w:rStyle w:val="Hyperlink"/>
                    </w:rPr>
                    <w:t>Cornell University</w:t>
                  </w:r>
                </w:hyperlink>
                <w:r w:rsidRPr="00B90C09">
                  <w:t>, from which he graduated with a bachelor's degree in architecture in 1962.</w:t>
                </w:r>
                <w:hyperlink r:id="rId71" w:anchor="cite_note-19" w:history="1">
                  <w:r w:rsidRPr="00B90C09">
                    <w:rPr>
                      <w:rStyle w:val="Hyperlink"/>
                      <w:vertAlign w:val="superscript"/>
                    </w:rPr>
                    <w:t>[18]</w:t>
                  </w:r>
                </w:hyperlink>
                <w:hyperlink r:id="rId72" w:anchor="cite_note-20" w:history="1">
                  <w:r w:rsidRPr="00B90C09">
                    <w:rPr>
                      <w:rStyle w:val="Hyperlink"/>
                      <w:vertAlign w:val="superscript"/>
                    </w:rPr>
                    <w:t>[19]</w:t>
                  </w:r>
                </w:hyperlink>
                <w:r w:rsidRPr="00B90C09">
                  <w:t> While at Cornell, Tata became a member of the </w:t>
                </w:r>
                <w:hyperlink r:id="rId73" w:tooltip="Alpha Sigma Phi" w:history="1">
                  <w:r w:rsidRPr="00B90C09">
                    <w:rPr>
                      <w:rStyle w:val="Hyperlink"/>
                    </w:rPr>
                    <w:t>Alpha Sigma Phi Fraternity</w:t>
                  </w:r>
                </w:hyperlink>
                <w:r w:rsidRPr="00B90C09">
                  <w:t>. In 1975, Tata enrolled in the Advanced Management Program at </w:t>
                </w:r>
                <w:hyperlink r:id="rId74" w:tooltip="Harvard Business School" w:history="1">
                  <w:r w:rsidRPr="00B90C09">
                    <w:rPr>
                      <w:rStyle w:val="Hyperlink"/>
                    </w:rPr>
                    <w:t>Harvard Business School (HBS)</w:t>
                  </w:r>
                </w:hyperlink>
                <w:r w:rsidRPr="00B90C09">
                  <w:t>.</w:t>
                </w:r>
                <w:hyperlink r:id="rId75" w:anchor="cite_note-21" w:history="1">
                  <w:r w:rsidRPr="00B90C09">
                    <w:rPr>
                      <w:rStyle w:val="Hyperlink"/>
                      <w:vertAlign w:val="superscript"/>
                    </w:rPr>
                    <w:t>[20]</w:t>
                  </w:r>
                </w:hyperlink>
                <w:r w:rsidRPr="00B90C09">
                  <w:t> In 2008, Tata gifted Cornell $50 million, becoming the largest international donor in the university's history.</w:t>
                </w:r>
                <w:hyperlink r:id="rId76" w:anchor="cite_note-22" w:history="1">
                  <w:r w:rsidRPr="00B90C09">
                    <w:rPr>
                      <w:rStyle w:val="Hyperlink"/>
                      <w:vertAlign w:val="superscript"/>
                    </w:rPr>
                    <w:t>[21]</w:t>
                  </w:r>
                </w:hyperlink>
                <w:hyperlink r:id="rId77" w:anchor="cite_note-23" w:history="1">
                  <w:r w:rsidRPr="00B90C09">
                    <w:rPr>
                      <w:rStyle w:val="Hyperlink"/>
                      <w:vertAlign w:val="superscript"/>
                    </w:rPr>
                    <w:t>[22]</w:t>
                  </w:r>
                </w:hyperlink>
                <w:r w:rsidRPr="00B90C09">
                  <w:t> Tata also donated $50 million to </w:t>
                </w:r>
                <w:hyperlink r:id="rId78" w:tooltip="Harvard Business School" w:history="1">
                  <w:r w:rsidRPr="00B90C09">
                    <w:rPr>
                      <w:rStyle w:val="Hyperlink"/>
                    </w:rPr>
                    <w:t>Harvard Business School</w:t>
                  </w:r>
                </w:hyperlink>
                <w:r w:rsidRPr="00B90C09">
                  <w:t>, </w:t>
                </w:r>
                <w:hyperlink r:id="rId79" w:tooltip="Harvard University" w:history="1">
                  <w:r w:rsidRPr="00B90C09">
                    <w:rPr>
                      <w:rStyle w:val="Hyperlink"/>
                    </w:rPr>
                    <w:t>Harvard University</w:t>
                  </w:r>
                </w:hyperlink>
                <w:r w:rsidRPr="00B90C09">
                  <w:t> to establish an executive center, which is now called Tata Hall that supports over 9,000 executive education students each year.</w:t>
                </w:r>
                <w:hyperlink r:id="rId80" w:anchor="cite_note-24" w:history="1">
                  <w:r w:rsidRPr="00B90C09">
                    <w:rPr>
                      <w:rStyle w:val="Hyperlink"/>
                      <w:vertAlign w:val="superscript"/>
                    </w:rPr>
                    <w:t>[23]</w:t>
                  </w:r>
                </w:hyperlink>
                <w:hyperlink r:id="rId81" w:anchor="cite_note-25" w:history="1">
                  <w:r w:rsidRPr="00B90C09">
                    <w:rPr>
                      <w:rStyle w:val="Hyperlink"/>
                      <w:vertAlign w:val="superscript"/>
                    </w:rPr>
                    <w:t>[24]</w:t>
                  </w:r>
                </w:hyperlink>
              </w:p>
            </w:tc>
          </w:sdtContent>
        </w:sdt>
        <w:tc>
          <w:tcPr>
            <w:tcW w:w="4334" w:type="dxa"/>
            <w:vMerge/>
            <w:tcBorders>
              <w:top w:val="single" w:sz="48" w:space="0" w:color="0066FF"/>
              <w:left w:val="nil"/>
              <w:bottom w:val="nil"/>
              <w:right w:val="nil"/>
            </w:tcBorders>
          </w:tcPr>
          <w:p w14:paraId="78A4084B" w14:textId="77777777" w:rsidR="00B90C09" w:rsidRDefault="00B90C09" w:rsidP="00B90C09"/>
        </w:tc>
      </w:tr>
      <w:tr w:rsidR="00B90C09" w14:paraId="53CD2C84" w14:textId="77777777" w:rsidTr="00B90C09">
        <w:trPr>
          <w:trHeight w:val="1217"/>
        </w:trPr>
        <w:tc>
          <w:tcPr>
            <w:tcW w:w="4379" w:type="dxa"/>
            <w:vMerge/>
            <w:tcBorders>
              <w:left w:val="nil"/>
              <w:bottom w:val="nil"/>
              <w:right w:val="nil"/>
            </w:tcBorders>
            <w:tcMar>
              <w:top w:w="288" w:type="dxa"/>
              <w:left w:w="115" w:type="dxa"/>
              <w:right w:w="115" w:type="dxa"/>
            </w:tcMar>
          </w:tcPr>
          <w:p w14:paraId="5370A3C5" w14:textId="77777777" w:rsidR="00B90C09" w:rsidRPr="009C6837" w:rsidRDefault="00B90C09" w:rsidP="00B90C09">
            <w:pPr>
              <w:pStyle w:val="AuthorName"/>
            </w:pPr>
          </w:p>
        </w:tc>
        <w:tc>
          <w:tcPr>
            <w:tcW w:w="4247" w:type="dxa"/>
            <w:vMerge/>
            <w:tcBorders>
              <w:left w:val="nil"/>
              <w:bottom w:val="nil"/>
              <w:right w:val="nil"/>
            </w:tcBorders>
            <w:tcMar>
              <w:top w:w="288" w:type="dxa"/>
              <w:left w:w="115" w:type="dxa"/>
              <w:right w:w="115" w:type="dxa"/>
            </w:tcMar>
          </w:tcPr>
          <w:p w14:paraId="23479A87" w14:textId="77777777" w:rsidR="00B90C09" w:rsidRDefault="00B90C09" w:rsidP="00B90C09">
            <w:pPr>
              <w:pStyle w:val="BodyCopy"/>
            </w:pPr>
          </w:p>
        </w:tc>
        <w:tc>
          <w:tcPr>
            <w:tcW w:w="4334" w:type="dxa"/>
            <w:tcBorders>
              <w:top w:val="nil"/>
              <w:left w:val="nil"/>
              <w:bottom w:val="nil"/>
              <w:right w:val="nil"/>
            </w:tcBorders>
            <w:tcMar>
              <w:left w:w="216" w:type="dxa"/>
            </w:tcMar>
          </w:tcPr>
          <w:p w14:paraId="0CFFFE58" w14:textId="77777777" w:rsidR="00B90C09" w:rsidRPr="00004C2C" w:rsidRDefault="00B90C09" w:rsidP="00B90C09">
            <w:pPr>
              <w:pStyle w:val="PhotoCaption"/>
            </w:pPr>
            <w:sdt>
              <w:sdtPr>
                <w:id w:val="325022202"/>
                <w:placeholder>
                  <w:docPart w:val="9CD24EA9B91F404585E44B38464BF581"/>
                </w:placeholder>
                <w:showingPlcHdr/>
                <w15:appearance w15:val="hidden"/>
              </w:sdtPr>
              <w:sdtContent>
                <w:r w:rsidRPr="00004C2C">
                  <w:t>Picture Caption: To make your document look professionally produced, Word provides header, footer, cover page, and text box designs that complement each other.</w:t>
                </w:r>
              </w:sdtContent>
            </w:sdt>
            <w:r w:rsidRPr="00004C2C">
              <w:t xml:space="preserve"> </w:t>
            </w:r>
          </w:p>
        </w:tc>
      </w:tr>
      <w:tr w:rsidR="00B90C09" w14:paraId="68D836E6" w14:textId="77777777" w:rsidTr="00B90C09">
        <w:trPr>
          <w:trHeight w:val="576"/>
        </w:trPr>
        <w:tc>
          <w:tcPr>
            <w:tcW w:w="12960" w:type="dxa"/>
            <w:gridSpan w:val="3"/>
            <w:tcBorders>
              <w:top w:val="nil"/>
              <w:left w:val="nil"/>
              <w:bottom w:val="nil"/>
              <w:right w:val="nil"/>
            </w:tcBorders>
            <w:shd w:val="clear" w:color="auto" w:fill="F64668" w:themeFill="accent2"/>
            <w:tcMar>
              <w:top w:w="0" w:type="dxa"/>
              <w:left w:w="115" w:type="dxa"/>
              <w:right w:w="115" w:type="dxa"/>
            </w:tcMar>
            <w:vAlign w:val="center"/>
          </w:tcPr>
          <w:p w14:paraId="0131A6CA" w14:textId="6D6B06ED" w:rsidR="00B90C09" w:rsidRPr="00A05792" w:rsidRDefault="00B90C09" w:rsidP="00B90C09">
            <w:pPr>
              <w:pStyle w:val="Footer"/>
            </w:pPr>
            <w:r w:rsidRPr="00A05792">
              <w:t xml:space="preserve">Page </w:t>
            </w:r>
            <w:r w:rsidRPr="00A05792">
              <w:fldChar w:fldCharType="begin"/>
            </w:r>
            <w:r w:rsidRPr="00A05792">
              <w:instrText xml:space="preserve"> PAGE   \* MERGEFORMAT </w:instrText>
            </w:r>
            <w:r w:rsidRPr="00A05792">
              <w:fldChar w:fldCharType="separate"/>
            </w:r>
            <w:r w:rsidR="00B27625">
              <w:rPr>
                <w:noProof/>
              </w:rPr>
              <w:t>2</w:t>
            </w:r>
            <w:r w:rsidRPr="00A05792">
              <w:fldChar w:fldCharType="end"/>
            </w:r>
          </w:p>
        </w:tc>
      </w:tr>
    </w:tbl>
    <w:p w14:paraId="49BEF324" w14:textId="77777777" w:rsidR="00351DA2" w:rsidRDefault="00351DA2"/>
    <w:p w14:paraId="3D828C5D" w14:textId="77777777" w:rsidR="00554FC5" w:rsidRDefault="00554FC5">
      <w:pPr>
        <w:sectPr w:rsidR="00554FC5" w:rsidSect="00C311CE">
          <w:headerReference w:type="first" r:id="rId82"/>
          <w:pgSz w:w="15840" w:h="24480" w:code="3"/>
          <w:pgMar w:top="1008" w:right="1440" w:bottom="0" w:left="1440" w:header="720" w:footer="432" w:gutter="0"/>
          <w:cols w:space="720"/>
          <w:docGrid w:linePitch="360"/>
        </w:sectPr>
      </w:pPr>
    </w:p>
    <w:tbl>
      <w:tblPr>
        <w:tblStyle w:val="TableGrid1"/>
        <w:tblW w:w="6689" w:type="pct"/>
        <w:tblLayout w:type="fixed"/>
        <w:tblLook w:val="04A0" w:firstRow="1" w:lastRow="0" w:firstColumn="1" w:lastColumn="0" w:noHBand="0" w:noVBand="1"/>
      </w:tblPr>
      <w:tblGrid>
        <w:gridCol w:w="3599"/>
        <w:gridCol w:w="720"/>
        <w:gridCol w:w="4261"/>
        <w:gridCol w:w="779"/>
        <w:gridCol w:w="3600"/>
        <w:gridCol w:w="4379"/>
      </w:tblGrid>
      <w:tr w:rsidR="0070044D" w:rsidRPr="0070044D" w14:paraId="50AD8A49" w14:textId="77777777" w:rsidTr="00B90C09">
        <w:trPr>
          <w:gridAfter w:val="1"/>
          <w:wAfter w:w="4379" w:type="dxa"/>
          <w:trHeight w:val="864"/>
        </w:trPr>
        <w:tc>
          <w:tcPr>
            <w:tcW w:w="3599" w:type="dxa"/>
            <w:tcBorders>
              <w:top w:val="nil"/>
              <w:left w:val="nil"/>
              <w:bottom w:val="nil"/>
              <w:right w:val="nil"/>
            </w:tcBorders>
            <w:shd w:val="clear" w:color="auto" w:fill="F64668" w:themeFill="accent2"/>
            <w:vAlign w:val="center"/>
          </w:tcPr>
          <w:p w14:paraId="544F8EEC" w14:textId="47F24186" w:rsidR="0070044D" w:rsidRPr="00554FC5" w:rsidRDefault="00B90C09" w:rsidP="00554FC5">
            <w:pPr>
              <w:pStyle w:val="HeaderSmallText"/>
            </w:pPr>
            <w:r>
              <w:rPr>
                <w:rFonts w:ascii="Times New Roman" w:hAnsi="Times New Roman"/>
                <w:szCs w:val="24"/>
              </w:rPr>
              <w:lastRenderedPageBreak/>
              <w:t>v</w:t>
            </w:r>
            <w:sdt>
              <w:sdtPr>
                <w:id w:val="735287668"/>
                <w:placeholder>
                  <w:docPart w:val="6E1482F59EE4476CBDCD23B975B37FB7"/>
                </w:placeholder>
                <w:showingPlcHdr/>
                <w15:appearance w15:val="hidden"/>
              </w:sdtPr>
              <w:sdtContent>
                <w:r w:rsidR="00554FC5" w:rsidRPr="00554FC5">
                  <w:t>Tuesday, September 23, 20XX</w:t>
                </w:r>
              </w:sdtContent>
            </w:sdt>
            <w:r w:rsidR="00554FC5" w:rsidRPr="00554FC5">
              <w:t xml:space="preserve"> </w:t>
            </w:r>
          </w:p>
        </w:tc>
        <w:tc>
          <w:tcPr>
            <w:tcW w:w="5760" w:type="dxa"/>
            <w:gridSpan w:val="3"/>
            <w:tcBorders>
              <w:top w:val="nil"/>
              <w:left w:val="nil"/>
              <w:bottom w:val="nil"/>
              <w:right w:val="nil"/>
            </w:tcBorders>
            <w:shd w:val="clear" w:color="auto" w:fill="F64668" w:themeFill="accent2"/>
            <w:vAlign w:val="center"/>
          </w:tcPr>
          <w:p w14:paraId="0B2AC3FC" w14:textId="77777777" w:rsidR="0070044D" w:rsidRPr="00554FC5" w:rsidRDefault="00000000" w:rsidP="00554FC5">
            <w:pPr>
              <w:pStyle w:val="HeaderNewspaperName"/>
            </w:pPr>
            <w:sdt>
              <w:sdtPr>
                <w:id w:val="331651545"/>
                <w:placeholder>
                  <w:docPart w:val="97E3E35150AE4FA7AED757970F131DD9"/>
                </w:placeholder>
                <w:showingPlcHdr/>
                <w15:appearance w15:val="hidden"/>
              </w:sdtPr>
              <w:sdtContent>
                <w:r w:rsidR="00554FC5" w:rsidRPr="00554FC5">
                  <w:t>THE NEWS TODAY</w:t>
                </w:r>
              </w:sdtContent>
            </w:sdt>
            <w:r w:rsidR="00554FC5" w:rsidRPr="00554FC5">
              <w:t xml:space="preserve"> </w:t>
            </w:r>
          </w:p>
        </w:tc>
        <w:tc>
          <w:tcPr>
            <w:tcW w:w="3600" w:type="dxa"/>
            <w:tcBorders>
              <w:top w:val="nil"/>
              <w:left w:val="nil"/>
              <w:bottom w:val="nil"/>
              <w:right w:val="nil"/>
            </w:tcBorders>
            <w:shd w:val="clear" w:color="auto" w:fill="F64668" w:themeFill="accent2"/>
            <w:vAlign w:val="center"/>
          </w:tcPr>
          <w:p w14:paraId="02AD62A2" w14:textId="77777777" w:rsidR="0070044D" w:rsidRPr="0070044D" w:rsidRDefault="00000000" w:rsidP="00554FC5">
            <w:pPr>
              <w:pStyle w:val="HeaderSmallText"/>
            </w:pPr>
            <w:sdt>
              <w:sdtPr>
                <w:id w:val="-370457570"/>
                <w:placeholder>
                  <w:docPart w:val="B10A19627F6946E6871C0B5ADE31AC67"/>
                </w:placeholder>
                <w:showingPlcHdr/>
                <w15:appearance w15:val="hidden"/>
              </w:sdtPr>
              <w:sdtContent>
                <w:r w:rsidR="00554FC5" w:rsidRPr="00554FC5">
                  <w:t>Issue #10</w:t>
                </w:r>
              </w:sdtContent>
            </w:sdt>
            <w:r w:rsidR="00554FC5">
              <w:t xml:space="preserve"> </w:t>
            </w:r>
          </w:p>
        </w:tc>
      </w:tr>
      <w:tr w:rsidR="00F15C4E" w:rsidRPr="0070044D" w14:paraId="6A70B07B"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20"/>
        </w:trPr>
        <w:tc>
          <w:tcPr>
            <w:tcW w:w="12959" w:type="dxa"/>
            <w:gridSpan w:val="5"/>
            <w:tcMar>
              <w:top w:w="0" w:type="dxa"/>
              <w:left w:w="115" w:type="dxa"/>
              <w:right w:w="115" w:type="dxa"/>
            </w:tcMar>
            <w:vAlign w:val="center"/>
          </w:tcPr>
          <w:p w14:paraId="2C9EFD85" w14:textId="77777777" w:rsidR="00F15C4E" w:rsidRPr="0070044D" w:rsidRDefault="00F15C4E" w:rsidP="00554FC5">
            <w:pPr>
              <w:pStyle w:val="NoSpacing"/>
              <w:rPr>
                <w:rFonts w:eastAsia="Baskerville Old Face"/>
              </w:rPr>
            </w:pPr>
          </w:p>
        </w:tc>
      </w:tr>
      <w:tr w:rsidR="00A7373D" w:rsidRPr="0070044D" w14:paraId="5EB093F8"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5580"/>
        </w:trPr>
        <w:tc>
          <w:tcPr>
            <w:tcW w:w="8580" w:type="dxa"/>
            <w:gridSpan w:val="3"/>
            <w:tcMar>
              <w:left w:w="0" w:type="dxa"/>
              <w:right w:w="0" w:type="dxa"/>
            </w:tcMar>
          </w:tcPr>
          <w:p w14:paraId="002F3E5F" w14:textId="429C6EB5" w:rsidR="00A7373D" w:rsidRPr="0070044D" w:rsidRDefault="00A7373D" w:rsidP="0070044D">
            <w:pPr>
              <w:rPr>
                <w:rFonts w:ascii="Baskerville Old Face" w:eastAsia="Baskerville Old Face" w:hAnsi="Baskerville Old Face" w:cs="Times New Roman"/>
              </w:rPr>
            </w:pPr>
            <w:r w:rsidRPr="00AE030C">
              <w:rPr>
                <w:noProof/>
                <w:sz w:val="24"/>
                <w:szCs w:val="24"/>
              </w:rPr>
              <mc:AlternateContent>
                <mc:Choice Requires="wps">
                  <w:drawing>
                    <wp:anchor distT="45720" distB="45720" distL="114300" distR="114300" simplePos="0" relativeHeight="251654144" behindDoc="0" locked="0" layoutInCell="1" allowOverlap="1" wp14:anchorId="1F052130" wp14:editId="22D6F985">
                      <wp:simplePos x="0" y="0"/>
                      <wp:positionH relativeFrom="column">
                        <wp:posOffset>0</wp:posOffset>
                      </wp:positionH>
                      <wp:positionV relativeFrom="paragraph">
                        <wp:posOffset>2933065</wp:posOffset>
                      </wp:positionV>
                      <wp:extent cx="5449824" cy="1440815"/>
                      <wp:effectExtent l="0" t="0" r="0"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824" cy="1440815"/>
                              </a:xfrm>
                              <a:prstGeom prst="rect">
                                <a:avLst/>
                              </a:prstGeom>
                              <a:solidFill>
                                <a:schemeClr val="accent1"/>
                              </a:solidFill>
                              <a:ln w="9525">
                                <a:noFill/>
                                <a:miter lim="800000"/>
                                <a:headEnd/>
                                <a:tailEnd/>
                              </a:ln>
                            </wps:spPr>
                            <wps:txbx>
                              <w:txbxContent>
                                <w:p w14:paraId="5C61D716" w14:textId="77777777" w:rsidR="00554FC5" w:rsidRPr="00554FC5" w:rsidRDefault="00000000" w:rsidP="00AB28E3">
                                  <w:pPr>
                                    <w:pStyle w:val="WhiteArticleTitle"/>
                                  </w:pPr>
                                  <w:sdt>
                                    <w:sdtPr>
                                      <w:id w:val="1693338773"/>
                                      <w:placeholder>
                                        <w:docPart w:val="1E05504A61984E61BEB2B6BDBBC87F60"/>
                                      </w:placeholder>
                                      <w:showingPlcHdr/>
                                      <w15:appearance w15:val="hidden"/>
                                    </w:sdtPr>
                                    <w:sdtContent>
                                      <w:r w:rsidR="00554FC5" w:rsidRPr="00554FC5">
                                        <w:t>The latest news story</w:t>
                                      </w:r>
                                    </w:sdtContent>
                                  </w:sdt>
                                </w:p>
                                <w:p w14:paraId="30855E6E" w14:textId="77777777" w:rsidR="00A7373D" w:rsidRPr="00554FC5" w:rsidRDefault="00000000" w:rsidP="00AB28E3">
                                  <w:pPr>
                                    <w:pStyle w:val="WhiteArticleSubtitle"/>
                                  </w:pPr>
                                  <w:sdt>
                                    <w:sdtPr>
                                      <w:id w:val="15119667"/>
                                      <w:placeholder>
                                        <w:docPart w:val="547D0FC99E614CA49CFDF5B0F3771308"/>
                                      </w:placeholder>
                                      <w:showingPlcHdr/>
                                      <w15:appearance w15:val="hidden"/>
                                    </w:sdtPr>
                                    <w:sdtContent>
                                      <w:r w:rsidR="00554FC5" w:rsidRPr="00554FC5">
                                        <w:t>See what’s new today</w:t>
                                      </w:r>
                                    </w:sdtContent>
                                  </w:sdt>
                                  <w:r w:rsidR="00554FC5" w:rsidRPr="00554FC5">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052130" id="_x0000_s1030" type="#_x0000_t202" style="position:absolute;margin-left:0;margin-top:230.95pt;width:429.1pt;height:113.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" fillcolor="#4185df [3204]" stroked="f">
                      <v:textbox>
                        <w:txbxContent>
                          <w:p w14:paraId="5C61D716" w14:textId="77777777" w:rsidR="00554FC5" w:rsidRPr="00554FC5" w:rsidRDefault="00000000" w:rsidP="00AB28E3">
                            <w:pPr>
                              <w:pStyle w:val="WhiteArticleTitle"/>
                            </w:pPr>
                            <w:sdt>
                              <w:sdtPr>
                                <w:id w:val="1693338773"/>
                                <w:placeholder>
                                  <w:docPart w:val="1E05504A61984E61BEB2B6BDBBC87F60"/>
                                </w:placeholder>
                                <w:showingPlcHdr/>
                                <w15:appearance w15:val="hidden"/>
                              </w:sdtPr>
                              <w:sdtContent>
                                <w:r w:rsidR="00554FC5" w:rsidRPr="00554FC5">
                                  <w:t>The latest news story</w:t>
                                </w:r>
                              </w:sdtContent>
                            </w:sdt>
                          </w:p>
                          <w:p w14:paraId="30855E6E" w14:textId="77777777" w:rsidR="00A7373D" w:rsidRPr="00554FC5" w:rsidRDefault="00000000" w:rsidP="00AB28E3">
                            <w:pPr>
                              <w:pStyle w:val="WhiteArticleSubtitle"/>
                            </w:pPr>
                            <w:sdt>
                              <w:sdtPr>
                                <w:id w:val="15119667"/>
                                <w:placeholder>
                                  <w:docPart w:val="547D0FC99E614CA49CFDF5B0F3771308"/>
                                </w:placeholder>
                                <w:showingPlcHdr/>
                                <w15:appearance w15:val="hidden"/>
                              </w:sdtPr>
                              <w:sdtContent>
                                <w:r w:rsidR="00554FC5" w:rsidRPr="00554FC5">
                                  <w:t>See what’s new today</w:t>
                                </w:r>
                              </w:sdtContent>
                            </w:sdt>
                            <w:r w:rsidR="00554FC5" w:rsidRPr="00554FC5">
                              <w:t xml:space="preserve"> </w:t>
                            </w:r>
                          </w:p>
                        </w:txbxContent>
                      </v:textbox>
                    </v:shape>
                  </w:pict>
                </mc:Fallback>
              </mc:AlternateContent>
            </w:r>
            <w:r w:rsidR="00B90C09">
              <w:rPr>
                <w:rFonts w:ascii="Baskerville Old Face" w:eastAsia="Baskerville Old Face" w:hAnsi="Baskerville Old Face" w:cs="Times New Roman"/>
                <w:noProof/>
              </w:rPr>
              <mc:AlternateContent>
                <mc:Choice Requires="wpg">
                  <w:drawing>
                    <wp:inline distT="0" distB="0" distL="0" distR="0" wp14:anchorId="064FF8E3" wp14:editId="1008BB35">
                      <wp:extent cx="5173980" cy="3720465"/>
                      <wp:effectExtent l="0" t="0" r="7620" b="0"/>
                      <wp:docPr id="1491546081" name="Group 4"/>
                      <wp:cNvGraphicFramePr/>
                      <a:graphic xmlns:a="http://schemas.openxmlformats.org/drawingml/2006/main">
                        <a:graphicData uri="http://schemas.microsoft.com/office/word/2010/wordprocessingGroup">
                          <wpg:wgp>
                            <wpg:cNvGrpSpPr/>
                            <wpg:grpSpPr>
                              <a:xfrm>
                                <a:off x="0" y="0"/>
                                <a:ext cx="5173980" cy="3720465"/>
                                <a:chOff x="0" y="0"/>
                                <a:chExt cx="3890010" cy="3720465"/>
                              </a:xfrm>
                            </wpg:grpSpPr>
                            <pic:pic xmlns:pic="http://schemas.openxmlformats.org/drawingml/2006/picture">
                              <pic:nvPicPr>
                                <pic:cNvPr id="338472590" name="Picture 6"/>
                                <pic:cNvPicPr>
                                  <a:picLocks noChangeAspect="1"/>
                                </pic:cNvPicPr>
                              </pic:nvPicPr>
                              <pic:blipFill>
                                <a:blip r:embed="rId83">
                                  <a:extLst>
                                    <a:ext uri="{28A0092B-C50C-407E-A947-70E740481C1C}">
                                      <a14:useLocalDpi xmlns:a14="http://schemas.microsoft.com/office/drawing/2010/main" val="0"/>
                                    </a:ext>
                                    <a:ext uri="{837473B0-CC2E-450A-ABE3-18F120FF3D39}">
                                      <a1611:picAttrSrcUrl xmlns:a1611="http://schemas.microsoft.com/office/drawing/2016/11/main" r:id="rId84"/>
                                    </a:ext>
                                  </a:extLst>
                                </a:blip>
                                <a:stretch>
                                  <a:fillRect/>
                                </a:stretch>
                              </pic:blipFill>
                              <pic:spPr bwMode="auto">
                                <a:xfrm>
                                  <a:off x="0" y="0"/>
                                  <a:ext cx="3890010" cy="3345180"/>
                                </a:xfrm>
                                <a:prstGeom prst="rect">
                                  <a:avLst/>
                                </a:prstGeom>
                                <a:ln>
                                  <a:noFill/>
                                </a:ln>
                                <a:extLst>
                                  <a:ext uri="{53640926-AAD7-44D8-BBD7-CCE9431645EC}">
                                    <a14:shadowObscured xmlns:a14="http://schemas.microsoft.com/office/drawing/2010/main"/>
                                  </a:ext>
                                </a:extLst>
                              </pic:spPr>
                            </pic:pic>
                            <wps:wsp>
                              <wps:cNvPr id="907271482" name="Text Box 3"/>
                              <wps:cNvSpPr txBox="1"/>
                              <wps:spPr>
                                <a:xfrm>
                                  <a:off x="0" y="3345180"/>
                                  <a:ext cx="3890010" cy="375285"/>
                                </a:xfrm>
                                <a:prstGeom prst="rect">
                                  <a:avLst/>
                                </a:prstGeom>
                                <a:solidFill>
                                  <a:prstClr val="white"/>
                                </a:solidFill>
                                <a:ln>
                                  <a:noFill/>
                                </a:ln>
                              </wps:spPr>
                              <wps:txbx>
                                <w:txbxContent>
                                  <w:p w14:paraId="2ADE4A84" w14:textId="0156E184" w:rsidR="00B90C09" w:rsidRPr="00B90C09" w:rsidRDefault="00B90C09" w:rsidP="00B90C09">
                                    <w:pPr>
                                      <w:rPr>
                                        <w:sz w:val="18"/>
                                        <w:szCs w:val="18"/>
                                      </w:rPr>
                                    </w:pPr>
                                    <w:hyperlink r:id="rId85" w:history="1">
                                      <w:r w:rsidRPr="00B90C09">
                                        <w:rPr>
                                          <w:rStyle w:val="Hyperlink"/>
                                          <w:sz w:val="18"/>
                                          <w:szCs w:val="18"/>
                                        </w:rPr>
                                        <w:t>This Photo</w:t>
                                      </w:r>
                                    </w:hyperlink>
                                    <w:r w:rsidRPr="00B90C09">
                                      <w:rPr>
                                        <w:sz w:val="18"/>
                                        <w:szCs w:val="18"/>
                                      </w:rPr>
                                      <w:t xml:space="preserve"> by Unknown Author is licensed under </w:t>
                                    </w:r>
                                    <w:hyperlink r:id="rId86" w:history="1">
                                      <w:r w:rsidRPr="00B90C09">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4FF8E3" id="Group 4" o:spid="_x0000_s1031" style="width:407.4pt;height:292.95pt;mso-position-horizontal-relative:char;mso-position-vertical-relative:line" coordsize="38900,372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">
                      <v:shape id="Picture 6" o:spid="_x0000_s1032" type="#_x0000_t75" style="position:absolute;width:38900;height:33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">
                        <v:imagedata r:id="rId87" o:title=""/>
                      </v:shape>
                      <v:shape id="Text Box 3" o:spid="_x0000_s1033" type="#_x0000_t202" style="position:absolute;top:33451;width:3890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" stroked="f">
                        <v:textbox>
                          <w:txbxContent>
                            <w:p w14:paraId="2ADE4A84" w14:textId="0156E184" w:rsidR="00B90C09" w:rsidRPr="00B90C09" w:rsidRDefault="00B90C09" w:rsidP="00B90C09">
                              <w:pPr>
                                <w:rPr>
                                  <w:sz w:val="18"/>
                                  <w:szCs w:val="18"/>
                                </w:rPr>
                              </w:pPr>
                              <w:hyperlink r:id="rId88" w:history="1">
                                <w:r w:rsidRPr="00B90C09">
                                  <w:rPr>
                                    <w:rStyle w:val="Hyperlink"/>
                                    <w:sz w:val="18"/>
                                    <w:szCs w:val="18"/>
                                  </w:rPr>
                                  <w:t>This Photo</w:t>
                                </w:r>
                              </w:hyperlink>
                              <w:r w:rsidRPr="00B90C09">
                                <w:rPr>
                                  <w:sz w:val="18"/>
                                  <w:szCs w:val="18"/>
                                </w:rPr>
                                <w:t xml:space="preserve"> by Unknown Author is licensed under </w:t>
                              </w:r>
                              <w:hyperlink r:id="rId89" w:history="1">
                                <w:r w:rsidRPr="00B90C09">
                                  <w:rPr>
                                    <w:rStyle w:val="Hyperlink"/>
                                    <w:sz w:val="18"/>
                                    <w:szCs w:val="18"/>
                                  </w:rPr>
                                  <w:t>CC BY</w:t>
                                </w:r>
                              </w:hyperlink>
                            </w:p>
                          </w:txbxContent>
                        </v:textbox>
                      </v:shape>
                      <w10:anchorlock/>
                    </v:group>
                  </w:pict>
                </mc:Fallback>
              </mc:AlternateContent>
            </w:r>
            <w:r w:rsidRPr="0070044D">
              <w:rPr>
                <w:rFonts w:ascii="Baskerville Old Face" w:eastAsia="Baskerville Old Face" w:hAnsi="Baskerville Old Face" w:cs="Times New Roman"/>
              </w:rPr>
              <w:br/>
            </w:r>
          </w:p>
        </w:tc>
        <w:tc>
          <w:tcPr>
            <w:tcW w:w="4379" w:type="dxa"/>
            <w:gridSpan w:val="2"/>
            <w:vMerge w:val="restart"/>
            <w:tcMar>
              <w:top w:w="0" w:type="dxa"/>
              <w:left w:w="216" w:type="dxa"/>
              <w:right w:w="115" w:type="dxa"/>
            </w:tcMar>
          </w:tcPr>
          <w:p w14:paraId="2F787444" w14:textId="77777777" w:rsidR="00A7373D" w:rsidRPr="00554FC5" w:rsidRDefault="00000000" w:rsidP="00554FC5">
            <w:pPr>
              <w:pStyle w:val="BlackArticleTitle"/>
            </w:pPr>
            <w:sdt>
              <w:sdtPr>
                <w:id w:val="-1504349263"/>
                <w:placeholder>
                  <w:docPart w:val="1E65F08420D442BFB6077208417C61A4"/>
                </w:placeholder>
                <w:showingPlcHdr/>
                <w15:appearance w15:val="hidden"/>
              </w:sdtPr>
              <w:sdtContent>
                <w:r w:rsidR="00554FC5" w:rsidRPr="00554FC5">
                  <w:t>The latest news</w:t>
                </w:r>
              </w:sdtContent>
            </w:sdt>
            <w:r w:rsidR="00554FC5" w:rsidRPr="00554FC5">
              <w:t xml:space="preserve"> </w:t>
            </w:r>
          </w:p>
          <w:p w14:paraId="3B111F8F" w14:textId="77777777" w:rsidR="00A7373D" w:rsidRPr="00554FC5" w:rsidRDefault="00000000" w:rsidP="00554FC5">
            <w:pPr>
              <w:pStyle w:val="BlackArticleSubtitle"/>
            </w:pPr>
            <w:sdt>
              <w:sdtPr>
                <w:id w:val="-784420688"/>
                <w:placeholder>
                  <w:docPart w:val="1AA53BD7062B4D039CE3D973247C5D93"/>
                </w:placeholder>
                <w:showingPlcHdr/>
                <w15:appearance w15:val="hidden"/>
              </w:sdtPr>
              <w:sdtContent>
                <w:r w:rsidR="00554FC5" w:rsidRPr="00554FC5">
                  <w:t>Breaking news</w:t>
                </w:r>
              </w:sdtContent>
            </w:sdt>
            <w:r w:rsidR="00554FC5" w:rsidRPr="00554FC5">
              <w:t xml:space="preserve"> </w:t>
            </w:r>
          </w:p>
          <w:p w14:paraId="1AF4846C" w14:textId="77777777" w:rsidR="00A47476" w:rsidRPr="00A47476" w:rsidRDefault="00A47476" w:rsidP="00735291">
            <w:pPr>
              <w:pStyle w:val="BlackArticleSubtitle"/>
              <w:rPr>
                <w:sz w:val="20"/>
                <w:szCs w:val="20"/>
              </w:rPr>
            </w:pPr>
          </w:p>
          <w:p w14:paraId="3188E40C" w14:textId="77777777" w:rsidR="00BA6AD0" w:rsidRPr="00BA6AD0" w:rsidRDefault="00000000" w:rsidP="00BA6AD0">
            <w:pPr>
              <w:pStyle w:val="AuthorName"/>
            </w:pPr>
            <w:sdt>
              <w:sdtPr>
                <w:id w:val="1647237854"/>
                <w:placeholder>
                  <w:docPart w:val="0F28E6081B6344EEBBF19A3F5D1EA1BE"/>
                </w:placeholder>
                <w:showingPlcHdr/>
                <w15:appearance w15:val="hidden"/>
              </w:sdtPr>
              <w:sdtContent>
                <w:r w:rsidR="00BA6AD0" w:rsidRPr="00BA6AD0">
                  <w:t>Mirjam Nilsson</w:t>
                </w:r>
              </w:sdtContent>
            </w:sdt>
            <w:r w:rsidR="00BA6AD0" w:rsidRPr="00BA6AD0">
              <w:t xml:space="preserve"> </w:t>
            </w:r>
          </w:p>
          <w:p w14:paraId="6BA17EC4" w14:textId="77777777" w:rsidR="00A7373D" w:rsidRPr="00DF1355" w:rsidRDefault="00A7373D" w:rsidP="00554FC5">
            <w:pPr>
              <w:pStyle w:val="NoSpacing"/>
            </w:pPr>
          </w:p>
          <w:p w14:paraId="2D892050" w14:textId="77777777" w:rsidR="00A7373D" w:rsidRPr="006D5166" w:rsidRDefault="00A7373D" w:rsidP="00554FC5">
            <w:r>
              <w:rPr>
                <w:noProof/>
              </w:rPr>
              <mc:AlternateContent>
                <mc:Choice Requires="wps">
                  <w:drawing>
                    <wp:inline distT="0" distB="0" distL="0" distR="0" wp14:anchorId="1FA3250B" wp14:editId="50D0E5F8">
                      <wp:extent cx="609600" cy="152400"/>
                      <wp:effectExtent l="0" t="0" r="0" b="0"/>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600" cy="152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664D76" id="Rectangle 10" o:spid="_x0000_s1026" alt="&quot;&quot;" style="width:48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" fillcolor="#f64668 [3205]" stroked="f" strokeweight="1pt">
                      <w10:anchorlock/>
                    </v:rect>
                  </w:pict>
                </mc:Fallback>
              </mc:AlternateContent>
            </w:r>
          </w:p>
          <w:sdt>
            <w:sdtPr>
              <w:id w:val="-1336230181"/>
              <w:placeholder>
                <w:docPart w:val="7533FE2BAD9C4583928093023BED37E9"/>
              </w:placeholder>
              <w15:appearance w15:val="hidden"/>
            </w:sdtPr>
            <w:sdtContent>
              <w:p w14:paraId="34D510E1" w14:textId="77777777" w:rsidR="00B90C09" w:rsidRPr="00B90C09" w:rsidRDefault="00B90C09" w:rsidP="00B90C09">
                <w:pPr>
                  <w:rPr>
                    <w:b/>
                    <w:bCs/>
                    <w:lang w:val="en-IN"/>
                  </w:rPr>
                </w:pPr>
                <w:r w:rsidRPr="00B90C09">
                  <w:rPr>
                    <w:b/>
                    <w:bCs/>
                    <w:lang w:val="en-IN"/>
                  </w:rPr>
                  <w:t>Later years</w:t>
                </w:r>
              </w:p>
              <w:p w14:paraId="6CF54E51" w14:textId="77777777" w:rsidR="00B90C09" w:rsidRPr="00B90C09" w:rsidRDefault="00B90C09" w:rsidP="00B90C09">
                <w:pPr>
                  <w:rPr>
                    <w:b/>
                    <w:bCs/>
                    <w:lang w:val="en-IN"/>
                  </w:rPr>
                </w:pPr>
                <w:r w:rsidRPr="00B90C09">
                  <w:rPr>
                    <w:lang w:val="en-IN"/>
                  </w:rPr>
                  <w:t>[</w:t>
                </w:r>
                <w:hyperlink r:id="rId90" w:tooltip="Edit section: Later years" w:history="1">
                  <w:r w:rsidRPr="00B90C09">
                    <w:rPr>
                      <w:rStyle w:val="Hyperlink"/>
                      <w:lang w:val="en-IN"/>
                    </w:rPr>
                    <w:t>edit</w:t>
                  </w:r>
                </w:hyperlink>
                <w:r w:rsidRPr="00B90C09">
                  <w:rPr>
                    <w:lang w:val="en-IN"/>
                  </w:rPr>
                  <w:t>]</w:t>
                </w:r>
              </w:p>
              <w:p w14:paraId="19CA7DAD" w14:textId="77777777" w:rsidR="00B90C09" w:rsidRPr="00B90C09" w:rsidRDefault="00B90C09" w:rsidP="00B90C09">
                <w:pPr>
                  <w:rPr>
                    <w:lang w:val="en-IN"/>
                  </w:rPr>
                </w:pPr>
                <w:r w:rsidRPr="00B90C09">
                  <w:rPr>
                    <w:lang w:val="en-IN"/>
                  </w:rPr>
                  <w:t>In the 1970s, Ratan Tata was given a managerial position in the Tata group. He achieved initial success by turning the subsidiary National Radio and Electronics (NELCO) around, only to see it collapse during an economic slowdown.</w:t>
                </w:r>
                <w:hyperlink r:id="rId91" w:anchor="cite_note-BS-28" w:history="1">
                  <w:r w:rsidRPr="00B90C09">
                    <w:rPr>
                      <w:rStyle w:val="Hyperlink"/>
                      <w:vertAlign w:val="superscript"/>
                      <w:lang w:val="en-IN"/>
                    </w:rPr>
                    <w:t>[27]</w:t>
                  </w:r>
                </w:hyperlink>
                <w:hyperlink r:id="rId92" w:anchor="cite_note-29" w:history="1">
                  <w:r w:rsidRPr="00B90C09">
                    <w:rPr>
                      <w:rStyle w:val="Hyperlink"/>
                      <w:vertAlign w:val="superscript"/>
                      <w:lang w:val="en-IN"/>
                    </w:rPr>
                    <w:t>[28]</w:t>
                  </w:r>
                </w:hyperlink>
                <w:r w:rsidRPr="00B90C09">
                  <w:rPr>
                    <w:lang w:val="en-IN"/>
                  </w:rPr>
                  <w:t> In 1991, </w:t>
                </w:r>
                <w:hyperlink r:id="rId93" w:tooltip="J. R. D. Tata" w:history="1">
                  <w:r w:rsidRPr="00B90C09">
                    <w:rPr>
                      <w:rStyle w:val="Hyperlink"/>
                      <w:lang w:val="en-IN"/>
                    </w:rPr>
                    <w:t>J. R. D. Tata</w:t>
                  </w:r>
                </w:hyperlink>
                <w:r w:rsidRPr="00B90C09">
                  <w:rPr>
                    <w:lang w:val="en-IN"/>
                  </w:rPr>
                  <w:t> stepped down as chairman of Tata Sons, naming him his successor. Initially, Tata faced stiff resistance from the heads of various subsidiaries, who had a large amount of operational freedom under the senior Tata's tenure. In response, Tata implemented a number of policies designed to consolidate power, including the implementation of a retirement age, having subsidiaries report directly to the group office, and requiring subsidiaries to contribute their profit to building the Tata group brand. Tata prioritised innovation and delegated many responsibilities to younger talent.</w:t>
                </w:r>
                <w:hyperlink r:id="rId94" w:anchor="cite_note-ChrisDeresky-30" w:history="1">
                  <w:r w:rsidRPr="00B90C09">
                    <w:rPr>
                      <w:rStyle w:val="Hyperlink"/>
                      <w:vertAlign w:val="superscript"/>
                      <w:lang w:val="en-IN"/>
                    </w:rPr>
                    <w:t>[29]</w:t>
                  </w:r>
                </w:hyperlink>
                <w:r w:rsidRPr="00B90C09">
                  <w:rPr>
                    <w:lang w:val="en-IN"/>
                  </w:rPr>
                  <w:t> Under his leadership, overlapping operations between subsidiaries were streamlined into company-wide operations, with the group exiting unrelated businesses to take on globalisation.</w:t>
                </w:r>
                <w:hyperlink r:id="rId95" w:anchor="cite_note-31" w:history="1">
                  <w:r w:rsidRPr="00B90C09">
                    <w:rPr>
                      <w:rStyle w:val="Hyperlink"/>
                      <w:vertAlign w:val="superscript"/>
                      <w:lang w:val="en-IN"/>
                    </w:rPr>
                    <w:t>[30]</w:t>
                  </w:r>
                </w:hyperlink>
              </w:p>
              <w:p w14:paraId="21CD52BD" w14:textId="08442041" w:rsidR="00A7373D" w:rsidRPr="00554FC5" w:rsidRDefault="00000000" w:rsidP="00554FC5"/>
            </w:sdtContent>
          </w:sdt>
          <w:p w14:paraId="5CEBD754" w14:textId="082B9480" w:rsidR="00A7373D" w:rsidRPr="0070044D" w:rsidRDefault="00B90C09" w:rsidP="00554FC5">
            <w:pPr>
              <w:pStyle w:val="NoSpacing"/>
              <w:rPr>
                <w:rFonts w:eastAsia="Baskerville Old Face"/>
              </w:rPr>
            </w:pPr>
            <w:r>
              <w:rPr>
                <w:rFonts w:eastAsia="Baskerville Old Face"/>
                <w:noProof/>
              </w:rPr>
              <mc:AlternateContent>
                <mc:Choice Requires="wpg">
                  <w:drawing>
                    <wp:inline distT="0" distB="0" distL="0" distR="0" wp14:anchorId="0AEC95F2" wp14:editId="2B779A21">
                      <wp:extent cx="2310765" cy="2268220"/>
                      <wp:effectExtent l="0" t="0" r="0" b="0"/>
                      <wp:docPr id="335970772" name="Group 6"/>
                      <wp:cNvGraphicFramePr/>
                      <a:graphic xmlns:a="http://schemas.openxmlformats.org/drawingml/2006/main">
                        <a:graphicData uri="http://schemas.microsoft.com/office/word/2010/wordprocessingGroup">
                          <wpg:wgp>
                            <wpg:cNvGrpSpPr/>
                            <wpg:grpSpPr>
                              <a:xfrm>
                                <a:off x="0" y="0"/>
                                <a:ext cx="2310765" cy="2268220"/>
                                <a:chOff x="0" y="0"/>
                                <a:chExt cx="2310765" cy="2268220"/>
                              </a:xfrm>
                            </wpg:grpSpPr>
                            <pic:pic xmlns:pic="http://schemas.openxmlformats.org/drawingml/2006/picture">
                              <pic:nvPicPr>
                                <pic:cNvPr id="9626342" name="Picture 16"/>
                                <pic:cNvPicPr>
                                  <a:picLocks noChangeAspect="1"/>
                                </pic:cNvPicPr>
                              </pic:nvPicPr>
                              <pic:blipFill>
                                <a:blip r:embed="rId96" cstate="print">
                                  <a:extLst>
                                    <a:ext uri="{28A0092B-C50C-407E-A947-70E740481C1C}">
                                      <a14:useLocalDpi xmlns:a14="http://schemas.microsoft.com/office/drawing/2010/main" val="0"/>
                                    </a:ext>
                                    <a:ext uri="{837473B0-CC2E-450A-ABE3-18F120FF3D39}">
                                      <a1611:picAttrSrcUrl xmlns:a1611="http://schemas.microsoft.com/office/drawing/2016/11/main" r:id="rId97"/>
                                    </a:ext>
                                  </a:extLst>
                                </a:blip>
                                <a:stretch>
                                  <a:fillRect/>
                                </a:stretch>
                              </pic:blipFill>
                              <pic:spPr bwMode="auto">
                                <a:xfrm>
                                  <a:off x="0" y="0"/>
                                  <a:ext cx="2310765" cy="1761490"/>
                                </a:xfrm>
                                <a:prstGeom prst="rect">
                                  <a:avLst/>
                                </a:prstGeom>
                                <a:ln>
                                  <a:noFill/>
                                </a:ln>
                                <a:extLst>
                                  <a:ext uri="{53640926-AAD7-44D8-BBD7-CCE9431645EC}">
                                    <a14:shadowObscured xmlns:a14="http://schemas.microsoft.com/office/drawing/2010/main"/>
                                  </a:ext>
                                </a:extLst>
                              </pic:spPr>
                            </pic:pic>
                            <wps:wsp>
                              <wps:cNvPr id="1340636453" name="Text Box 5"/>
                              <wps:cNvSpPr txBox="1"/>
                              <wps:spPr>
                                <a:xfrm>
                                  <a:off x="0" y="1761490"/>
                                  <a:ext cx="2310765" cy="506730"/>
                                </a:xfrm>
                                <a:prstGeom prst="rect">
                                  <a:avLst/>
                                </a:prstGeom>
                                <a:solidFill>
                                  <a:prstClr val="white"/>
                                </a:solidFill>
                                <a:ln>
                                  <a:noFill/>
                                </a:ln>
                              </wps:spPr>
                              <wps:txbx>
                                <w:txbxContent>
                                  <w:p w14:paraId="64162244" w14:textId="48C2F971" w:rsidR="00B90C09" w:rsidRPr="00B90C09" w:rsidRDefault="00B90C09" w:rsidP="00B90C09">
                                    <w:pPr>
                                      <w:rPr>
                                        <w:sz w:val="18"/>
                                        <w:szCs w:val="18"/>
                                      </w:rPr>
                                    </w:pPr>
                                    <w:hyperlink r:id="rId98" w:history="1">
                                      <w:r w:rsidRPr="00B90C09">
                                        <w:rPr>
                                          <w:rStyle w:val="Hyperlink"/>
                                          <w:sz w:val="18"/>
                                          <w:szCs w:val="18"/>
                                        </w:rPr>
                                        <w:t>This Photo</w:t>
                                      </w:r>
                                    </w:hyperlink>
                                    <w:r w:rsidRPr="00B90C09">
                                      <w:rPr>
                                        <w:sz w:val="18"/>
                                        <w:szCs w:val="18"/>
                                      </w:rPr>
                                      <w:t xml:space="preserve"> by Unknown Author is licensed under </w:t>
                                    </w:r>
                                    <w:hyperlink r:id="rId99" w:history="1">
                                      <w:r w:rsidRPr="00B90C09">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AEC95F2" id="Group 6" o:spid="_x0000_s1034" style="width:181.95pt;height:178.6pt;mso-position-horizontal-relative:char;mso-position-vertical-relative:line" coordsize="23107,226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">
                      <v:shape id="Picture 16" o:spid="_x0000_s1035" type="#_x0000_t75" style="position:absolute;width:23107;height:17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">
                        <v:imagedata r:id="rId100" o:title=""/>
                      </v:shape>
                      <v:shape id="Text Box 5" o:spid="_x0000_s1036" type="#_x0000_t202" style="position:absolute;top:17614;width:23107;height:5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" stroked="f">
                        <v:textbox style="mso-fit-shape-to-text:t">
                          <w:txbxContent>
                            <w:p w14:paraId="64162244" w14:textId="48C2F971" w:rsidR="00B90C09" w:rsidRPr="00B90C09" w:rsidRDefault="00B90C09" w:rsidP="00B90C09">
                              <w:pPr>
                                <w:rPr>
                                  <w:sz w:val="18"/>
                                  <w:szCs w:val="18"/>
                                </w:rPr>
                              </w:pPr>
                              <w:hyperlink r:id="rId101" w:history="1">
                                <w:r w:rsidRPr="00B90C09">
                                  <w:rPr>
                                    <w:rStyle w:val="Hyperlink"/>
                                    <w:sz w:val="18"/>
                                    <w:szCs w:val="18"/>
                                  </w:rPr>
                                  <w:t>This Photo</w:t>
                                </w:r>
                              </w:hyperlink>
                              <w:r w:rsidRPr="00B90C09">
                                <w:rPr>
                                  <w:sz w:val="18"/>
                                  <w:szCs w:val="18"/>
                                </w:rPr>
                                <w:t xml:space="preserve"> by Unknown Author is licensed under </w:t>
                              </w:r>
                              <w:hyperlink r:id="rId102" w:history="1">
                                <w:r w:rsidRPr="00B90C09">
                                  <w:rPr>
                                    <w:rStyle w:val="Hyperlink"/>
                                    <w:sz w:val="18"/>
                                    <w:szCs w:val="18"/>
                                  </w:rPr>
                                  <w:t>CC BY-NC-ND</w:t>
                                </w:r>
                              </w:hyperlink>
                            </w:p>
                          </w:txbxContent>
                        </v:textbox>
                      </v:shape>
                      <w10:anchorlock/>
                    </v:group>
                  </w:pict>
                </mc:Fallback>
              </mc:AlternateContent>
            </w:r>
          </w:p>
        </w:tc>
      </w:tr>
      <w:tr w:rsidR="00A7373D" w:rsidRPr="0070044D" w14:paraId="37C813B2"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864"/>
        </w:trPr>
        <w:tc>
          <w:tcPr>
            <w:tcW w:w="8580" w:type="dxa"/>
            <w:gridSpan w:val="3"/>
            <w:shd w:val="clear" w:color="auto" w:fill="auto"/>
            <w:tcMar>
              <w:top w:w="288" w:type="dxa"/>
              <w:left w:w="115" w:type="dxa"/>
              <w:right w:w="115" w:type="dxa"/>
            </w:tcMar>
          </w:tcPr>
          <w:p w14:paraId="372984DC" w14:textId="77777777" w:rsidR="00A7373D" w:rsidRPr="0070044D" w:rsidRDefault="00A7373D" w:rsidP="008A18F7">
            <w:pPr>
              <w:rPr>
                <w:rFonts w:ascii="Baskerville Old Face" w:eastAsia="Baskerville Old Face" w:hAnsi="Baskerville Old Face" w:cs="Times New Roman"/>
              </w:rPr>
            </w:pPr>
          </w:p>
        </w:tc>
        <w:tc>
          <w:tcPr>
            <w:tcW w:w="4379" w:type="dxa"/>
            <w:gridSpan w:val="2"/>
            <w:vMerge/>
          </w:tcPr>
          <w:p w14:paraId="4EDAB7C0" w14:textId="77777777" w:rsidR="00A7373D" w:rsidRPr="0070044D" w:rsidRDefault="00A7373D" w:rsidP="0070044D">
            <w:pPr>
              <w:rPr>
                <w:rFonts w:ascii="Baskerville Old Face" w:eastAsia="Baskerville Old Face" w:hAnsi="Baskerville Old Face" w:cs="Times New Roman"/>
              </w:rPr>
            </w:pPr>
          </w:p>
        </w:tc>
      </w:tr>
      <w:tr w:rsidR="00B90C09" w:rsidRPr="0070044D" w14:paraId="1CF642C9"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220"/>
        </w:trPr>
        <w:tc>
          <w:tcPr>
            <w:tcW w:w="4319" w:type="dxa"/>
            <w:gridSpan w:val="2"/>
            <w:shd w:val="clear" w:color="auto" w:fill="auto"/>
            <w:tcMar>
              <w:top w:w="0" w:type="dxa"/>
              <w:left w:w="115" w:type="dxa"/>
              <w:right w:w="216" w:type="dxa"/>
            </w:tcMar>
          </w:tcPr>
          <w:p w14:paraId="11A8706E" w14:textId="63C5D855" w:rsidR="00B90C09" w:rsidRPr="00554FC5" w:rsidRDefault="00B90C09" w:rsidP="00B90C09">
            <w:pPr>
              <w:pStyle w:val="PhotoCaption"/>
            </w:pPr>
            <w:r w:rsidRPr="00316C1C">
              <w:rPr>
                <w:rFonts w:ascii="Arial" w:hAnsi="Arial" w:cs="Arial"/>
                <w:color w:val="202122"/>
              </w:rPr>
              <w:t xml:space="preserve">He also </w:t>
            </w:r>
            <w:proofErr w:type="spellStart"/>
            <w:r w:rsidRPr="00316C1C">
              <w:rPr>
                <w:rFonts w:ascii="Arial" w:hAnsi="Arial" w:cs="Arial"/>
                <w:color w:val="202122"/>
              </w:rPr>
              <w:t>conceptualised</w:t>
            </w:r>
            <w:proofErr w:type="spellEnd"/>
            <w:r w:rsidRPr="00316C1C">
              <w:rPr>
                <w:rFonts w:ascii="Arial" w:hAnsi="Arial" w:cs="Arial"/>
                <w:color w:val="202122"/>
              </w:rPr>
              <w:t xml:space="preserve"> and spearheaded the development of the </w:t>
            </w:r>
            <w:hyperlink r:id="rId103" w:tooltip="Tata Nano" w:history="1">
              <w:r w:rsidRPr="00316C1C">
                <w:rPr>
                  <w:rStyle w:val="Hyperlink"/>
                  <w:rFonts w:ascii="Arial" w:hAnsi="Arial" w:cs="Arial"/>
                </w:rPr>
                <w:t>Tata Nano</w:t>
              </w:r>
            </w:hyperlink>
            <w:r w:rsidRPr="00316C1C">
              <w:rPr>
                <w:rFonts w:ascii="Arial" w:hAnsi="Arial" w:cs="Arial"/>
                <w:color w:val="202122"/>
              </w:rPr>
              <w:t> car after the grand success of Diesel </w:t>
            </w:r>
            <w:hyperlink r:id="rId104" w:tooltip="Tata Indica" w:history="1">
              <w:r w:rsidRPr="00316C1C">
                <w:rPr>
                  <w:rStyle w:val="Hyperlink"/>
                  <w:rFonts w:ascii="Arial" w:hAnsi="Arial" w:cs="Arial"/>
                </w:rPr>
                <w:t>Tata Indica</w:t>
              </w:r>
            </w:hyperlink>
            <w:r w:rsidRPr="00316C1C">
              <w:rPr>
                <w:rFonts w:ascii="Arial" w:hAnsi="Arial" w:cs="Arial"/>
                <w:color w:val="202122"/>
              </w:rPr>
              <w:t>, which helped put cars at a price-point within reach of the average Indian consumer.</w:t>
            </w:r>
            <w:hyperlink r:id="rId105" w:anchor="cite_note-34"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33</w:t>
              </w:r>
              <w:r w:rsidRPr="00316C1C">
                <w:rPr>
                  <w:rStyle w:val="cite-bracket"/>
                  <w:rFonts w:ascii="Arial" w:hAnsi="Arial" w:cs="Arial"/>
                  <w:color w:val="0000FF"/>
                  <w:sz w:val="19"/>
                  <w:szCs w:val="19"/>
                  <w:vertAlign w:val="superscript"/>
                </w:rPr>
                <w:t>]</w:t>
              </w:r>
            </w:hyperlink>
            <w:hyperlink r:id="rId106" w:anchor="cite_note-ChrisDeresky-30"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29</w:t>
              </w:r>
              <w:r w:rsidRPr="00316C1C">
                <w:rPr>
                  <w:rStyle w:val="cite-bracket"/>
                  <w:rFonts w:ascii="Arial" w:hAnsi="Arial" w:cs="Arial"/>
                  <w:color w:val="0000FF"/>
                  <w:sz w:val="19"/>
                  <w:szCs w:val="19"/>
                  <w:vertAlign w:val="superscript"/>
                </w:rPr>
                <w:t>]</w:t>
              </w:r>
            </w:hyperlink>
            <w:r w:rsidRPr="00316C1C">
              <w:rPr>
                <w:rFonts w:ascii="Arial" w:hAnsi="Arial" w:cs="Arial"/>
                <w:color w:val="202122"/>
              </w:rPr>
              <w:t> </w:t>
            </w:r>
            <w:hyperlink r:id="rId107" w:tooltip="Tata Motors" w:history="1">
              <w:r w:rsidRPr="00316C1C">
                <w:rPr>
                  <w:rStyle w:val="Hyperlink"/>
                  <w:rFonts w:ascii="Arial" w:hAnsi="Arial" w:cs="Arial"/>
                </w:rPr>
                <w:t>Tata Motors</w:t>
              </w:r>
            </w:hyperlink>
            <w:r w:rsidRPr="00316C1C">
              <w:rPr>
                <w:rFonts w:ascii="Arial" w:hAnsi="Arial" w:cs="Arial"/>
                <w:color w:val="202122"/>
              </w:rPr>
              <w:t xml:space="preserve"> has since rolled out the first batch of </w:t>
            </w:r>
            <w:proofErr w:type="spellStart"/>
            <w:r w:rsidRPr="00316C1C">
              <w:rPr>
                <w:rFonts w:ascii="Arial" w:hAnsi="Arial" w:cs="Arial"/>
                <w:color w:val="202122"/>
              </w:rPr>
              <w:t>Tigor</w:t>
            </w:r>
            <w:proofErr w:type="spellEnd"/>
            <w:r w:rsidRPr="00316C1C">
              <w:rPr>
                <w:rFonts w:ascii="Arial" w:hAnsi="Arial" w:cs="Arial"/>
                <w:color w:val="202122"/>
              </w:rPr>
              <w:t xml:space="preserve"> Electric Vehicles from its </w:t>
            </w:r>
            <w:hyperlink r:id="rId108" w:tooltip="Sanand Plant (Tata Motors)" w:history="1">
              <w:r w:rsidRPr="00316C1C">
                <w:rPr>
                  <w:rStyle w:val="Hyperlink"/>
                  <w:rFonts w:ascii="Arial" w:hAnsi="Arial" w:cs="Arial"/>
                </w:rPr>
                <w:t>Sanand Plant</w:t>
              </w:r>
            </w:hyperlink>
            <w:r w:rsidRPr="00316C1C">
              <w:rPr>
                <w:rFonts w:ascii="Arial" w:hAnsi="Arial" w:cs="Arial"/>
                <w:color w:val="202122"/>
              </w:rPr>
              <w:t> in Gujarat, which Tata has described as to "fast-forward India's electric dream."</w:t>
            </w:r>
            <w:hyperlink r:id="rId109" w:anchor="cite_note-35"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34</w:t>
              </w:r>
              <w:r w:rsidRPr="00316C1C">
                <w:rPr>
                  <w:rStyle w:val="cite-bracket"/>
                  <w:rFonts w:ascii="Arial" w:hAnsi="Arial" w:cs="Arial"/>
                  <w:color w:val="0000FF"/>
                  <w:sz w:val="19"/>
                  <w:szCs w:val="19"/>
                  <w:vertAlign w:val="superscript"/>
                </w:rPr>
                <w:t>]</w:t>
              </w:r>
            </w:hyperlink>
          </w:p>
        </w:tc>
        <w:tc>
          <w:tcPr>
            <w:tcW w:w="4261" w:type="dxa"/>
            <w:vMerge w:val="restart"/>
            <w:shd w:val="clear" w:color="auto" w:fill="auto"/>
            <w:tcMar>
              <w:top w:w="216" w:type="dxa"/>
              <w:left w:w="216" w:type="dxa"/>
              <w:right w:w="115" w:type="dxa"/>
            </w:tcMar>
          </w:tcPr>
          <w:p w14:paraId="11F75F08" w14:textId="77777777" w:rsidR="00B90C09" w:rsidRPr="00554FC5" w:rsidRDefault="00B90C09" w:rsidP="00B90C09">
            <w:r w:rsidRPr="00316C1C">
              <w:rPr>
                <w:rFonts w:ascii="Arial" w:hAnsi="Arial" w:cs="Arial"/>
                <w:color w:val="202122"/>
              </w:rPr>
              <w:t xml:space="preserve">He also </w:t>
            </w:r>
            <w:proofErr w:type="spellStart"/>
            <w:r w:rsidRPr="00316C1C">
              <w:rPr>
                <w:rFonts w:ascii="Arial" w:hAnsi="Arial" w:cs="Arial"/>
                <w:color w:val="202122"/>
              </w:rPr>
              <w:t>conceptualised</w:t>
            </w:r>
            <w:proofErr w:type="spellEnd"/>
            <w:r w:rsidRPr="00316C1C">
              <w:rPr>
                <w:rFonts w:ascii="Arial" w:hAnsi="Arial" w:cs="Arial"/>
                <w:color w:val="202122"/>
              </w:rPr>
              <w:t xml:space="preserve"> and spearheaded the development of the </w:t>
            </w:r>
            <w:hyperlink r:id="rId110" w:tooltip="Tata Nano" w:history="1">
              <w:r w:rsidRPr="00316C1C">
                <w:rPr>
                  <w:rStyle w:val="Hyperlink"/>
                  <w:rFonts w:ascii="Arial" w:hAnsi="Arial" w:cs="Arial"/>
                </w:rPr>
                <w:t>Tata Nano</w:t>
              </w:r>
            </w:hyperlink>
            <w:r w:rsidRPr="00316C1C">
              <w:rPr>
                <w:rFonts w:ascii="Arial" w:hAnsi="Arial" w:cs="Arial"/>
                <w:color w:val="202122"/>
              </w:rPr>
              <w:t> car after the grand success of Diesel </w:t>
            </w:r>
            <w:hyperlink r:id="rId111" w:tooltip="Tata Indica" w:history="1">
              <w:r w:rsidRPr="00316C1C">
                <w:rPr>
                  <w:rStyle w:val="Hyperlink"/>
                  <w:rFonts w:ascii="Arial" w:hAnsi="Arial" w:cs="Arial"/>
                </w:rPr>
                <w:t>Tata Indica</w:t>
              </w:r>
            </w:hyperlink>
            <w:r w:rsidRPr="00316C1C">
              <w:rPr>
                <w:rFonts w:ascii="Arial" w:hAnsi="Arial" w:cs="Arial"/>
                <w:color w:val="202122"/>
              </w:rPr>
              <w:t>, which helped put cars at a price-point within reach of the average Indian consumer.</w:t>
            </w:r>
            <w:hyperlink r:id="rId112" w:anchor="cite_note-34"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33</w:t>
              </w:r>
              <w:r w:rsidRPr="00316C1C">
                <w:rPr>
                  <w:rStyle w:val="cite-bracket"/>
                  <w:rFonts w:ascii="Arial" w:hAnsi="Arial" w:cs="Arial"/>
                  <w:color w:val="0000FF"/>
                  <w:sz w:val="19"/>
                  <w:szCs w:val="19"/>
                  <w:vertAlign w:val="superscript"/>
                </w:rPr>
                <w:t>]</w:t>
              </w:r>
            </w:hyperlink>
            <w:hyperlink r:id="rId113" w:anchor="cite_note-ChrisDeresky-30"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29</w:t>
              </w:r>
              <w:r w:rsidRPr="00316C1C">
                <w:rPr>
                  <w:rStyle w:val="cite-bracket"/>
                  <w:rFonts w:ascii="Arial" w:hAnsi="Arial" w:cs="Arial"/>
                  <w:color w:val="0000FF"/>
                  <w:sz w:val="19"/>
                  <w:szCs w:val="19"/>
                  <w:vertAlign w:val="superscript"/>
                </w:rPr>
                <w:t>]</w:t>
              </w:r>
            </w:hyperlink>
            <w:r w:rsidRPr="00316C1C">
              <w:rPr>
                <w:rFonts w:ascii="Arial" w:hAnsi="Arial" w:cs="Arial"/>
                <w:color w:val="202122"/>
              </w:rPr>
              <w:t> </w:t>
            </w:r>
            <w:hyperlink r:id="rId114" w:tooltip="Tata Motors" w:history="1">
              <w:r w:rsidRPr="00316C1C">
                <w:rPr>
                  <w:rStyle w:val="Hyperlink"/>
                  <w:rFonts w:ascii="Arial" w:hAnsi="Arial" w:cs="Arial"/>
                </w:rPr>
                <w:t>Tata Motors</w:t>
              </w:r>
            </w:hyperlink>
            <w:r w:rsidRPr="00316C1C">
              <w:rPr>
                <w:rFonts w:ascii="Arial" w:hAnsi="Arial" w:cs="Arial"/>
                <w:color w:val="202122"/>
              </w:rPr>
              <w:t xml:space="preserve"> has since rolled out the first batch of </w:t>
            </w:r>
            <w:proofErr w:type="spellStart"/>
            <w:r w:rsidRPr="00316C1C">
              <w:rPr>
                <w:rFonts w:ascii="Arial" w:hAnsi="Arial" w:cs="Arial"/>
                <w:color w:val="202122"/>
              </w:rPr>
              <w:t>Tigor</w:t>
            </w:r>
            <w:proofErr w:type="spellEnd"/>
            <w:r w:rsidRPr="00316C1C">
              <w:rPr>
                <w:rFonts w:ascii="Arial" w:hAnsi="Arial" w:cs="Arial"/>
                <w:color w:val="202122"/>
              </w:rPr>
              <w:t xml:space="preserve"> Electric Vehicles from its </w:t>
            </w:r>
            <w:hyperlink r:id="rId115" w:tooltip="Sanand Plant (Tata Motors)" w:history="1">
              <w:r w:rsidRPr="00316C1C">
                <w:rPr>
                  <w:rStyle w:val="Hyperlink"/>
                  <w:rFonts w:ascii="Arial" w:hAnsi="Arial" w:cs="Arial"/>
                </w:rPr>
                <w:t>Sanand Plant</w:t>
              </w:r>
            </w:hyperlink>
            <w:r w:rsidRPr="00316C1C">
              <w:rPr>
                <w:rFonts w:ascii="Arial" w:hAnsi="Arial" w:cs="Arial"/>
                <w:color w:val="202122"/>
              </w:rPr>
              <w:t> in Gujarat, which Tata has described as to "fast-forward India's electric dream."</w:t>
            </w:r>
            <w:hyperlink r:id="rId116" w:anchor="cite_note-35"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34</w:t>
              </w:r>
              <w:r w:rsidRPr="00316C1C">
                <w:rPr>
                  <w:rStyle w:val="cite-bracket"/>
                  <w:rFonts w:ascii="Arial" w:hAnsi="Arial" w:cs="Arial"/>
                  <w:color w:val="0000FF"/>
                  <w:sz w:val="19"/>
                  <w:szCs w:val="19"/>
                  <w:vertAlign w:val="superscript"/>
                </w:rPr>
                <w:t>]</w:t>
              </w:r>
            </w:hyperlink>
          </w:p>
        </w:tc>
        <w:tc>
          <w:tcPr>
            <w:tcW w:w="4379" w:type="dxa"/>
            <w:gridSpan w:val="2"/>
            <w:vMerge/>
          </w:tcPr>
          <w:p w14:paraId="5A056B67" w14:textId="77777777" w:rsidR="00B90C09" w:rsidRPr="0070044D" w:rsidRDefault="00B90C09" w:rsidP="00B90C09">
            <w:pPr>
              <w:rPr>
                <w:rFonts w:ascii="Baskerville Old Face" w:eastAsia="Baskerville Old Face" w:hAnsi="Baskerville Old Face" w:cs="Times New Roman"/>
              </w:rPr>
            </w:pPr>
          </w:p>
        </w:tc>
      </w:tr>
      <w:tr w:rsidR="00B90C09" w:rsidRPr="0070044D" w14:paraId="04398A5E"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2835"/>
        </w:trPr>
        <w:tc>
          <w:tcPr>
            <w:tcW w:w="4319" w:type="dxa"/>
            <w:gridSpan w:val="2"/>
            <w:vMerge w:val="restart"/>
            <w:shd w:val="clear" w:color="auto" w:fill="auto"/>
            <w:tcMar>
              <w:top w:w="216" w:type="dxa"/>
              <w:left w:w="115" w:type="dxa"/>
              <w:right w:w="216" w:type="dxa"/>
            </w:tcMar>
          </w:tcPr>
          <w:p w14:paraId="2F1436FD" w14:textId="5409DB04" w:rsidR="00B90C09" w:rsidRPr="00554FC5" w:rsidRDefault="00B90C09" w:rsidP="00B90C09">
            <w:r w:rsidRPr="00316C1C">
              <w:rPr>
                <w:rFonts w:ascii="Arial" w:hAnsi="Arial" w:cs="Arial"/>
                <w:color w:val="202122"/>
              </w:rPr>
              <w:t>Upon turning 75, Ratan Tata resigned his executive powers in the Tata group on 28 December 2012. An ensuing leadership crisis over his succession drew intense media scrutiny.</w:t>
            </w:r>
            <w:hyperlink r:id="rId117" w:anchor="cite_note-36"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35</w:t>
              </w:r>
              <w:r w:rsidRPr="00316C1C">
                <w:rPr>
                  <w:rStyle w:val="cite-bracket"/>
                  <w:rFonts w:ascii="Arial" w:hAnsi="Arial" w:cs="Arial"/>
                  <w:color w:val="0000FF"/>
                  <w:sz w:val="19"/>
                  <w:szCs w:val="19"/>
                  <w:vertAlign w:val="superscript"/>
                </w:rPr>
                <w:t>]</w:t>
              </w:r>
            </w:hyperlink>
            <w:r w:rsidRPr="00316C1C">
              <w:rPr>
                <w:rFonts w:ascii="Arial" w:hAnsi="Arial" w:cs="Arial"/>
                <w:color w:val="202122"/>
              </w:rPr>
              <w:t> The board of directors of the company appointed his successor, </w:t>
            </w:r>
            <w:hyperlink r:id="rId118" w:tooltip="Cyrus Mistry" w:history="1">
              <w:r w:rsidRPr="00316C1C">
                <w:rPr>
                  <w:rStyle w:val="Hyperlink"/>
                  <w:rFonts w:ascii="Arial" w:hAnsi="Arial" w:cs="Arial"/>
                </w:rPr>
                <w:t>Cyrus Mistry</w:t>
              </w:r>
            </w:hyperlink>
            <w:r w:rsidRPr="00316C1C">
              <w:rPr>
                <w:rFonts w:ascii="Arial" w:hAnsi="Arial" w:cs="Arial"/>
                <w:color w:val="202122"/>
              </w:rPr>
              <w:t>, a relative of Tata and the son of Pallonji Mistry of the Shapoorji Pallonji Group, which was the largest individual shareholder of the Tata group.</w:t>
            </w:r>
            <w:hyperlink r:id="rId119" w:anchor="cite_note-37"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36</w:t>
              </w:r>
              <w:r w:rsidRPr="00316C1C">
                <w:rPr>
                  <w:rStyle w:val="cite-bracket"/>
                  <w:rFonts w:ascii="Arial" w:hAnsi="Arial" w:cs="Arial"/>
                  <w:color w:val="0000FF"/>
                  <w:sz w:val="19"/>
                  <w:szCs w:val="19"/>
                  <w:vertAlign w:val="superscript"/>
                </w:rPr>
                <w:t>]</w:t>
              </w:r>
            </w:hyperlink>
            <w:hyperlink r:id="rId120" w:anchor="cite_note-38"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37</w:t>
              </w:r>
              <w:r w:rsidRPr="00316C1C">
                <w:rPr>
                  <w:rStyle w:val="cite-bracket"/>
                  <w:rFonts w:ascii="Arial" w:hAnsi="Arial" w:cs="Arial"/>
                  <w:color w:val="0000FF"/>
                  <w:sz w:val="19"/>
                  <w:szCs w:val="19"/>
                  <w:vertAlign w:val="superscript"/>
                </w:rPr>
                <w:t>]</w:t>
              </w:r>
            </w:hyperlink>
            <w:r w:rsidRPr="00316C1C">
              <w:rPr>
                <w:rFonts w:ascii="Arial" w:hAnsi="Arial" w:cs="Arial"/>
                <w:color w:val="202122"/>
              </w:rPr>
              <w:t> On 24 October 2016, Cyrus Mistry was removed as chairman of Tata Sons, and Ratan Tata was made interim chairman. A selection committee, which included Tata as a member, was formed to find a successor.</w:t>
            </w:r>
            <w:hyperlink r:id="rId121" w:anchor="cite_note-39"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38</w:t>
              </w:r>
              <w:r w:rsidRPr="00316C1C">
                <w:rPr>
                  <w:rStyle w:val="cite-bracket"/>
                  <w:rFonts w:ascii="Arial" w:hAnsi="Arial" w:cs="Arial"/>
                  <w:color w:val="0000FF"/>
                  <w:sz w:val="19"/>
                  <w:szCs w:val="19"/>
                  <w:vertAlign w:val="superscript"/>
                </w:rPr>
                <w:t>]</w:t>
              </w:r>
            </w:hyperlink>
            <w:r w:rsidRPr="00316C1C">
              <w:rPr>
                <w:rFonts w:ascii="Arial" w:hAnsi="Arial" w:cs="Arial"/>
                <w:color w:val="202122"/>
              </w:rPr>
              <w:t> On 12 January 2017, </w:t>
            </w:r>
            <w:hyperlink r:id="rId122" w:tooltip="Natarajan Chandrasekaran" w:history="1">
              <w:r w:rsidRPr="00316C1C">
                <w:rPr>
                  <w:rStyle w:val="Hyperlink"/>
                  <w:rFonts w:ascii="Arial" w:hAnsi="Arial" w:cs="Arial"/>
                </w:rPr>
                <w:t>Natarajan Chandrasekaran</w:t>
              </w:r>
            </w:hyperlink>
            <w:r w:rsidRPr="00316C1C">
              <w:rPr>
                <w:rFonts w:ascii="Arial" w:hAnsi="Arial" w:cs="Arial"/>
                <w:color w:val="202122"/>
              </w:rPr>
              <w:t> was named as the chairman of Tata Sons, a role he assumed in February 2017. In February 2017, Mistry was removed as a director for Tata Sons.</w:t>
            </w:r>
            <w:hyperlink r:id="rId123" w:anchor="cite_note-:0-40" w:history="1">
              <w:r w:rsidRPr="00316C1C">
                <w:rPr>
                  <w:rStyle w:val="cite-bracket"/>
                  <w:rFonts w:ascii="Arial" w:hAnsi="Arial" w:cs="Arial"/>
                  <w:color w:val="0000FF"/>
                  <w:sz w:val="19"/>
                  <w:szCs w:val="19"/>
                  <w:vertAlign w:val="superscript"/>
                </w:rPr>
                <w:t>[</w:t>
              </w:r>
              <w:r w:rsidRPr="00316C1C">
                <w:rPr>
                  <w:rStyle w:val="Hyperlink"/>
                  <w:rFonts w:ascii="Arial" w:hAnsi="Arial" w:cs="Arial"/>
                  <w:sz w:val="19"/>
                  <w:szCs w:val="19"/>
                  <w:vertAlign w:val="superscript"/>
                </w:rPr>
                <w:t>39</w:t>
              </w:r>
              <w:r w:rsidRPr="00316C1C">
                <w:rPr>
                  <w:rStyle w:val="cite-bracket"/>
                  <w:rFonts w:ascii="Arial" w:hAnsi="Arial" w:cs="Arial"/>
                  <w:color w:val="0000FF"/>
                  <w:sz w:val="19"/>
                  <w:szCs w:val="19"/>
                  <w:vertAlign w:val="superscript"/>
                </w:rPr>
                <w:t>]</w:t>
              </w:r>
            </w:hyperlink>
            <w:r w:rsidRPr="00316C1C">
              <w:rPr>
                <w:rFonts w:ascii="Arial" w:hAnsi="Arial" w:cs="Arial"/>
                <w:color w:val="202122"/>
              </w:rPr>
              <w:t> The </w:t>
            </w:r>
            <w:hyperlink r:id="rId124" w:tooltip="National Company Law Appellate Tribunal" w:history="1">
              <w:r w:rsidRPr="00316C1C">
                <w:rPr>
                  <w:rStyle w:val="Hyperlink"/>
                  <w:rFonts w:ascii="Arial" w:hAnsi="Arial" w:cs="Arial"/>
                </w:rPr>
                <w:t>National Company Law Appellate Tribunal</w:t>
              </w:r>
            </w:hyperlink>
            <w:r w:rsidRPr="00316C1C">
              <w:rPr>
                <w:rFonts w:ascii="Arial" w:hAnsi="Arial" w:cs="Arial"/>
                <w:color w:val="202122"/>
              </w:rPr>
              <w:t> later found in December 2019 that the removal of Cyrus Mistry as the chairman of Tata Sons was illegal, and ordered that he be reinstated.</w:t>
            </w:r>
            <w:hyperlink r:id="rId125" w:anchor="cite_note-:0-40" w:history="1">
              <w:r w:rsidRPr="00316C1C">
                <w:rPr>
                  <w:rStyle w:val="PullQuoteAttribution"/>
                  <w:rFonts w:ascii="Arial" w:hAnsi="Arial" w:cs="Arial"/>
                  <w:color w:val="0000FF"/>
                  <w:sz w:val="19"/>
                  <w:szCs w:val="19"/>
                  <w:vertAlign w:val="superscript"/>
                </w:rPr>
                <w:t>[</w:t>
              </w:r>
              <w:r w:rsidRPr="00316C1C">
                <w:rPr>
                  <w:rStyle w:val="WhiteArticleTitle"/>
                  <w:rFonts w:ascii="Arial" w:hAnsi="Arial" w:cs="Arial"/>
                  <w:sz w:val="19"/>
                  <w:szCs w:val="19"/>
                  <w:vertAlign w:val="superscript"/>
                </w:rPr>
                <w:t>39</w:t>
              </w:r>
              <w:r w:rsidRPr="00316C1C">
                <w:rPr>
                  <w:rStyle w:val="PullQuoteAttribution"/>
                  <w:rFonts w:ascii="Arial" w:hAnsi="Arial" w:cs="Arial"/>
                  <w:color w:val="0000FF"/>
                  <w:sz w:val="19"/>
                  <w:szCs w:val="19"/>
                  <w:vertAlign w:val="superscript"/>
                </w:rPr>
                <w:t>]</w:t>
              </w:r>
            </w:hyperlink>
            <w:r w:rsidRPr="00316C1C">
              <w:rPr>
                <w:rFonts w:ascii="Arial" w:hAnsi="Arial" w:cs="Arial"/>
                <w:color w:val="202122"/>
              </w:rPr>
              <w:t> On appeal, India's Supreme Court upheld the dismissal of </w:t>
            </w:r>
            <w:hyperlink r:id="rId126" w:tooltip="Cyrus Mistry" w:history="1">
              <w:r w:rsidRPr="00316C1C">
                <w:rPr>
                  <w:rStyle w:val="WhiteArticleTitle"/>
                  <w:rFonts w:ascii="Arial" w:hAnsi="Arial" w:cs="Arial"/>
                </w:rPr>
                <w:t>Cyrus Mistry</w:t>
              </w:r>
            </w:hyperlink>
            <w:r w:rsidRPr="00316C1C">
              <w:rPr>
                <w:rFonts w:ascii="Arial" w:hAnsi="Arial" w:cs="Arial"/>
                <w:color w:val="202122"/>
              </w:rPr>
              <w:t>.</w:t>
            </w:r>
            <w:hyperlink r:id="rId127" w:anchor="cite_note-41" w:history="1">
              <w:r w:rsidRPr="00316C1C">
                <w:rPr>
                  <w:rStyle w:val="PullQuoteAttribution"/>
                  <w:rFonts w:ascii="Arial" w:hAnsi="Arial" w:cs="Arial"/>
                  <w:color w:val="0000FF"/>
                  <w:sz w:val="19"/>
                  <w:szCs w:val="19"/>
                  <w:vertAlign w:val="superscript"/>
                </w:rPr>
                <w:t>[</w:t>
              </w:r>
              <w:r w:rsidRPr="00316C1C">
                <w:rPr>
                  <w:rStyle w:val="WhiteArticleTitle"/>
                  <w:rFonts w:ascii="Arial" w:hAnsi="Arial" w:cs="Arial"/>
                  <w:sz w:val="19"/>
                  <w:szCs w:val="19"/>
                  <w:vertAlign w:val="superscript"/>
                </w:rPr>
                <w:t>40</w:t>
              </w:r>
              <w:r w:rsidRPr="00316C1C">
                <w:rPr>
                  <w:rStyle w:val="PullQuoteAttribution"/>
                  <w:rFonts w:ascii="Arial" w:hAnsi="Arial" w:cs="Arial"/>
                  <w:color w:val="0000FF"/>
                  <w:sz w:val="19"/>
                  <w:szCs w:val="19"/>
                  <w:vertAlign w:val="superscript"/>
                </w:rPr>
                <w:t>]</w:t>
              </w:r>
            </w:hyperlink>
          </w:p>
        </w:tc>
        <w:tc>
          <w:tcPr>
            <w:tcW w:w="4261" w:type="dxa"/>
            <w:vMerge/>
            <w:shd w:val="clear" w:color="auto" w:fill="auto"/>
            <w:tcMar>
              <w:top w:w="216" w:type="dxa"/>
              <w:left w:w="216" w:type="dxa"/>
              <w:right w:w="115" w:type="dxa"/>
            </w:tcMar>
          </w:tcPr>
          <w:p w14:paraId="358E4D5F" w14:textId="77777777" w:rsidR="00B90C09" w:rsidRPr="0070044D" w:rsidRDefault="00B90C09" w:rsidP="00B90C09">
            <w:pPr>
              <w:rPr>
                <w:rFonts w:eastAsia="Baskerville Old Face" w:cstheme="minorHAnsi"/>
              </w:rPr>
            </w:pPr>
          </w:p>
        </w:tc>
        <w:tc>
          <w:tcPr>
            <w:tcW w:w="4379" w:type="dxa"/>
            <w:gridSpan w:val="2"/>
            <w:vMerge/>
          </w:tcPr>
          <w:p w14:paraId="2F3AF79A" w14:textId="77777777" w:rsidR="00B90C09" w:rsidRPr="0070044D" w:rsidRDefault="00B90C09" w:rsidP="00B90C09">
            <w:pPr>
              <w:rPr>
                <w:rFonts w:ascii="Baskerville Old Face" w:eastAsia="Baskerville Old Face" w:hAnsi="Baskerville Old Face" w:cs="Times New Roman"/>
              </w:rPr>
            </w:pPr>
          </w:p>
        </w:tc>
      </w:tr>
      <w:tr w:rsidR="00CB5D3F" w:rsidRPr="0070044D" w14:paraId="18DA69FC"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1098"/>
        </w:trPr>
        <w:tc>
          <w:tcPr>
            <w:tcW w:w="4319" w:type="dxa"/>
            <w:gridSpan w:val="2"/>
            <w:vMerge/>
            <w:shd w:val="clear" w:color="auto" w:fill="auto"/>
            <w:tcMar>
              <w:top w:w="216" w:type="dxa"/>
              <w:left w:w="115" w:type="dxa"/>
              <w:right w:w="216" w:type="dxa"/>
            </w:tcMar>
          </w:tcPr>
          <w:p w14:paraId="2E7DED33" w14:textId="77777777" w:rsidR="00CB5D3F" w:rsidRPr="00B55667" w:rsidRDefault="00CB5D3F" w:rsidP="00A7373D">
            <w:pPr>
              <w:rPr>
                <w:rFonts w:asciiTheme="majorHAnsi" w:hAnsiTheme="majorHAnsi"/>
                <w:color w:val="F64668" w:themeColor="accent2"/>
                <w:sz w:val="32"/>
                <w:szCs w:val="32"/>
              </w:rPr>
            </w:pPr>
          </w:p>
        </w:tc>
        <w:tc>
          <w:tcPr>
            <w:tcW w:w="4261" w:type="dxa"/>
            <w:vMerge/>
            <w:shd w:val="clear" w:color="auto" w:fill="auto"/>
            <w:tcMar>
              <w:top w:w="216" w:type="dxa"/>
              <w:left w:w="216" w:type="dxa"/>
              <w:right w:w="115" w:type="dxa"/>
            </w:tcMar>
          </w:tcPr>
          <w:p w14:paraId="30018815" w14:textId="77777777" w:rsidR="00CB5D3F" w:rsidRPr="0070044D" w:rsidRDefault="00CB5D3F" w:rsidP="0070044D">
            <w:pPr>
              <w:rPr>
                <w:rFonts w:eastAsia="Baskerville Old Face" w:cstheme="minorHAnsi"/>
              </w:rPr>
            </w:pPr>
          </w:p>
        </w:tc>
        <w:tc>
          <w:tcPr>
            <w:tcW w:w="4379" w:type="dxa"/>
            <w:gridSpan w:val="2"/>
            <w:tcMar>
              <w:left w:w="216" w:type="dxa"/>
              <w:right w:w="115" w:type="dxa"/>
            </w:tcMar>
            <w:vAlign w:val="center"/>
          </w:tcPr>
          <w:p w14:paraId="45CE5D34" w14:textId="77777777" w:rsidR="00CB5D3F" w:rsidRPr="00554FC5" w:rsidRDefault="00000000" w:rsidP="00554FC5">
            <w:pPr>
              <w:pStyle w:val="PhotoCaption"/>
            </w:pPr>
            <w:sdt>
              <w:sdtPr>
                <w:id w:val="-1917933335"/>
                <w:placeholder>
                  <w:docPart w:val="FC57606327424D45A290F23069056243"/>
                </w:placeholder>
                <w:showingPlcHdr/>
                <w15:appearance w15:val="hidden"/>
              </w:sdtPr>
              <w:sdtContent>
                <w:r w:rsidR="00554FC5" w:rsidRPr="00554FC5">
                  <w:t>Picture Caption: To make your document look professionally produced, Word provides header, footer, cover page, and text box designs that complement each other.</w:t>
                </w:r>
              </w:sdtContent>
            </w:sdt>
            <w:r w:rsidR="00554FC5" w:rsidRPr="00554FC5">
              <w:t xml:space="preserve"> </w:t>
            </w:r>
          </w:p>
        </w:tc>
      </w:tr>
      <w:tr w:rsidR="0070044D" w:rsidRPr="0070044D" w14:paraId="181C152B"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89"/>
        </w:trPr>
        <w:tc>
          <w:tcPr>
            <w:tcW w:w="12959" w:type="dxa"/>
            <w:gridSpan w:val="5"/>
            <w:shd w:val="clear" w:color="auto" w:fill="auto"/>
          </w:tcPr>
          <w:p w14:paraId="0E20B713" w14:textId="77777777" w:rsidR="0070044D" w:rsidRPr="0070044D" w:rsidRDefault="0070044D" w:rsidP="00554FC5">
            <w:pPr>
              <w:pStyle w:val="NoSpacing"/>
              <w:rPr>
                <w:rFonts w:eastAsia="Baskerville Old Face"/>
                <w:noProof/>
              </w:rPr>
            </w:pPr>
          </w:p>
        </w:tc>
      </w:tr>
      <w:tr w:rsidR="0070044D" w:rsidRPr="0070044D" w14:paraId="3449CDCE"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1160"/>
        </w:trPr>
        <w:tc>
          <w:tcPr>
            <w:tcW w:w="12959" w:type="dxa"/>
            <w:gridSpan w:val="5"/>
            <w:shd w:val="clear" w:color="auto" w:fill="4185DF" w:themeFill="accent1"/>
            <w:tcMar>
              <w:top w:w="288" w:type="dxa"/>
              <w:left w:w="288" w:type="dxa"/>
              <w:bottom w:w="115" w:type="dxa"/>
              <w:right w:w="115" w:type="dxa"/>
            </w:tcMar>
          </w:tcPr>
          <w:p w14:paraId="1A423700" w14:textId="3856FB73" w:rsidR="0070044D" w:rsidRDefault="00000000" w:rsidP="00B27625">
            <w:pPr>
              <w:pStyle w:val="WhiteArticleTitle"/>
            </w:pPr>
            <w:sdt>
              <w:sdtPr>
                <w:id w:val="-1915461107"/>
                <w:placeholder>
                  <w:docPart w:val="9079C34DBBC24D01B363F836CDF45354"/>
                </w:placeholder>
                <w:showingPlcHdr/>
                <w15:appearance w15:val="hidden"/>
              </w:sdtPr>
              <w:sdtContent>
                <w:r w:rsidR="00733BCE" w:rsidRPr="00AB28E3">
                  <w:t>The latest breaking news story</w:t>
                </w:r>
              </w:sdtContent>
            </w:sdt>
            <w:r w:rsidR="00733BCE" w:rsidRPr="00AB28E3">
              <w:t xml:space="preserve"> </w:t>
            </w:r>
            <w:r w:rsidR="00733BCE" w:rsidRPr="00733BCE">
              <w:t xml:space="preserve"> </w:t>
            </w:r>
          </w:p>
          <w:p w14:paraId="6A1B09A6" w14:textId="77777777" w:rsidR="00B27625" w:rsidRPr="00B27625" w:rsidRDefault="00B27625" w:rsidP="00B27625">
            <w:pPr>
              <w:pStyle w:val="WhiteArticleSubtitle"/>
              <w:rPr>
                <w:bCs/>
                <w:lang w:val="en-IN"/>
              </w:rPr>
            </w:pPr>
            <w:r w:rsidRPr="00B27625">
              <w:rPr>
                <w:bCs/>
                <w:lang w:val="en-IN"/>
              </w:rPr>
              <w:t>Honours and awards</w:t>
            </w:r>
          </w:p>
          <w:p w14:paraId="2A4E27E8" w14:textId="77777777" w:rsidR="00B27625" w:rsidRPr="00B27625" w:rsidRDefault="00B27625" w:rsidP="00B27625">
            <w:pPr>
              <w:pStyle w:val="WhiteArticleSubtitle"/>
              <w:rPr>
                <w:lang w:val="en-IN"/>
              </w:rPr>
            </w:pPr>
            <w:r w:rsidRPr="00B27625">
              <w:rPr>
                <w:lang w:val="en-IN"/>
              </w:rPr>
              <w:t>[</w:t>
            </w:r>
            <w:hyperlink r:id="rId128" w:tooltip="Edit section: Honours and awards" w:history="1">
              <w:r w:rsidRPr="00B27625">
                <w:rPr>
                  <w:rStyle w:val="Hyperlink"/>
                  <w:lang w:val="en-IN"/>
                </w:rPr>
                <w:t>edit</w:t>
              </w:r>
            </w:hyperlink>
            <w:r w:rsidRPr="00B27625">
              <w:rPr>
                <w:lang w:val="en-IN"/>
              </w:rPr>
              <w:t>]</w:t>
            </w:r>
          </w:p>
          <w:p w14:paraId="135DB9C3" w14:textId="671AE728" w:rsidR="00B27625" w:rsidRPr="00B27625" w:rsidRDefault="00B27625" w:rsidP="00B27625">
            <w:pPr>
              <w:pStyle w:val="WhiteArticleSubtitle"/>
              <w:rPr>
                <w:rFonts w:asciiTheme="minorHAnsi" w:hAnsiTheme="minorHAnsi" w:cstheme="minorHAnsi"/>
                <w:sz w:val="22"/>
                <w:lang w:val="en-IN"/>
              </w:rPr>
            </w:pPr>
            <w:r w:rsidRPr="00B27625">
              <w:rPr>
                <w:sz w:val="22"/>
                <w:lang w:val="en-IN"/>
              </w:rPr>
              <w:lastRenderedPageBreak/>
              <w:t>P</w:t>
            </w:r>
            <w:r w:rsidRPr="00B27625">
              <w:rPr>
                <w:lang w:val="en-IN"/>
              </w:rPr>
              <w:drawing>
                <wp:inline distT="0" distB="0" distL="0" distR="0" wp14:anchorId="0E22E10C" wp14:editId="2E7B3562">
                  <wp:extent cx="1935480" cy="1447800"/>
                  <wp:effectExtent l="0" t="0" r="7620" b="0"/>
                  <wp:docPr id="1548379475" name="Picture 14">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935480" cy="1447800"/>
                          </a:xfrm>
                          <a:prstGeom prst="rect">
                            <a:avLst/>
                          </a:prstGeom>
                          <a:noFill/>
                          <a:ln>
                            <a:noFill/>
                          </a:ln>
                        </pic:spPr>
                      </pic:pic>
                    </a:graphicData>
                  </a:graphic>
                </wp:inline>
              </w:drawing>
            </w:r>
            <w:r w:rsidRPr="00B27625">
              <w:rPr>
                <w:rFonts w:asciiTheme="minorHAnsi" w:hAnsiTheme="minorHAnsi" w:cstheme="minorHAnsi"/>
                <w:sz w:val="22"/>
                <w:lang w:val="en-IN"/>
              </w:rPr>
              <w:t>resident </w:t>
            </w:r>
            <w:hyperlink r:id="rId131" w:tooltip="Pratibha Patil" w:history="1">
              <w:r w:rsidRPr="00B27625">
                <w:rPr>
                  <w:rStyle w:val="Hyperlink"/>
                  <w:rFonts w:asciiTheme="minorHAnsi" w:hAnsiTheme="minorHAnsi" w:cstheme="minorHAnsi"/>
                  <w:sz w:val="22"/>
                  <w:lang w:val="en-IN"/>
                </w:rPr>
                <w:t>Pratibha Patil</w:t>
              </w:r>
            </w:hyperlink>
            <w:r w:rsidRPr="00B27625">
              <w:rPr>
                <w:rFonts w:asciiTheme="minorHAnsi" w:hAnsiTheme="minorHAnsi" w:cstheme="minorHAnsi"/>
                <w:sz w:val="22"/>
                <w:lang w:val="en-IN"/>
              </w:rPr>
              <w:t> presenting the </w:t>
            </w:r>
            <w:hyperlink r:id="rId132" w:tooltip="Padma Vibhushan" w:history="1">
              <w:r w:rsidRPr="00B27625">
                <w:rPr>
                  <w:rStyle w:val="Hyperlink"/>
                  <w:rFonts w:asciiTheme="minorHAnsi" w:hAnsiTheme="minorHAnsi" w:cstheme="minorHAnsi"/>
                  <w:sz w:val="22"/>
                  <w:lang w:val="en-IN"/>
                </w:rPr>
                <w:t>Padma Vibhushan</w:t>
              </w:r>
            </w:hyperlink>
            <w:r w:rsidRPr="00B27625">
              <w:rPr>
                <w:rFonts w:asciiTheme="minorHAnsi" w:hAnsiTheme="minorHAnsi" w:cstheme="minorHAnsi"/>
                <w:sz w:val="22"/>
                <w:lang w:val="en-IN"/>
              </w:rPr>
              <w:t xml:space="preserve"> to Ratan Tata, at the </w:t>
            </w:r>
            <w:proofErr w:type="spellStart"/>
            <w:r w:rsidRPr="00B27625">
              <w:rPr>
                <w:rFonts w:asciiTheme="minorHAnsi" w:hAnsiTheme="minorHAnsi" w:cstheme="minorHAnsi"/>
                <w:sz w:val="22"/>
                <w:lang w:val="en-IN"/>
              </w:rPr>
              <w:t>Rashtrapati</w:t>
            </w:r>
            <w:proofErr w:type="spellEnd"/>
            <w:r w:rsidRPr="00B27625">
              <w:rPr>
                <w:rFonts w:asciiTheme="minorHAnsi" w:hAnsiTheme="minorHAnsi" w:cstheme="minorHAnsi"/>
                <w:sz w:val="22"/>
                <w:lang w:val="en-IN"/>
              </w:rPr>
              <w:t xml:space="preserve"> Bhavan, in 2008</w:t>
            </w:r>
          </w:p>
          <w:p w14:paraId="0DAC3673" w14:textId="77777777" w:rsidR="00B27625" w:rsidRPr="00B27625" w:rsidRDefault="00B27625" w:rsidP="00B27625">
            <w:pPr>
              <w:pStyle w:val="WhiteArticleSubtitle"/>
              <w:rPr>
                <w:rFonts w:asciiTheme="minorHAnsi" w:hAnsiTheme="minorHAnsi" w:cstheme="minorHAnsi"/>
                <w:sz w:val="22"/>
                <w:lang w:val="en-IN"/>
              </w:rPr>
            </w:pPr>
            <w:r w:rsidRPr="00B27625">
              <w:rPr>
                <w:rFonts w:asciiTheme="minorHAnsi" w:hAnsiTheme="minorHAnsi" w:cstheme="minorHAnsi"/>
                <w:sz w:val="22"/>
                <w:lang w:val="en-IN"/>
              </w:rPr>
              <w:t>Ratan Tata received the </w:t>
            </w:r>
            <w:hyperlink r:id="rId133" w:tooltip="Padma Bhushan" w:history="1">
              <w:r w:rsidRPr="00B27625">
                <w:rPr>
                  <w:rStyle w:val="Hyperlink"/>
                  <w:rFonts w:asciiTheme="minorHAnsi" w:hAnsiTheme="minorHAnsi" w:cstheme="minorHAnsi"/>
                  <w:sz w:val="22"/>
                  <w:lang w:val="en-IN"/>
                </w:rPr>
                <w:t>Padma Bhushan</w:t>
              </w:r>
            </w:hyperlink>
            <w:r w:rsidRPr="00B27625">
              <w:rPr>
                <w:rFonts w:asciiTheme="minorHAnsi" w:hAnsiTheme="minorHAnsi" w:cstheme="minorHAnsi"/>
                <w:sz w:val="22"/>
                <w:lang w:val="en-IN"/>
              </w:rPr>
              <w:t> in 2000 and </w:t>
            </w:r>
            <w:hyperlink r:id="rId134" w:tooltip="Padma Vibhushan" w:history="1">
              <w:r w:rsidRPr="00B27625">
                <w:rPr>
                  <w:rStyle w:val="Hyperlink"/>
                  <w:rFonts w:asciiTheme="minorHAnsi" w:hAnsiTheme="minorHAnsi" w:cstheme="minorHAnsi"/>
                  <w:sz w:val="22"/>
                  <w:lang w:val="en-IN"/>
                </w:rPr>
                <w:t>Padma Vibhushan</w:t>
              </w:r>
            </w:hyperlink>
            <w:r w:rsidRPr="00B27625">
              <w:rPr>
                <w:rFonts w:asciiTheme="minorHAnsi" w:hAnsiTheme="minorHAnsi" w:cstheme="minorHAnsi"/>
                <w:sz w:val="22"/>
                <w:lang w:val="en-IN"/>
              </w:rPr>
              <w:t> in 2008, the third and second highest civilian honours awarded by the Government of India.</w:t>
            </w:r>
            <w:hyperlink r:id="rId135" w:anchor="cite_note-Padma_Awards-90" w:history="1">
              <w:r w:rsidRPr="00B27625">
                <w:rPr>
                  <w:rStyle w:val="Hyperlink"/>
                  <w:rFonts w:asciiTheme="minorHAnsi" w:hAnsiTheme="minorHAnsi" w:cstheme="minorHAnsi"/>
                  <w:sz w:val="22"/>
                  <w:vertAlign w:val="superscript"/>
                  <w:lang w:val="en-IN"/>
                </w:rPr>
                <w:t>[89]</w:t>
              </w:r>
            </w:hyperlink>
            <w:r w:rsidRPr="00B27625">
              <w:rPr>
                <w:rFonts w:asciiTheme="minorHAnsi" w:hAnsiTheme="minorHAnsi" w:cstheme="minorHAnsi"/>
                <w:sz w:val="22"/>
                <w:lang w:val="en-IN"/>
              </w:rPr>
              <w:t> Tata also received various state civilian honours such as '</w:t>
            </w:r>
            <w:hyperlink r:id="rId136" w:tooltip="Maharashtra Bhushan" w:history="1">
              <w:r w:rsidRPr="00B27625">
                <w:rPr>
                  <w:rStyle w:val="Hyperlink"/>
                  <w:rFonts w:asciiTheme="minorHAnsi" w:hAnsiTheme="minorHAnsi" w:cstheme="minorHAnsi"/>
                  <w:sz w:val="22"/>
                  <w:lang w:val="en-IN"/>
                </w:rPr>
                <w:t>Maharashtra Bhushan</w:t>
              </w:r>
            </w:hyperlink>
            <w:r w:rsidRPr="00B27625">
              <w:rPr>
                <w:rFonts w:asciiTheme="minorHAnsi" w:hAnsiTheme="minorHAnsi" w:cstheme="minorHAnsi"/>
                <w:sz w:val="22"/>
                <w:lang w:val="en-IN"/>
              </w:rPr>
              <w:t>' in 2006 for his work in the public administration in </w:t>
            </w:r>
            <w:hyperlink r:id="rId137" w:tooltip="Maharashtra" w:history="1">
              <w:r w:rsidRPr="00B27625">
                <w:rPr>
                  <w:rStyle w:val="Hyperlink"/>
                  <w:rFonts w:asciiTheme="minorHAnsi" w:hAnsiTheme="minorHAnsi" w:cstheme="minorHAnsi"/>
                  <w:sz w:val="22"/>
                  <w:lang w:val="en-IN"/>
                </w:rPr>
                <w:t>Maharashtra</w:t>
              </w:r>
            </w:hyperlink>
            <w:r w:rsidRPr="00B27625">
              <w:rPr>
                <w:rFonts w:asciiTheme="minorHAnsi" w:hAnsiTheme="minorHAnsi" w:cstheme="minorHAnsi"/>
                <w:sz w:val="22"/>
                <w:lang w:val="en-IN"/>
              </w:rPr>
              <w:t> and '</w:t>
            </w:r>
            <w:hyperlink r:id="rId138" w:tooltip="Assam Baibhav" w:history="1">
              <w:r w:rsidRPr="00B27625">
                <w:rPr>
                  <w:rStyle w:val="Hyperlink"/>
                  <w:rFonts w:asciiTheme="minorHAnsi" w:hAnsiTheme="minorHAnsi" w:cstheme="minorHAnsi"/>
                  <w:sz w:val="22"/>
                  <w:lang w:val="en-IN"/>
                </w:rPr>
                <w:t>Assam Baibhav</w:t>
              </w:r>
            </w:hyperlink>
            <w:r w:rsidRPr="00B27625">
              <w:rPr>
                <w:rFonts w:asciiTheme="minorHAnsi" w:hAnsiTheme="minorHAnsi" w:cstheme="minorHAnsi"/>
                <w:sz w:val="22"/>
                <w:lang w:val="en-IN"/>
              </w:rPr>
              <w:t>' in 2021 for his contribution towards furthering cancer care in </w:t>
            </w:r>
            <w:hyperlink r:id="rId139" w:tooltip="Assam" w:history="1">
              <w:r w:rsidRPr="00B27625">
                <w:rPr>
                  <w:rStyle w:val="Hyperlink"/>
                  <w:rFonts w:asciiTheme="minorHAnsi" w:hAnsiTheme="minorHAnsi" w:cstheme="minorHAnsi"/>
                  <w:sz w:val="22"/>
                  <w:lang w:val="en-IN"/>
                </w:rPr>
                <w:t>Assam</w:t>
              </w:r>
            </w:hyperlink>
            <w:r w:rsidRPr="00B27625">
              <w:rPr>
                <w:rFonts w:asciiTheme="minorHAnsi" w:hAnsiTheme="minorHAnsi" w:cstheme="minorHAnsi"/>
                <w:sz w:val="22"/>
                <w:lang w:val="en-IN"/>
              </w:rPr>
              <w:t>.</w:t>
            </w:r>
            <w:hyperlink r:id="rId140" w:anchor="cite_note-91" w:history="1">
              <w:r w:rsidRPr="00B27625">
                <w:rPr>
                  <w:rStyle w:val="Hyperlink"/>
                  <w:rFonts w:asciiTheme="minorHAnsi" w:hAnsiTheme="minorHAnsi" w:cstheme="minorHAnsi"/>
                  <w:sz w:val="22"/>
                  <w:vertAlign w:val="superscript"/>
                  <w:lang w:val="en-IN"/>
                </w:rPr>
                <w:t>[90]</w:t>
              </w:r>
            </w:hyperlink>
          </w:p>
          <w:tbl>
            <w:tblPr>
              <w:tblW w:w="0" w:type="auto"/>
              <w:tblCellMar>
                <w:top w:w="15" w:type="dxa"/>
                <w:left w:w="15" w:type="dxa"/>
                <w:bottom w:w="15" w:type="dxa"/>
                <w:right w:w="15" w:type="dxa"/>
              </w:tblCellMar>
              <w:tblLook w:val="04A0" w:firstRow="1" w:lastRow="0" w:firstColumn="1" w:lastColumn="0" w:noHBand="0" w:noVBand="1"/>
            </w:tblPr>
            <w:tblGrid>
              <w:gridCol w:w="682"/>
              <w:gridCol w:w="3954"/>
              <w:gridCol w:w="4042"/>
              <w:gridCol w:w="682"/>
            </w:tblGrid>
            <w:tr w:rsidR="00B27625" w:rsidRPr="00B27625" w14:paraId="0D2D68D6" w14:textId="77777777" w:rsidTr="00B27625">
              <w:tc>
                <w:tcPr>
                  <w:tcW w:w="682" w:type="dxa"/>
                  <w:tcMar>
                    <w:top w:w="48" w:type="dxa"/>
                    <w:left w:w="96" w:type="dxa"/>
                    <w:bottom w:w="48" w:type="dxa"/>
                    <w:right w:w="96" w:type="dxa"/>
                  </w:tcMar>
                  <w:vAlign w:val="center"/>
                  <w:hideMark/>
                </w:tcPr>
                <w:p w14:paraId="7549732B" w14:textId="77777777" w:rsidR="00B27625" w:rsidRPr="00B27625" w:rsidRDefault="00B27625" w:rsidP="00B27625">
                  <w:pPr>
                    <w:pStyle w:val="WhiteArticleSubtitle"/>
                    <w:rPr>
                      <w:rFonts w:asciiTheme="minorHAnsi" w:hAnsiTheme="minorHAnsi" w:cstheme="minorHAnsi"/>
                      <w:sz w:val="22"/>
                      <w:lang w:val="en-IN"/>
                    </w:rPr>
                  </w:pPr>
                  <w:r w:rsidRPr="00B27625">
                    <w:rPr>
                      <w:rFonts w:asciiTheme="minorHAnsi" w:hAnsiTheme="minorHAnsi" w:cstheme="minorHAnsi"/>
                      <w:sz w:val="22"/>
                      <w:lang w:val="en-IN"/>
                    </w:rPr>
                    <w:t>2023</w:t>
                  </w:r>
                </w:p>
              </w:tc>
              <w:tc>
                <w:tcPr>
                  <w:tcW w:w="3954" w:type="dxa"/>
                  <w:tcMar>
                    <w:top w:w="48" w:type="dxa"/>
                    <w:left w:w="96" w:type="dxa"/>
                    <w:bottom w:w="48" w:type="dxa"/>
                    <w:right w:w="96" w:type="dxa"/>
                  </w:tcMar>
                  <w:vAlign w:val="center"/>
                  <w:hideMark/>
                </w:tcPr>
                <w:p w14:paraId="1DD41D2D" w14:textId="77777777" w:rsidR="00B27625" w:rsidRPr="00B27625" w:rsidRDefault="00B27625" w:rsidP="00B27625">
                  <w:pPr>
                    <w:pStyle w:val="WhiteArticleSubtitle"/>
                    <w:rPr>
                      <w:rFonts w:asciiTheme="minorHAnsi" w:hAnsiTheme="minorHAnsi" w:cstheme="minorHAnsi"/>
                      <w:sz w:val="22"/>
                      <w:lang w:val="en-IN"/>
                    </w:rPr>
                  </w:pPr>
                  <w:r w:rsidRPr="00B27625">
                    <w:rPr>
                      <w:rFonts w:asciiTheme="minorHAnsi" w:hAnsiTheme="minorHAnsi" w:cstheme="minorHAnsi"/>
                      <w:sz w:val="22"/>
                      <w:lang w:val="en-IN"/>
                    </w:rPr>
                    <w:t>Maharashtra Udyog Ratna</w:t>
                  </w:r>
                </w:p>
              </w:tc>
              <w:tc>
                <w:tcPr>
                  <w:tcW w:w="4042" w:type="dxa"/>
                  <w:tcMar>
                    <w:top w:w="48" w:type="dxa"/>
                    <w:left w:w="96" w:type="dxa"/>
                    <w:bottom w:w="48" w:type="dxa"/>
                    <w:right w:w="96" w:type="dxa"/>
                  </w:tcMar>
                  <w:vAlign w:val="center"/>
                  <w:hideMark/>
                </w:tcPr>
                <w:p w14:paraId="6D701831" w14:textId="77777777" w:rsidR="00B27625" w:rsidRPr="00B27625" w:rsidRDefault="00B27625" w:rsidP="00B27625">
                  <w:pPr>
                    <w:pStyle w:val="WhiteArticleSubtitle"/>
                    <w:rPr>
                      <w:rFonts w:asciiTheme="minorHAnsi" w:hAnsiTheme="minorHAnsi" w:cstheme="minorHAnsi"/>
                      <w:sz w:val="22"/>
                      <w:lang w:val="en-IN"/>
                    </w:rPr>
                  </w:pPr>
                  <w:hyperlink r:id="rId141" w:tooltip="Government of Maharashtra" w:history="1">
                    <w:r w:rsidRPr="00B27625">
                      <w:rPr>
                        <w:rStyle w:val="Hyperlink"/>
                        <w:rFonts w:asciiTheme="minorHAnsi" w:hAnsiTheme="minorHAnsi" w:cstheme="minorHAnsi"/>
                        <w:sz w:val="22"/>
                        <w:lang w:val="en-IN"/>
                      </w:rPr>
                      <w:t>Government of Maharashtra</w:t>
                    </w:r>
                  </w:hyperlink>
                </w:p>
              </w:tc>
              <w:tc>
                <w:tcPr>
                  <w:tcW w:w="682" w:type="dxa"/>
                  <w:tcMar>
                    <w:top w:w="48" w:type="dxa"/>
                    <w:left w:w="96" w:type="dxa"/>
                    <w:bottom w:w="48" w:type="dxa"/>
                    <w:right w:w="96" w:type="dxa"/>
                  </w:tcMar>
                  <w:vAlign w:val="center"/>
                  <w:hideMark/>
                </w:tcPr>
                <w:p w14:paraId="005D0FA2" w14:textId="77777777" w:rsidR="00B27625" w:rsidRPr="00B27625" w:rsidRDefault="00B27625" w:rsidP="00B27625">
                  <w:pPr>
                    <w:pStyle w:val="WhiteArticleSubtitle"/>
                    <w:rPr>
                      <w:rFonts w:asciiTheme="minorHAnsi" w:hAnsiTheme="minorHAnsi" w:cstheme="minorHAnsi"/>
                      <w:sz w:val="22"/>
                      <w:lang w:val="en-IN"/>
                    </w:rPr>
                  </w:pPr>
                  <w:hyperlink r:id="rId142" w:anchor="cite_note-139" w:history="1">
                    <w:r w:rsidRPr="00B27625">
                      <w:rPr>
                        <w:rStyle w:val="Hyperlink"/>
                        <w:rFonts w:asciiTheme="minorHAnsi" w:hAnsiTheme="minorHAnsi" w:cstheme="minorHAnsi"/>
                        <w:sz w:val="22"/>
                        <w:vertAlign w:val="superscript"/>
                        <w:lang w:val="en-IN"/>
                      </w:rPr>
                      <w:t>[138]</w:t>
                    </w:r>
                  </w:hyperlink>
                </w:p>
              </w:tc>
            </w:tr>
          </w:tbl>
          <w:p w14:paraId="5A8D3400" w14:textId="45F76B1B" w:rsidR="00B27625" w:rsidRDefault="00B27625" w:rsidP="00AB28E3">
            <w:pPr>
              <w:pStyle w:val="WhiteArticleSubtitle"/>
            </w:pPr>
          </w:p>
          <w:p w14:paraId="7D271D91" w14:textId="77777777" w:rsidR="00B27625" w:rsidRDefault="00B27625" w:rsidP="00AB28E3">
            <w:pPr>
              <w:pStyle w:val="WhiteArticleSubtitle"/>
            </w:pPr>
          </w:p>
          <w:p w14:paraId="61EF09DE" w14:textId="77777777" w:rsidR="00B27625" w:rsidRDefault="00B27625" w:rsidP="00AB28E3">
            <w:pPr>
              <w:pStyle w:val="WhiteArticleSubtitle"/>
            </w:pPr>
          </w:p>
          <w:p w14:paraId="6BC97FFF" w14:textId="77777777" w:rsidR="00B27625" w:rsidRDefault="00B27625" w:rsidP="00AB28E3">
            <w:pPr>
              <w:pStyle w:val="WhiteArticleSubtitle"/>
            </w:pPr>
          </w:p>
          <w:p w14:paraId="3BDD3D9D" w14:textId="77777777" w:rsidR="00B27625" w:rsidRDefault="00B27625" w:rsidP="00AB28E3">
            <w:pPr>
              <w:pStyle w:val="WhiteArticleSubtitle"/>
            </w:pPr>
          </w:p>
          <w:p w14:paraId="3782C6A0" w14:textId="77777777" w:rsidR="00B27625" w:rsidRDefault="00B27625" w:rsidP="00AB28E3">
            <w:pPr>
              <w:pStyle w:val="WhiteArticleSubtitle"/>
            </w:pPr>
          </w:p>
          <w:p w14:paraId="49A35F35" w14:textId="77777777" w:rsidR="00B27625" w:rsidRDefault="00B27625" w:rsidP="00AB28E3">
            <w:pPr>
              <w:pStyle w:val="WhiteArticleSubtitle"/>
            </w:pPr>
          </w:p>
          <w:p w14:paraId="54FDF959" w14:textId="77777777" w:rsidR="00B27625" w:rsidRDefault="00B27625" w:rsidP="00AB28E3">
            <w:pPr>
              <w:pStyle w:val="WhiteArticleSubtitle"/>
            </w:pPr>
          </w:p>
          <w:p w14:paraId="1E4410EB" w14:textId="77777777" w:rsidR="00B27625" w:rsidRPr="00733BCE" w:rsidRDefault="00B27625" w:rsidP="00AB28E3">
            <w:pPr>
              <w:pStyle w:val="WhiteArticleSubtitle"/>
            </w:pPr>
          </w:p>
        </w:tc>
      </w:tr>
      <w:tr w:rsidR="00B90C09" w:rsidRPr="0070044D" w14:paraId="59DE2B5E" w14:textId="77777777"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4379" w:type="dxa"/>
          <w:trHeight w:val="864"/>
        </w:trPr>
        <w:tc>
          <w:tcPr>
            <w:tcW w:w="4319" w:type="dxa"/>
            <w:gridSpan w:val="2"/>
            <w:shd w:val="clear" w:color="auto" w:fill="4185DF" w:themeFill="accent1"/>
            <w:tcMar>
              <w:top w:w="0" w:type="dxa"/>
              <w:left w:w="288" w:type="dxa"/>
              <w:right w:w="115" w:type="dxa"/>
            </w:tcMar>
          </w:tcPr>
          <w:p w14:paraId="5E3DA9E8" w14:textId="62427879" w:rsidR="00B90C09" w:rsidRPr="00AB28E3" w:rsidRDefault="00B90C09" w:rsidP="00B90C09">
            <w:pPr>
              <w:pStyle w:val="WhiteBodyCopy"/>
              <w:rPr>
                <w:rFonts w:eastAsia="Baskerville Old Face"/>
              </w:rPr>
            </w:pPr>
          </w:p>
        </w:tc>
        <w:tc>
          <w:tcPr>
            <w:tcW w:w="4261" w:type="dxa"/>
            <w:shd w:val="clear" w:color="auto" w:fill="4185DF" w:themeFill="accent1"/>
            <w:tcMar>
              <w:top w:w="288" w:type="dxa"/>
              <w:left w:w="115" w:type="dxa"/>
              <w:bottom w:w="288" w:type="dxa"/>
              <w:right w:w="115" w:type="dxa"/>
            </w:tcMar>
          </w:tcPr>
          <w:p w14:paraId="7EAC0045" w14:textId="77777777" w:rsidR="00B90C09" w:rsidRPr="00D50CD1" w:rsidRDefault="00B90C09" w:rsidP="00B90C09">
            <w:pPr>
              <w:rPr>
                <w:rFonts w:asciiTheme="majorHAnsi" w:hAnsiTheme="majorHAnsi"/>
                <w:color w:val="FFFFFF" w:themeColor="background1"/>
                <w:sz w:val="32"/>
                <w:szCs w:val="32"/>
              </w:rPr>
            </w:pPr>
          </w:p>
        </w:tc>
        <w:tc>
          <w:tcPr>
            <w:tcW w:w="4379" w:type="dxa"/>
            <w:gridSpan w:val="2"/>
            <w:shd w:val="clear" w:color="auto" w:fill="4185DF" w:themeFill="accent1"/>
            <w:tcMar>
              <w:top w:w="288" w:type="dxa"/>
              <w:left w:w="115" w:type="dxa"/>
              <w:bottom w:w="288" w:type="dxa"/>
              <w:right w:w="288" w:type="dxa"/>
            </w:tcMar>
          </w:tcPr>
          <w:p w14:paraId="279352DA" w14:textId="77777777" w:rsidR="00B90C09" w:rsidRPr="004D7C5A" w:rsidRDefault="00B90C09" w:rsidP="00B90C09">
            <w:pPr>
              <w:pStyle w:val="WhiteBodyCopy"/>
              <w:rPr>
                <w:rFonts w:eastAsia="Baskerville Old Face"/>
              </w:rPr>
            </w:pPr>
          </w:p>
        </w:tc>
      </w:tr>
      <w:tr w:rsidR="00B90C09" w:rsidRPr="0070044D" w14:paraId="1F845BFD" w14:textId="79326280" w:rsidTr="00B90C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12959" w:type="dxa"/>
            <w:gridSpan w:val="5"/>
            <w:shd w:val="clear" w:color="auto" w:fill="F64668" w:themeFill="accent2"/>
            <w:tcMar>
              <w:top w:w="0" w:type="dxa"/>
              <w:left w:w="288" w:type="dxa"/>
              <w:right w:w="115" w:type="dxa"/>
            </w:tcMar>
          </w:tcPr>
          <w:p w14:paraId="3B329B80" w14:textId="67ABC391" w:rsidR="00B90C09" w:rsidRPr="004D7C5A" w:rsidRDefault="00B90C09" w:rsidP="00B90C09">
            <w:pPr>
              <w:pStyle w:val="Footer"/>
            </w:pPr>
            <w:r>
              <w:t xml:space="preserve">Page </w:t>
            </w:r>
            <w:r>
              <w:fldChar w:fldCharType="begin"/>
            </w:r>
            <w:r>
              <w:instrText xml:space="preserve"> PAGE   \* MERGEFORMAT </w:instrText>
            </w:r>
            <w:r>
              <w:fldChar w:fldCharType="separate"/>
            </w:r>
            <w:r w:rsidR="00B27625">
              <w:rPr>
                <w:noProof/>
              </w:rPr>
              <w:t>3</w:t>
            </w:r>
            <w:r>
              <w:rPr>
                <w:noProof/>
              </w:rPr>
              <w:fldChar w:fldCharType="end"/>
            </w:r>
          </w:p>
        </w:tc>
        <w:tc>
          <w:tcPr>
            <w:tcW w:w="4379" w:type="dxa"/>
          </w:tcPr>
          <w:p w14:paraId="1CF9BD3B" w14:textId="77777777" w:rsidR="00B90C09" w:rsidRPr="0070044D" w:rsidRDefault="00B90C09" w:rsidP="00B90C09">
            <w:pPr>
              <w:spacing w:after="160" w:line="259" w:lineRule="auto"/>
            </w:pPr>
          </w:p>
        </w:tc>
      </w:tr>
    </w:tbl>
    <w:p w14:paraId="33C9AE43" w14:textId="77777777" w:rsidR="008329ED" w:rsidRDefault="008329ED"/>
    <w:p w14:paraId="5B2F0067" w14:textId="77777777" w:rsidR="0063237B" w:rsidRDefault="0063237B">
      <w:pPr>
        <w:sectPr w:rsidR="0063237B" w:rsidSect="00C311CE">
          <w:pgSz w:w="15840" w:h="24480" w:code="3"/>
          <w:pgMar w:top="1008" w:right="1440" w:bottom="0" w:left="1440" w:header="720" w:footer="432" w:gutter="0"/>
          <w:cols w:space="720"/>
          <w:docGrid w:linePitch="360"/>
        </w:sectPr>
      </w:pPr>
    </w:p>
    <w:p w14:paraId="5C0C19D1" w14:textId="77777777" w:rsidR="007E35B0" w:rsidRDefault="007E35B0"/>
    <w:p w14:paraId="5747548B" w14:textId="77777777" w:rsidR="007A17FD" w:rsidRDefault="007A17FD" w:rsidP="00B27625">
      <w:pPr>
        <w:jc w:val="center"/>
        <w:sectPr w:rsidR="007A17FD" w:rsidSect="00C311CE">
          <w:pgSz w:w="15840" w:h="24480" w:code="3"/>
          <w:pgMar w:top="1008" w:right="1440" w:bottom="0" w:left="1440" w:header="720" w:footer="432" w:gutter="0"/>
          <w:cols w:space="720"/>
          <w:docGrid w:linePitch="360"/>
        </w:sectPr>
      </w:pPr>
    </w:p>
    <w:tbl>
      <w:tblPr>
        <w:tblStyle w:val="TableGrid"/>
        <w:tblW w:w="5000" w:type="pct"/>
        <w:tblLayout w:type="fixed"/>
        <w:tblLook w:val="04A0" w:firstRow="1" w:lastRow="0" w:firstColumn="1" w:lastColumn="0" w:noHBand="0" w:noVBand="1"/>
      </w:tblPr>
      <w:tblGrid>
        <w:gridCol w:w="3600"/>
        <w:gridCol w:w="5760"/>
        <w:gridCol w:w="3600"/>
      </w:tblGrid>
      <w:tr w:rsidR="008F5442" w14:paraId="3CED2421" w14:textId="77777777" w:rsidTr="009702C8">
        <w:trPr>
          <w:trHeight w:val="864"/>
        </w:trPr>
        <w:tc>
          <w:tcPr>
            <w:tcW w:w="3600" w:type="dxa"/>
            <w:tcBorders>
              <w:top w:val="nil"/>
              <w:left w:val="nil"/>
              <w:bottom w:val="nil"/>
              <w:right w:val="nil"/>
            </w:tcBorders>
            <w:shd w:val="clear" w:color="auto" w:fill="F64668" w:themeFill="accent2"/>
            <w:tcMar>
              <w:left w:w="0" w:type="dxa"/>
              <w:right w:w="0" w:type="dxa"/>
            </w:tcMar>
            <w:vAlign w:val="center"/>
          </w:tcPr>
          <w:p w14:paraId="66834EBB" w14:textId="32CE1E32" w:rsidR="008F5442" w:rsidRDefault="00000000" w:rsidP="00B27625">
            <w:pPr>
              <w:pStyle w:val="HeaderSmallText"/>
            </w:pPr>
            <w:sdt>
              <w:sdtPr>
                <w:id w:val="1475477235"/>
                <w:placeholder>
                  <w:docPart w:val="8192A35BBEA4477BAF50F18B0158B205"/>
                </w:placeholder>
                <w:showingPlcHdr/>
                <w15:appearance w15:val="hidden"/>
              </w:sdtPr>
              <w:sdtContent>
                <w:r w:rsidR="008F5442" w:rsidRPr="00554FC5">
                  <w:t>Tuesday, September 23, 20XX</w:t>
                </w:r>
              </w:sdtContent>
            </w:sdt>
          </w:p>
        </w:tc>
        <w:tc>
          <w:tcPr>
            <w:tcW w:w="5760" w:type="dxa"/>
            <w:tcBorders>
              <w:top w:val="nil"/>
              <w:left w:val="nil"/>
              <w:bottom w:val="nil"/>
              <w:right w:val="nil"/>
            </w:tcBorders>
            <w:shd w:val="clear" w:color="auto" w:fill="F64668" w:themeFill="accent2"/>
            <w:vAlign w:val="center"/>
          </w:tcPr>
          <w:p w14:paraId="56704DE6" w14:textId="2869425A" w:rsidR="008F5442" w:rsidRDefault="00000000" w:rsidP="00B27625">
            <w:pPr>
              <w:pStyle w:val="HeaderNewspaperName"/>
            </w:pPr>
            <w:sdt>
              <w:sdtPr>
                <w:id w:val="323086413"/>
                <w:placeholder>
                  <w:docPart w:val="2814A3F2BA464449B39F310E77CF3C86"/>
                </w:placeholder>
                <w:showingPlcHdr/>
                <w15:appearance w15:val="hidden"/>
              </w:sdtPr>
              <w:sdtContent>
                <w:r w:rsidR="008F5442" w:rsidRPr="00554FC5">
                  <w:t>THE NEWS TODAY</w:t>
                </w:r>
              </w:sdtContent>
            </w:sdt>
          </w:p>
        </w:tc>
        <w:tc>
          <w:tcPr>
            <w:tcW w:w="3600" w:type="dxa"/>
            <w:tcBorders>
              <w:top w:val="nil"/>
              <w:left w:val="nil"/>
              <w:bottom w:val="nil"/>
              <w:right w:val="nil"/>
            </w:tcBorders>
            <w:shd w:val="clear" w:color="auto" w:fill="F64668" w:themeFill="accent2"/>
            <w:vAlign w:val="center"/>
          </w:tcPr>
          <w:p w14:paraId="2D6954F6" w14:textId="69233688" w:rsidR="008F5442" w:rsidRDefault="00000000" w:rsidP="00B27625">
            <w:pPr>
              <w:pStyle w:val="HeaderSmallText"/>
            </w:pPr>
            <w:sdt>
              <w:sdtPr>
                <w:id w:val="1185397262"/>
                <w:placeholder>
                  <w:docPart w:val="58CCD337DF3341169BD736AF052D9392"/>
                </w:placeholder>
                <w:showingPlcHdr/>
                <w15:appearance w15:val="hidden"/>
              </w:sdtPr>
              <w:sdtContent>
                <w:r w:rsidR="008F5442" w:rsidRPr="00554FC5">
                  <w:t>Issue #10</w:t>
                </w:r>
              </w:sdtContent>
            </w:sdt>
          </w:p>
        </w:tc>
      </w:tr>
      <w:tr w:rsidR="0015690B" w14:paraId="59A1C429" w14:textId="77777777" w:rsidTr="00862486">
        <w:trPr>
          <w:trHeight w:val="8586"/>
        </w:trPr>
        <w:tc>
          <w:tcPr>
            <w:tcW w:w="12960" w:type="dxa"/>
            <w:gridSpan w:val="3"/>
            <w:tcBorders>
              <w:top w:val="nil"/>
              <w:left w:val="nil"/>
              <w:bottom w:val="nil"/>
              <w:right w:val="nil"/>
            </w:tcBorders>
            <w:tcMar>
              <w:left w:w="0" w:type="dxa"/>
              <w:right w:w="0" w:type="dxa"/>
            </w:tcMar>
          </w:tcPr>
          <w:p w14:paraId="708FD9C1" w14:textId="3ECC8BE6" w:rsidR="0015690B" w:rsidRPr="00AE030C" w:rsidRDefault="00B27625" w:rsidP="00536918">
            <w:pPr>
              <w:pStyle w:val="NoSpacing"/>
              <w:rPr>
                <w:noProof/>
                <w:sz w:val="24"/>
                <w:szCs w:val="24"/>
              </w:rPr>
            </w:pPr>
            <w:r>
              <w:rPr>
                <w:noProof/>
                <w:sz w:val="24"/>
                <w:szCs w:val="24"/>
              </w:rPr>
              <mc:AlternateContent>
                <mc:Choice Requires="wpg">
                  <w:drawing>
                    <wp:inline distT="0" distB="0" distL="0" distR="0" wp14:anchorId="481FBF4F" wp14:editId="1F064407">
                      <wp:extent cx="8229600" cy="5004435"/>
                      <wp:effectExtent l="0" t="0" r="0" b="5715"/>
                      <wp:docPr id="416855797" name="Group 16"/>
                      <wp:cNvGraphicFramePr/>
                      <a:graphic xmlns:a="http://schemas.openxmlformats.org/drawingml/2006/main">
                        <a:graphicData uri="http://schemas.microsoft.com/office/word/2010/wordprocessingGroup">
                          <wpg:wgp>
                            <wpg:cNvGrpSpPr/>
                            <wpg:grpSpPr>
                              <a:xfrm>
                                <a:off x="0" y="0"/>
                                <a:ext cx="8229600" cy="5004435"/>
                                <a:chOff x="0" y="0"/>
                                <a:chExt cx="8229600" cy="5004435"/>
                              </a:xfrm>
                            </wpg:grpSpPr>
                            <pic:pic xmlns:pic="http://schemas.openxmlformats.org/drawingml/2006/picture">
                              <pic:nvPicPr>
                                <pic:cNvPr id="857113623" name="Picture 30"/>
                                <pic:cNvPicPr>
                                  <a:picLocks noChangeAspect="1"/>
                                </pic:cNvPicPr>
                              </pic:nvPicPr>
                              <pic:blipFill>
                                <a:blip r:embed="rId143">
                                  <a:extLst>
                                    <a:ext uri="{28A0092B-C50C-407E-A947-70E740481C1C}">
                                      <a14:useLocalDpi xmlns:a14="http://schemas.microsoft.com/office/drawing/2010/main" val="0"/>
                                    </a:ext>
                                    <a:ext uri="{837473B0-CC2E-450A-ABE3-18F120FF3D39}">
                                      <a1611:picAttrSrcUrl xmlns:a1611="http://schemas.microsoft.com/office/drawing/2016/11/main" r:id="rId144"/>
                                    </a:ext>
                                  </a:extLst>
                                </a:blip>
                                <a:stretch>
                                  <a:fillRect/>
                                </a:stretch>
                              </pic:blipFill>
                              <pic:spPr bwMode="auto">
                                <a:xfrm>
                                  <a:off x="0" y="0"/>
                                  <a:ext cx="8229600" cy="4629150"/>
                                </a:xfrm>
                                <a:prstGeom prst="rect">
                                  <a:avLst/>
                                </a:prstGeom>
                                <a:ln>
                                  <a:noFill/>
                                </a:ln>
                                <a:extLst>
                                  <a:ext uri="{53640926-AAD7-44D8-BBD7-CCE9431645EC}">
                                    <a14:shadowObscured xmlns:a14="http://schemas.microsoft.com/office/drawing/2010/main"/>
                                  </a:ext>
                                </a:extLst>
                              </pic:spPr>
                            </pic:pic>
                            <wps:wsp>
                              <wps:cNvPr id="158766670" name="Text Box 15"/>
                              <wps:cNvSpPr txBox="1"/>
                              <wps:spPr>
                                <a:xfrm>
                                  <a:off x="0" y="4629150"/>
                                  <a:ext cx="8229600" cy="375285"/>
                                </a:xfrm>
                                <a:prstGeom prst="rect">
                                  <a:avLst/>
                                </a:prstGeom>
                                <a:solidFill>
                                  <a:prstClr val="white"/>
                                </a:solidFill>
                                <a:ln>
                                  <a:noFill/>
                                </a:ln>
                              </wps:spPr>
                              <wps:txbx>
                                <w:txbxContent>
                                  <w:p w14:paraId="756E068A" w14:textId="008F7753" w:rsidR="00B27625" w:rsidRPr="00B27625" w:rsidRDefault="00B27625" w:rsidP="00B27625">
                                    <w:pPr>
                                      <w:rPr>
                                        <w:sz w:val="18"/>
                                        <w:szCs w:val="18"/>
                                      </w:rPr>
                                    </w:pPr>
                                    <w:hyperlink r:id="rId145" w:history="1">
                                      <w:r w:rsidRPr="00B27625">
                                        <w:rPr>
                                          <w:rStyle w:val="Hyperlink"/>
                                          <w:sz w:val="18"/>
                                          <w:szCs w:val="18"/>
                                        </w:rPr>
                                        <w:t>This Photo</w:t>
                                      </w:r>
                                    </w:hyperlink>
                                    <w:r w:rsidRPr="00B27625">
                                      <w:rPr>
                                        <w:sz w:val="18"/>
                                        <w:szCs w:val="18"/>
                                      </w:rPr>
                                      <w:t xml:space="preserve"> by Unknown Author is licensed under </w:t>
                                    </w:r>
                                    <w:hyperlink r:id="rId146" w:history="1">
                                      <w:r w:rsidRPr="00B27625">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1FBF4F" id="Group 16" o:spid="_x0000_s1037" style="width:9in;height:394.05pt;mso-position-horizontal-relative:char;mso-position-vertical-relative:line" coordsize="82296,500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">
                      <v:shape id="Picture 30" o:spid="_x0000_s1038" type="#_x0000_t75" style="position:absolute;width:82296;height:46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">
                        <v:imagedata r:id="rId147" o:title=""/>
                      </v:shape>
                      <v:shape id="Text Box 15" o:spid="_x0000_s1039" type="#_x0000_t202" style="position:absolute;top:46291;width:8229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" stroked="f">
                        <v:textbox style="mso-fit-shape-to-text:t">
                          <w:txbxContent>
                            <w:p w14:paraId="756E068A" w14:textId="008F7753" w:rsidR="00B27625" w:rsidRPr="00B27625" w:rsidRDefault="00B27625" w:rsidP="00B27625">
                              <w:pPr>
                                <w:rPr>
                                  <w:sz w:val="18"/>
                                  <w:szCs w:val="18"/>
                                </w:rPr>
                              </w:pPr>
                              <w:hyperlink r:id="rId148" w:history="1">
                                <w:r w:rsidRPr="00B27625">
                                  <w:rPr>
                                    <w:rStyle w:val="Hyperlink"/>
                                    <w:sz w:val="18"/>
                                    <w:szCs w:val="18"/>
                                  </w:rPr>
                                  <w:t>This Photo</w:t>
                                </w:r>
                              </w:hyperlink>
                              <w:r w:rsidRPr="00B27625">
                                <w:rPr>
                                  <w:sz w:val="18"/>
                                  <w:szCs w:val="18"/>
                                </w:rPr>
                                <w:t xml:space="preserve"> by Unknown Author is licensed under </w:t>
                              </w:r>
                              <w:hyperlink r:id="rId149" w:history="1">
                                <w:r w:rsidRPr="00B27625">
                                  <w:rPr>
                                    <w:rStyle w:val="Hyperlink"/>
                                    <w:sz w:val="18"/>
                                    <w:szCs w:val="18"/>
                                  </w:rPr>
                                  <w:t>CC BY-SA-NC</w:t>
                                </w:r>
                              </w:hyperlink>
                            </w:p>
                          </w:txbxContent>
                        </v:textbox>
                      </v:shape>
                      <w10:anchorlock/>
                    </v:group>
                  </w:pict>
                </mc:Fallback>
              </mc:AlternateContent>
            </w:r>
          </w:p>
        </w:tc>
      </w:tr>
      <w:tr w:rsidR="00765AE5" w14:paraId="5073BA30" w14:textId="77777777" w:rsidTr="00862486">
        <w:trPr>
          <w:trHeight w:val="477"/>
        </w:trPr>
        <w:tc>
          <w:tcPr>
            <w:tcW w:w="12960" w:type="dxa"/>
            <w:gridSpan w:val="3"/>
            <w:tcBorders>
              <w:top w:val="nil"/>
              <w:left w:val="nil"/>
              <w:bottom w:val="nil"/>
              <w:right w:val="nil"/>
            </w:tcBorders>
            <w:vAlign w:val="center"/>
          </w:tcPr>
          <w:p w14:paraId="2DEF4D42" w14:textId="77777777" w:rsidR="00765AE5" w:rsidRDefault="00000000" w:rsidP="007D5FB7">
            <w:pPr>
              <w:pStyle w:val="PhotoCaption"/>
            </w:pPr>
            <w:sdt>
              <w:sdtPr>
                <w:id w:val="-867674115"/>
                <w:placeholder>
                  <w:docPart w:val="359A3B94435D46B3848E6E309187CB23"/>
                </w:placeholder>
                <w:showingPlcHdr/>
                <w15:appearance w15:val="hidden"/>
              </w:sdtPr>
              <w:sdtContent>
                <w:r w:rsidR="00536918" w:rsidRPr="00536918">
                  <w:t>Picture Caption: To make your document look professionally produced, Word provides header, footer, cover page, and text box designs that complement each other.</w:t>
                </w:r>
              </w:sdtContent>
            </w:sdt>
            <w:r w:rsidR="00536918">
              <w:t xml:space="preserve"> </w:t>
            </w:r>
          </w:p>
        </w:tc>
      </w:tr>
      <w:tr w:rsidR="0030006A" w:rsidRPr="00862486" w14:paraId="4BF7010D" w14:textId="77777777" w:rsidTr="00680D64">
        <w:trPr>
          <w:trHeight w:val="20"/>
        </w:trPr>
        <w:tc>
          <w:tcPr>
            <w:tcW w:w="12960" w:type="dxa"/>
            <w:gridSpan w:val="3"/>
            <w:tcBorders>
              <w:top w:val="nil"/>
              <w:left w:val="nil"/>
              <w:bottom w:val="nil"/>
              <w:right w:val="nil"/>
            </w:tcBorders>
            <w:tcMar>
              <w:left w:w="115" w:type="dxa"/>
              <w:right w:w="115" w:type="dxa"/>
            </w:tcMar>
            <w:vAlign w:val="center"/>
          </w:tcPr>
          <w:p w14:paraId="02BA9BC8" w14:textId="77777777" w:rsidR="0030006A" w:rsidRPr="00862486" w:rsidRDefault="0030006A" w:rsidP="0030006A">
            <w:pPr>
              <w:pStyle w:val="NoSpacing"/>
              <w:rPr>
                <w:sz w:val="12"/>
                <w:szCs w:val="12"/>
              </w:rPr>
            </w:pPr>
          </w:p>
        </w:tc>
      </w:tr>
    </w:tbl>
    <w:p w14:paraId="1B04DD21" w14:textId="77777777" w:rsidR="00B27625" w:rsidRPr="00B27625" w:rsidRDefault="00B27625" w:rsidP="00B27625">
      <w:pPr>
        <w:rPr>
          <w:b/>
          <w:bCs/>
          <w:lang w:val="en-IN"/>
        </w:rPr>
      </w:pPr>
      <w:r w:rsidRPr="00B27625">
        <w:rPr>
          <w:b/>
          <w:bCs/>
          <w:lang w:val="en-IN"/>
        </w:rPr>
        <w:t>Personal life and death</w:t>
      </w:r>
    </w:p>
    <w:p w14:paraId="24A40159" w14:textId="77777777" w:rsidR="00B27625" w:rsidRPr="00B27625" w:rsidRDefault="00B27625" w:rsidP="00B27625">
      <w:pPr>
        <w:rPr>
          <w:lang w:val="en-IN"/>
        </w:rPr>
      </w:pPr>
      <w:r w:rsidRPr="00B27625">
        <w:rPr>
          <w:lang w:val="en-IN"/>
        </w:rPr>
        <w:t>[</w:t>
      </w:r>
      <w:hyperlink r:id="rId150" w:tooltip="Edit section: Personal life and death" w:history="1">
        <w:r w:rsidRPr="00B27625">
          <w:rPr>
            <w:rStyle w:val="Hyperlink"/>
            <w:lang w:val="en-IN"/>
          </w:rPr>
          <w:t>edit</w:t>
        </w:r>
      </w:hyperlink>
      <w:r w:rsidRPr="00B27625">
        <w:rPr>
          <w:lang w:val="en-IN"/>
        </w:rPr>
        <w:t>]</w:t>
      </w:r>
    </w:p>
    <w:p w14:paraId="42D47C50" w14:textId="77777777" w:rsidR="00B27625" w:rsidRPr="00B27625" w:rsidRDefault="00B27625" w:rsidP="00B27625">
      <w:pPr>
        <w:rPr>
          <w:lang w:val="en-IN"/>
        </w:rPr>
      </w:pPr>
      <w:r w:rsidRPr="00B27625">
        <w:rPr>
          <w:lang w:val="en-IN"/>
        </w:rPr>
        <w:t>Tata never married and had no children. In 2011, he stated, "I came close to getting married four times and each time I backed off in fear or for one reason or another."</w:t>
      </w:r>
      <w:hyperlink r:id="rId151" w:anchor="cite_note-81" w:history="1">
        <w:r w:rsidRPr="00B27625">
          <w:rPr>
            <w:rStyle w:val="Hyperlink"/>
            <w:vertAlign w:val="superscript"/>
            <w:lang w:val="en-IN"/>
          </w:rPr>
          <w:t>[80]</w:t>
        </w:r>
      </w:hyperlink>
      <w:r w:rsidRPr="00B27625">
        <w:rPr>
          <w:lang w:val="en-IN"/>
        </w:rPr>
        <w:t> He was a devotee of </w:t>
      </w:r>
      <w:hyperlink r:id="rId152" w:tooltip="Sathya Sai Baba" w:history="1">
        <w:r w:rsidRPr="00B27625">
          <w:rPr>
            <w:rStyle w:val="Hyperlink"/>
            <w:lang w:val="en-IN"/>
          </w:rPr>
          <w:t>Sathya Sai Baba</w:t>
        </w:r>
      </w:hyperlink>
      <w:r w:rsidRPr="00B27625">
        <w:rPr>
          <w:lang w:val="en-IN"/>
        </w:rPr>
        <w:t>, having first met him in 2009, and got involved in multiple projects initiated by the Guru. </w:t>
      </w:r>
      <w:hyperlink r:id="rId153" w:anchor="cite_note-82" w:history="1">
        <w:r w:rsidRPr="00B27625">
          <w:rPr>
            <w:rStyle w:val="Hyperlink"/>
            <w:vertAlign w:val="superscript"/>
            <w:lang w:val="en-IN"/>
          </w:rPr>
          <w:t>[81]</w:t>
        </w:r>
      </w:hyperlink>
    </w:p>
    <w:p w14:paraId="6CB1DFC1" w14:textId="77777777" w:rsidR="00B27625" w:rsidRPr="00B27625" w:rsidRDefault="00B27625" w:rsidP="00B27625">
      <w:pPr>
        <w:rPr>
          <w:lang w:val="en-IN"/>
        </w:rPr>
      </w:pPr>
      <w:r w:rsidRPr="00B27625">
        <w:rPr>
          <w:lang w:val="en-IN"/>
        </w:rPr>
        <w:t>Tata was admitted to </w:t>
      </w:r>
      <w:hyperlink r:id="rId154" w:tooltip="Breach Candy Hospital" w:history="1">
        <w:r w:rsidRPr="00B27625">
          <w:rPr>
            <w:rStyle w:val="Hyperlink"/>
            <w:lang w:val="en-IN"/>
          </w:rPr>
          <w:t>Breach Candy Hospital</w:t>
        </w:r>
      </w:hyperlink>
      <w:r w:rsidRPr="00B27625">
        <w:rPr>
          <w:lang w:val="en-IN"/>
        </w:rPr>
        <w:t> in critical condition and was under intensive care.</w:t>
      </w:r>
      <w:hyperlink r:id="rId155" w:anchor="cite_note-83" w:history="1">
        <w:r w:rsidRPr="00B27625">
          <w:rPr>
            <w:rStyle w:val="Hyperlink"/>
            <w:vertAlign w:val="superscript"/>
            <w:lang w:val="en-IN"/>
          </w:rPr>
          <w:t>[82]</w:t>
        </w:r>
      </w:hyperlink>
      <w:r w:rsidRPr="00B27625">
        <w:rPr>
          <w:lang w:val="en-IN"/>
        </w:rPr>
        <w:t> He died there at 23:30 </w:t>
      </w:r>
      <w:hyperlink r:id="rId156" w:tooltip="Indian Standard Time" w:history="1">
        <w:r w:rsidRPr="00B27625">
          <w:rPr>
            <w:rStyle w:val="Hyperlink"/>
            <w:lang w:val="en-IN"/>
          </w:rPr>
          <w:t>IST</w:t>
        </w:r>
      </w:hyperlink>
      <w:r w:rsidRPr="00B27625">
        <w:rPr>
          <w:lang w:val="en-IN"/>
        </w:rPr>
        <w:t> on 9 October 2024, at the age of 86 due to age-related issues.</w:t>
      </w:r>
      <w:hyperlink r:id="rId157" w:anchor="cite_note-84" w:history="1">
        <w:r w:rsidRPr="00B27625">
          <w:rPr>
            <w:rStyle w:val="Hyperlink"/>
            <w:vertAlign w:val="superscript"/>
            <w:lang w:val="en-IN"/>
          </w:rPr>
          <w:t>[83]</w:t>
        </w:r>
      </w:hyperlink>
      <w:hyperlink r:id="rId158" w:anchor="cite_note-85" w:history="1">
        <w:r w:rsidRPr="00B27625">
          <w:rPr>
            <w:rStyle w:val="Hyperlink"/>
            <w:vertAlign w:val="superscript"/>
            <w:lang w:val="en-IN"/>
          </w:rPr>
          <w:t>[84]</w:t>
        </w:r>
      </w:hyperlink>
      <w:r w:rsidRPr="00B27625">
        <w:rPr>
          <w:lang w:val="en-IN"/>
        </w:rPr>
        <w:t> Following his death, the </w:t>
      </w:r>
      <w:hyperlink r:id="rId159" w:tooltip="Government of Maharashtra" w:history="1">
        <w:r w:rsidRPr="00B27625">
          <w:rPr>
            <w:rStyle w:val="Hyperlink"/>
            <w:lang w:val="en-IN"/>
          </w:rPr>
          <w:t>Government of Maharashtra</w:t>
        </w:r>
      </w:hyperlink>
      <w:r w:rsidRPr="00B27625">
        <w:rPr>
          <w:lang w:val="en-IN"/>
        </w:rPr>
        <w:t> and the </w:t>
      </w:r>
      <w:hyperlink r:id="rId160" w:tooltip="Government of Jharkhand" w:history="1">
        <w:r w:rsidRPr="00B27625">
          <w:rPr>
            <w:rStyle w:val="Hyperlink"/>
            <w:lang w:val="en-IN"/>
          </w:rPr>
          <w:t>Government of Jharkhand</w:t>
        </w:r>
      </w:hyperlink>
      <w:r w:rsidRPr="00B27625">
        <w:rPr>
          <w:lang w:val="en-IN"/>
        </w:rPr>
        <w:t> announced a day of mourning.</w:t>
      </w:r>
    </w:p>
    <w:p w14:paraId="7EE1CF05" w14:textId="77777777" w:rsidR="00B27625" w:rsidRPr="00B27625" w:rsidRDefault="00B27625" w:rsidP="00B27625">
      <w:pPr>
        <w:rPr>
          <w:lang w:val="en-IN"/>
        </w:rPr>
      </w:pPr>
      <w:r w:rsidRPr="00B27625">
        <w:rPr>
          <w:lang w:val="en-IN"/>
        </w:rPr>
        <w:t>On 10 October, Tata was given a </w:t>
      </w:r>
      <w:hyperlink r:id="rId161" w:tooltip="State funeral" w:history="1">
        <w:r w:rsidRPr="00B27625">
          <w:rPr>
            <w:rStyle w:val="Hyperlink"/>
            <w:lang w:val="en-IN"/>
          </w:rPr>
          <w:t>state funeral</w:t>
        </w:r>
      </w:hyperlink>
      <w:r w:rsidRPr="00B27625">
        <w:rPr>
          <w:lang w:val="en-IN"/>
        </w:rPr>
        <w:t>.</w:t>
      </w:r>
      <w:hyperlink r:id="rId162" w:anchor="cite_note-statefuneral-86" w:history="1">
        <w:r w:rsidRPr="00B27625">
          <w:rPr>
            <w:rStyle w:val="Hyperlink"/>
            <w:vertAlign w:val="superscript"/>
            <w:lang w:val="en-IN"/>
          </w:rPr>
          <w:t>[85]</w:t>
        </w:r>
      </w:hyperlink>
      <w:r w:rsidRPr="00B27625">
        <w:rPr>
          <w:lang w:val="en-IN"/>
        </w:rPr>
        <w:t xml:space="preserve"> His last rites were conducted at the </w:t>
      </w:r>
      <w:proofErr w:type="spellStart"/>
      <w:r w:rsidRPr="00B27625">
        <w:rPr>
          <w:lang w:val="en-IN"/>
        </w:rPr>
        <w:t>parsi</w:t>
      </w:r>
      <w:proofErr w:type="spellEnd"/>
      <w:r w:rsidRPr="00B27625">
        <w:rPr>
          <w:lang w:val="en-IN"/>
        </w:rPr>
        <w:t xml:space="preserve"> crematorium at </w:t>
      </w:r>
      <w:hyperlink r:id="rId163" w:tooltip="Worli" w:history="1">
        <w:r w:rsidRPr="00B27625">
          <w:rPr>
            <w:rStyle w:val="Hyperlink"/>
            <w:lang w:val="en-IN"/>
          </w:rPr>
          <w:t>Worli</w:t>
        </w:r>
      </w:hyperlink>
      <w:r w:rsidRPr="00B27625">
        <w:rPr>
          <w:lang w:val="en-IN"/>
        </w:rPr>
        <w:t>. He was accorded with military and 21-gun salute during his final rites.</w:t>
      </w:r>
      <w:hyperlink r:id="rId164" w:anchor="cite_note-statefuneral-86" w:history="1">
        <w:r w:rsidRPr="00B27625">
          <w:rPr>
            <w:rStyle w:val="Hyperlink"/>
            <w:vertAlign w:val="superscript"/>
            <w:lang w:val="en-IN"/>
          </w:rPr>
          <w:t>[85]</w:t>
        </w:r>
      </w:hyperlink>
      <w:hyperlink r:id="rId165" w:anchor="cite_note-87" w:history="1">
        <w:r w:rsidRPr="00B27625">
          <w:rPr>
            <w:rStyle w:val="Hyperlink"/>
            <w:vertAlign w:val="superscript"/>
            <w:lang w:val="en-IN"/>
          </w:rPr>
          <w:t>[86]</w:t>
        </w:r>
      </w:hyperlink>
      <w:r w:rsidRPr="00B27625">
        <w:rPr>
          <w:lang w:val="en-IN"/>
        </w:rPr>
        <w:t> Mumbai Police delivered a ceremonial guard of honour and his body was wrapped in the Indian flag.</w:t>
      </w:r>
      <w:hyperlink r:id="rId166" w:anchor="cite_note-88" w:history="1">
        <w:r w:rsidRPr="00B27625">
          <w:rPr>
            <w:rStyle w:val="Hyperlink"/>
            <w:vertAlign w:val="superscript"/>
            <w:lang w:val="en-IN"/>
          </w:rPr>
          <w:t>[87]</w:t>
        </w:r>
      </w:hyperlink>
      <w:r w:rsidRPr="00B27625">
        <w:rPr>
          <w:lang w:val="en-IN"/>
        </w:rPr>
        <w:t> Even after death, Tata donated ₹10,000cr in his will which includes his </w:t>
      </w:r>
      <w:hyperlink r:id="rId167" w:tooltip="Mentee" w:history="1">
        <w:r w:rsidRPr="00B27625">
          <w:rPr>
            <w:rStyle w:val="Hyperlink"/>
            <w:lang w:val="en-IN"/>
          </w:rPr>
          <w:t>mentee</w:t>
        </w:r>
      </w:hyperlink>
      <w:r w:rsidRPr="00B27625">
        <w:rPr>
          <w:lang w:val="en-IN"/>
        </w:rPr>
        <w:t> Shantanu Naidu.</w:t>
      </w:r>
      <w:hyperlink r:id="rId168" w:anchor="cite_note-89" w:history="1">
        <w:r w:rsidRPr="00B27625">
          <w:rPr>
            <w:rStyle w:val="Hyperlink"/>
            <w:vertAlign w:val="superscript"/>
            <w:lang w:val="en-IN"/>
          </w:rPr>
          <w:t>[88]</w:t>
        </w:r>
      </w:hyperlink>
    </w:p>
    <w:p w14:paraId="48711F6C" w14:textId="4A2D0AD2" w:rsidR="0015690B" w:rsidRDefault="0015690B" w:rsidP="00B27625"/>
    <w:sectPr w:rsidR="0015690B" w:rsidSect="00C311CE">
      <w:pgSz w:w="15840" w:h="24480" w:code="3"/>
      <w:pgMar w:top="1008" w:right="1440" w:bottom="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30DB8" w14:textId="77777777" w:rsidR="00ED4EDC" w:rsidRDefault="00ED4EDC" w:rsidP="00554336">
      <w:pPr>
        <w:spacing w:after="0"/>
      </w:pPr>
      <w:r>
        <w:separator/>
      </w:r>
    </w:p>
  </w:endnote>
  <w:endnote w:type="continuationSeparator" w:id="0">
    <w:p w14:paraId="55054137" w14:textId="77777777" w:rsidR="00ED4EDC" w:rsidRDefault="00ED4EDC" w:rsidP="005543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Black">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9B270" w14:textId="77777777" w:rsidR="00ED4EDC" w:rsidRDefault="00ED4EDC" w:rsidP="00554336">
      <w:pPr>
        <w:spacing w:after="0"/>
      </w:pPr>
      <w:r>
        <w:separator/>
      </w:r>
    </w:p>
  </w:footnote>
  <w:footnote w:type="continuationSeparator" w:id="0">
    <w:p w14:paraId="650F2A35" w14:textId="77777777" w:rsidR="00ED4EDC" w:rsidRDefault="00ED4EDC" w:rsidP="005543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1A730" w14:textId="77777777" w:rsidR="00532334" w:rsidRPr="00FB03C1" w:rsidRDefault="00532334" w:rsidP="00406B50">
    <w:pPr>
      <w:jc w:val="center"/>
      <w:rPr>
        <w:rFonts w:asciiTheme="majorHAnsi" w:hAnsiTheme="majorHAnsi"/>
        <w:color w:val="30524E"/>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7E059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2E8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0E9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705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8EAA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40D2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007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C68C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1AE24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C68A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00C58"/>
    <w:multiLevelType w:val="multilevel"/>
    <w:tmpl w:val="6A7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8130112"/>
    <w:multiLevelType w:val="hybridMultilevel"/>
    <w:tmpl w:val="29EA61D4"/>
    <w:lvl w:ilvl="0" w:tplc="8E90AA3C">
      <w:numFmt w:val="bullet"/>
      <w:lvlText w:val="-"/>
      <w:lvlJc w:val="left"/>
      <w:pPr>
        <w:ind w:left="720" w:hanging="360"/>
      </w:pPr>
      <w:rPr>
        <w:rFonts w:ascii="Source Sans Pro Black" w:eastAsia="Times New Roman" w:hAnsi="Source Sans Pro Black"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E739A"/>
    <w:multiLevelType w:val="hybridMultilevel"/>
    <w:tmpl w:val="2066678E"/>
    <w:lvl w:ilvl="0" w:tplc="8CECC5FE">
      <w:numFmt w:val="bullet"/>
      <w:lvlText w:val="-"/>
      <w:lvlJc w:val="left"/>
      <w:pPr>
        <w:ind w:left="720" w:hanging="360"/>
      </w:pPr>
      <w:rPr>
        <w:rFonts w:ascii="Source Sans Pro Black" w:eastAsia="Times New Roman" w:hAnsi="Source Sans Pro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381D87"/>
    <w:multiLevelType w:val="hybridMultilevel"/>
    <w:tmpl w:val="9182A4D2"/>
    <w:lvl w:ilvl="0" w:tplc="BA98FB84">
      <w:numFmt w:val="bullet"/>
      <w:lvlText w:val="-"/>
      <w:lvlJc w:val="left"/>
      <w:pPr>
        <w:ind w:left="1080" w:hanging="360"/>
      </w:pPr>
      <w:rPr>
        <w:rFonts w:ascii="Source Sans Pro Black" w:eastAsia="Times New Roman" w:hAnsi="Source Sans Pro Black"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62B2E"/>
    <w:multiLevelType w:val="multilevel"/>
    <w:tmpl w:val="9EA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65E64"/>
    <w:multiLevelType w:val="multilevel"/>
    <w:tmpl w:val="C182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61834"/>
    <w:multiLevelType w:val="multilevel"/>
    <w:tmpl w:val="6688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D6013"/>
    <w:multiLevelType w:val="multilevel"/>
    <w:tmpl w:val="220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580735">
    <w:abstractNumId w:val="9"/>
  </w:num>
  <w:num w:numId="2" w16cid:durableId="942877032">
    <w:abstractNumId w:val="7"/>
  </w:num>
  <w:num w:numId="3" w16cid:durableId="676738569">
    <w:abstractNumId w:val="6"/>
  </w:num>
  <w:num w:numId="4" w16cid:durableId="2021735134">
    <w:abstractNumId w:val="5"/>
  </w:num>
  <w:num w:numId="5" w16cid:durableId="1001858066">
    <w:abstractNumId w:val="4"/>
  </w:num>
  <w:num w:numId="6" w16cid:durableId="324600936">
    <w:abstractNumId w:val="8"/>
  </w:num>
  <w:num w:numId="7" w16cid:durableId="799765417">
    <w:abstractNumId w:val="3"/>
  </w:num>
  <w:num w:numId="8" w16cid:durableId="609555292">
    <w:abstractNumId w:val="2"/>
  </w:num>
  <w:num w:numId="9" w16cid:durableId="1290739844">
    <w:abstractNumId w:val="1"/>
  </w:num>
  <w:num w:numId="10" w16cid:durableId="606734520">
    <w:abstractNumId w:val="0"/>
  </w:num>
  <w:num w:numId="11" w16cid:durableId="1496189910">
    <w:abstractNumId w:val="12"/>
  </w:num>
  <w:num w:numId="12" w16cid:durableId="1883861007">
    <w:abstractNumId w:val="11"/>
  </w:num>
  <w:num w:numId="13" w16cid:durableId="1374844499">
    <w:abstractNumId w:val="13"/>
  </w:num>
  <w:num w:numId="14" w16cid:durableId="1363870210">
    <w:abstractNumId w:val="10"/>
  </w:num>
  <w:num w:numId="15" w16cid:durableId="1945917671">
    <w:abstractNumId w:val="16"/>
  </w:num>
  <w:num w:numId="16" w16cid:durableId="1048527957">
    <w:abstractNumId w:val="15"/>
  </w:num>
  <w:num w:numId="17" w16cid:durableId="393968875">
    <w:abstractNumId w:val="17"/>
  </w:num>
  <w:num w:numId="18" w16cid:durableId="13979683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C09"/>
    <w:rsid w:val="00004C2C"/>
    <w:rsid w:val="000139C1"/>
    <w:rsid w:val="00015939"/>
    <w:rsid w:val="0001620C"/>
    <w:rsid w:val="000235DB"/>
    <w:rsid w:val="000237D2"/>
    <w:rsid w:val="0002558F"/>
    <w:rsid w:val="00041B3A"/>
    <w:rsid w:val="00042177"/>
    <w:rsid w:val="00042323"/>
    <w:rsid w:val="00052781"/>
    <w:rsid w:val="00054D99"/>
    <w:rsid w:val="00061A8E"/>
    <w:rsid w:val="0007036D"/>
    <w:rsid w:val="00070A18"/>
    <w:rsid w:val="000745E4"/>
    <w:rsid w:val="00082015"/>
    <w:rsid w:val="0008417E"/>
    <w:rsid w:val="00086C23"/>
    <w:rsid w:val="00087264"/>
    <w:rsid w:val="00087A28"/>
    <w:rsid w:val="00091F44"/>
    <w:rsid w:val="00093F55"/>
    <w:rsid w:val="00094876"/>
    <w:rsid w:val="000970C8"/>
    <w:rsid w:val="000A1B27"/>
    <w:rsid w:val="000A76B2"/>
    <w:rsid w:val="000B08D7"/>
    <w:rsid w:val="000B7E70"/>
    <w:rsid w:val="000C05B8"/>
    <w:rsid w:val="000C2099"/>
    <w:rsid w:val="000C4253"/>
    <w:rsid w:val="000C63FC"/>
    <w:rsid w:val="000C7DD2"/>
    <w:rsid w:val="000D1612"/>
    <w:rsid w:val="000D7AAC"/>
    <w:rsid w:val="000E3A15"/>
    <w:rsid w:val="000E410F"/>
    <w:rsid w:val="000E47DF"/>
    <w:rsid w:val="000E5650"/>
    <w:rsid w:val="000E707E"/>
    <w:rsid w:val="000E764D"/>
    <w:rsid w:val="000F13BE"/>
    <w:rsid w:val="000F3105"/>
    <w:rsid w:val="000F4138"/>
    <w:rsid w:val="0011124D"/>
    <w:rsid w:val="001119CD"/>
    <w:rsid w:val="00116D30"/>
    <w:rsid w:val="00116DA0"/>
    <w:rsid w:val="00120383"/>
    <w:rsid w:val="001222FE"/>
    <w:rsid w:val="0012299B"/>
    <w:rsid w:val="00124F22"/>
    <w:rsid w:val="00132CE5"/>
    <w:rsid w:val="00133D55"/>
    <w:rsid w:val="001422B6"/>
    <w:rsid w:val="001427C6"/>
    <w:rsid w:val="001432CC"/>
    <w:rsid w:val="001472EB"/>
    <w:rsid w:val="001503DB"/>
    <w:rsid w:val="00150763"/>
    <w:rsid w:val="0015557C"/>
    <w:rsid w:val="00155BB5"/>
    <w:rsid w:val="0015690B"/>
    <w:rsid w:val="0017372B"/>
    <w:rsid w:val="00173FCF"/>
    <w:rsid w:val="00175772"/>
    <w:rsid w:val="00183DC0"/>
    <w:rsid w:val="00184176"/>
    <w:rsid w:val="00193069"/>
    <w:rsid w:val="00196657"/>
    <w:rsid w:val="001A1751"/>
    <w:rsid w:val="001A1D88"/>
    <w:rsid w:val="001A27DC"/>
    <w:rsid w:val="001A5A0A"/>
    <w:rsid w:val="001A5C71"/>
    <w:rsid w:val="001A5CEF"/>
    <w:rsid w:val="001A609E"/>
    <w:rsid w:val="001B4C46"/>
    <w:rsid w:val="001C50D0"/>
    <w:rsid w:val="001D2327"/>
    <w:rsid w:val="001D7AB7"/>
    <w:rsid w:val="001E1174"/>
    <w:rsid w:val="001E28C1"/>
    <w:rsid w:val="001E3F73"/>
    <w:rsid w:val="001E582B"/>
    <w:rsid w:val="001F657F"/>
    <w:rsid w:val="0020424D"/>
    <w:rsid w:val="002045AC"/>
    <w:rsid w:val="002107A1"/>
    <w:rsid w:val="0021691D"/>
    <w:rsid w:val="00216B9C"/>
    <w:rsid w:val="002255A6"/>
    <w:rsid w:val="00226033"/>
    <w:rsid w:val="00226343"/>
    <w:rsid w:val="00230183"/>
    <w:rsid w:val="00235F1A"/>
    <w:rsid w:val="00237795"/>
    <w:rsid w:val="00240751"/>
    <w:rsid w:val="0024196D"/>
    <w:rsid w:val="002431CC"/>
    <w:rsid w:val="00246657"/>
    <w:rsid w:val="00250973"/>
    <w:rsid w:val="00256108"/>
    <w:rsid w:val="002627B6"/>
    <w:rsid w:val="002742EB"/>
    <w:rsid w:val="002746CA"/>
    <w:rsid w:val="00275735"/>
    <w:rsid w:val="0028255E"/>
    <w:rsid w:val="0028351F"/>
    <w:rsid w:val="0028717C"/>
    <w:rsid w:val="00291EDF"/>
    <w:rsid w:val="00293CE4"/>
    <w:rsid w:val="002942F9"/>
    <w:rsid w:val="002951E0"/>
    <w:rsid w:val="002952C6"/>
    <w:rsid w:val="002A19DF"/>
    <w:rsid w:val="002A630D"/>
    <w:rsid w:val="002A642D"/>
    <w:rsid w:val="002A6AF8"/>
    <w:rsid w:val="002A76D9"/>
    <w:rsid w:val="002B1B93"/>
    <w:rsid w:val="002C214E"/>
    <w:rsid w:val="002C46CD"/>
    <w:rsid w:val="002C4E97"/>
    <w:rsid w:val="002C712F"/>
    <w:rsid w:val="002C7F51"/>
    <w:rsid w:val="002D0F30"/>
    <w:rsid w:val="002F7680"/>
    <w:rsid w:val="0030006A"/>
    <w:rsid w:val="00305529"/>
    <w:rsid w:val="00312469"/>
    <w:rsid w:val="003151FA"/>
    <w:rsid w:val="00315FD9"/>
    <w:rsid w:val="0031609F"/>
    <w:rsid w:val="003227C3"/>
    <w:rsid w:val="00322CE9"/>
    <w:rsid w:val="00323F8B"/>
    <w:rsid w:val="00326052"/>
    <w:rsid w:val="0032737D"/>
    <w:rsid w:val="00327B96"/>
    <w:rsid w:val="00327F09"/>
    <w:rsid w:val="003336C6"/>
    <w:rsid w:val="00333A87"/>
    <w:rsid w:val="00334954"/>
    <w:rsid w:val="00335BCD"/>
    <w:rsid w:val="00335F1A"/>
    <w:rsid w:val="00340AB4"/>
    <w:rsid w:val="003500F0"/>
    <w:rsid w:val="00350A94"/>
    <w:rsid w:val="00351DA2"/>
    <w:rsid w:val="00353D9E"/>
    <w:rsid w:val="0035721D"/>
    <w:rsid w:val="00362C30"/>
    <w:rsid w:val="00363C4E"/>
    <w:rsid w:val="00363CF9"/>
    <w:rsid w:val="00365512"/>
    <w:rsid w:val="00365BA1"/>
    <w:rsid w:val="00370E20"/>
    <w:rsid w:val="00373201"/>
    <w:rsid w:val="003A1E56"/>
    <w:rsid w:val="003A7C45"/>
    <w:rsid w:val="003B3B75"/>
    <w:rsid w:val="003C148F"/>
    <w:rsid w:val="003C252E"/>
    <w:rsid w:val="003C4ACB"/>
    <w:rsid w:val="003C55A4"/>
    <w:rsid w:val="003D72E2"/>
    <w:rsid w:val="003E0014"/>
    <w:rsid w:val="003E07AA"/>
    <w:rsid w:val="003E34DD"/>
    <w:rsid w:val="003E5D08"/>
    <w:rsid w:val="003E759E"/>
    <w:rsid w:val="003F4C0F"/>
    <w:rsid w:val="003F544A"/>
    <w:rsid w:val="00404E43"/>
    <w:rsid w:val="00406B50"/>
    <w:rsid w:val="004130AD"/>
    <w:rsid w:val="00415A82"/>
    <w:rsid w:val="00430DED"/>
    <w:rsid w:val="0043165E"/>
    <w:rsid w:val="00431DFB"/>
    <w:rsid w:val="00434100"/>
    <w:rsid w:val="0043716E"/>
    <w:rsid w:val="0044466C"/>
    <w:rsid w:val="00445C65"/>
    <w:rsid w:val="004541E0"/>
    <w:rsid w:val="004569B8"/>
    <w:rsid w:val="00460859"/>
    <w:rsid w:val="00462E2A"/>
    <w:rsid w:val="00470850"/>
    <w:rsid w:val="00480F80"/>
    <w:rsid w:val="004819A2"/>
    <w:rsid w:val="00495C2E"/>
    <w:rsid w:val="004963AF"/>
    <w:rsid w:val="00497588"/>
    <w:rsid w:val="004A0894"/>
    <w:rsid w:val="004A7C8D"/>
    <w:rsid w:val="004B07E6"/>
    <w:rsid w:val="004B6818"/>
    <w:rsid w:val="004B7833"/>
    <w:rsid w:val="004C3DF2"/>
    <w:rsid w:val="004D061C"/>
    <w:rsid w:val="004D1721"/>
    <w:rsid w:val="004D1817"/>
    <w:rsid w:val="004D33E8"/>
    <w:rsid w:val="004D4C02"/>
    <w:rsid w:val="004D57AB"/>
    <w:rsid w:val="004D7C5A"/>
    <w:rsid w:val="004E4F0A"/>
    <w:rsid w:val="004E63BA"/>
    <w:rsid w:val="004F152D"/>
    <w:rsid w:val="004F281F"/>
    <w:rsid w:val="004F2CE7"/>
    <w:rsid w:val="004F3FCA"/>
    <w:rsid w:val="004F74DD"/>
    <w:rsid w:val="004F7A5D"/>
    <w:rsid w:val="00504C06"/>
    <w:rsid w:val="00505F80"/>
    <w:rsid w:val="00507968"/>
    <w:rsid w:val="00511A8C"/>
    <w:rsid w:val="00527FE0"/>
    <w:rsid w:val="00532334"/>
    <w:rsid w:val="00536918"/>
    <w:rsid w:val="00537346"/>
    <w:rsid w:val="005413F8"/>
    <w:rsid w:val="00542A74"/>
    <w:rsid w:val="00543C35"/>
    <w:rsid w:val="005536BB"/>
    <w:rsid w:val="00554336"/>
    <w:rsid w:val="00554FC5"/>
    <w:rsid w:val="00566C26"/>
    <w:rsid w:val="005706B7"/>
    <w:rsid w:val="00571BE2"/>
    <w:rsid w:val="00572E4F"/>
    <w:rsid w:val="00573647"/>
    <w:rsid w:val="00575C13"/>
    <w:rsid w:val="005848A2"/>
    <w:rsid w:val="005853B9"/>
    <w:rsid w:val="00590DC3"/>
    <w:rsid w:val="00590F7F"/>
    <w:rsid w:val="00592C1D"/>
    <w:rsid w:val="005A143D"/>
    <w:rsid w:val="005A1800"/>
    <w:rsid w:val="005A78B4"/>
    <w:rsid w:val="005B3643"/>
    <w:rsid w:val="005B4E54"/>
    <w:rsid w:val="005C502F"/>
    <w:rsid w:val="005D17F8"/>
    <w:rsid w:val="005E2DC0"/>
    <w:rsid w:val="005E4855"/>
    <w:rsid w:val="005F058D"/>
    <w:rsid w:val="005F415C"/>
    <w:rsid w:val="005F7F2A"/>
    <w:rsid w:val="00600079"/>
    <w:rsid w:val="00600B6C"/>
    <w:rsid w:val="006012AC"/>
    <w:rsid w:val="0060531B"/>
    <w:rsid w:val="00613A31"/>
    <w:rsid w:val="00622ACA"/>
    <w:rsid w:val="00622D79"/>
    <w:rsid w:val="00624F21"/>
    <w:rsid w:val="00630CF2"/>
    <w:rsid w:val="0063237B"/>
    <w:rsid w:val="00645409"/>
    <w:rsid w:val="0065149E"/>
    <w:rsid w:val="0065227F"/>
    <w:rsid w:val="00654963"/>
    <w:rsid w:val="00656D0F"/>
    <w:rsid w:val="006608C8"/>
    <w:rsid w:val="00664133"/>
    <w:rsid w:val="00667FF3"/>
    <w:rsid w:val="006702D6"/>
    <w:rsid w:val="00671468"/>
    <w:rsid w:val="00680D64"/>
    <w:rsid w:val="00682A93"/>
    <w:rsid w:val="006926DA"/>
    <w:rsid w:val="00692D2D"/>
    <w:rsid w:val="006931FE"/>
    <w:rsid w:val="006B52E6"/>
    <w:rsid w:val="006B5CF0"/>
    <w:rsid w:val="006C0B7A"/>
    <w:rsid w:val="006C5879"/>
    <w:rsid w:val="006D4838"/>
    <w:rsid w:val="006D5166"/>
    <w:rsid w:val="006D58B5"/>
    <w:rsid w:val="006E2F9B"/>
    <w:rsid w:val="006E7170"/>
    <w:rsid w:val="0070044D"/>
    <w:rsid w:val="00701931"/>
    <w:rsid w:val="0070526E"/>
    <w:rsid w:val="00705FB1"/>
    <w:rsid w:val="0070777A"/>
    <w:rsid w:val="007123AA"/>
    <w:rsid w:val="0071284D"/>
    <w:rsid w:val="0071575D"/>
    <w:rsid w:val="007161AB"/>
    <w:rsid w:val="007204C9"/>
    <w:rsid w:val="0072062C"/>
    <w:rsid w:val="00733BCE"/>
    <w:rsid w:val="00735291"/>
    <w:rsid w:val="007361E3"/>
    <w:rsid w:val="00736615"/>
    <w:rsid w:val="00741211"/>
    <w:rsid w:val="00745EB0"/>
    <w:rsid w:val="0074723D"/>
    <w:rsid w:val="00755A50"/>
    <w:rsid w:val="0076002B"/>
    <w:rsid w:val="007653F3"/>
    <w:rsid w:val="00765AE5"/>
    <w:rsid w:val="00770A52"/>
    <w:rsid w:val="007720EB"/>
    <w:rsid w:val="00773C51"/>
    <w:rsid w:val="007763CF"/>
    <w:rsid w:val="00777FEE"/>
    <w:rsid w:val="007810A2"/>
    <w:rsid w:val="00786A41"/>
    <w:rsid w:val="007943B5"/>
    <w:rsid w:val="0079573D"/>
    <w:rsid w:val="007A17FD"/>
    <w:rsid w:val="007A4B37"/>
    <w:rsid w:val="007A5FA5"/>
    <w:rsid w:val="007A6ADF"/>
    <w:rsid w:val="007B05E8"/>
    <w:rsid w:val="007B223E"/>
    <w:rsid w:val="007B2C41"/>
    <w:rsid w:val="007B5DCC"/>
    <w:rsid w:val="007B7A91"/>
    <w:rsid w:val="007D0017"/>
    <w:rsid w:val="007D4846"/>
    <w:rsid w:val="007D591A"/>
    <w:rsid w:val="007D5FB7"/>
    <w:rsid w:val="007D6D74"/>
    <w:rsid w:val="007D6DBE"/>
    <w:rsid w:val="007D7DE3"/>
    <w:rsid w:val="007E141B"/>
    <w:rsid w:val="007E14DB"/>
    <w:rsid w:val="007E1630"/>
    <w:rsid w:val="007E35B0"/>
    <w:rsid w:val="007E4A72"/>
    <w:rsid w:val="007E4FD5"/>
    <w:rsid w:val="007E628C"/>
    <w:rsid w:val="007F2733"/>
    <w:rsid w:val="007F6234"/>
    <w:rsid w:val="00801042"/>
    <w:rsid w:val="008016E2"/>
    <w:rsid w:val="008029C1"/>
    <w:rsid w:val="00802E3B"/>
    <w:rsid w:val="00805045"/>
    <w:rsid w:val="008063E2"/>
    <w:rsid w:val="00807716"/>
    <w:rsid w:val="00813B42"/>
    <w:rsid w:val="00813EA3"/>
    <w:rsid w:val="0081598D"/>
    <w:rsid w:val="00826103"/>
    <w:rsid w:val="00830724"/>
    <w:rsid w:val="00830DC5"/>
    <w:rsid w:val="008329ED"/>
    <w:rsid w:val="00835B37"/>
    <w:rsid w:val="00837D59"/>
    <w:rsid w:val="00840778"/>
    <w:rsid w:val="00847462"/>
    <w:rsid w:val="00850158"/>
    <w:rsid w:val="008571EB"/>
    <w:rsid w:val="00862486"/>
    <w:rsid w:val="0086344D"/>
    <w:rsid w:val="00863E1E"/>
    <w:rsid w:val="00865F74"/>
    <w:rsid w:val="00874B72"/>
    <w:rsid w:val="00880E08"/>
    <w:rsid w:val="0089013B"/>
    <w:rsid w:val="00893DB3"/>
    <w:rsid w:val="008A18F7"/>
    <w:rsid w:val="008A645C"/>
    <w:rsid w:val="008A790D"/>
    <w:rsid w:val="008B64A3"/>
    <w:rsid w:val="008B6683"/>
    <w:rsid w:val="008C055B"/>
    <w:rsid w:val="008C14A5"/>
    <w:rsid w:val="008C1970"/>
    <w:rsid w:val="008C2C11"/>
    <w:rsid w:val="008D3E4E"/>
    <w:rsid w:val="008D4A3C"/>
    <w:rsid w:val="008D5F52"/>
    <w:rsid w:val="008D757B"/>
    <w:rsid w:val="008E0A2E"/>
    <w:rsid w:val="008E3AAE"/>
    <w:rsid w:val="008F00E7"/>
    <w:rsid w:val="008F5442"/>
    <w:rsid w:val="008F75D6"/>
    <w:rsid w:val="008F7614"/>
    <w:rsid w:val="00900601"/>
    <w:rsid w:val="00911673"/>
    <w:rsid w:val="00911C63"/>
    <w:rsid w:val="009151EB"/>
    <w:rsid w:val="0091599E"/>
    <w:rsid w:val="00915F67"/>
    <w:rsid w:val="00916170"/>
    <w:rsid w:val="00916A62"/>
    <w:rsid w:val="00931500"/>
    <w:rsid w:val="0093678F"/>
    <w:rsid w:val="009537A6"/>
    <w:rsid w:val="009538D5"/>
    <w:rsid w:val="00953B20"/>
    <w:rsid w:val="00956D5F"/>
    <w:rsid w:val="00957478"/>
    <w:rsid w:val="00960C72"/>
    <w:rsid w:val="009702C8"/>
    <w:rsid w:val="009768A3"/>
    <w:rsid w:val="009912BE"/>
    <w:rsid w:val="00992CB5"/>
    <w:rsid w:val="00994C68"/>
    <w:rsid w:val="00994E7C"/>
    <w:rsid w:val="009961D1"/>
    <w:rsid w:val="00997DF3"/>
    <w:rsid w:val="009A033F"/>
    <w:rsid w:val="009A03FD"/>
    <w:rsid w:val="009A268A"/>
    <w:rsid w:val="009A2876"/>
    <w:rsid w:val="009A3C49"/>
    <w:rsid w:val="009A7638"/>
    <w:rsid w:val="009A7BAC"/>
    <w:rsid w:val="009B2E43"/>
    <w:rsid w:val="009B6C80"/>
    <w:rsid w:val="009B7D83"/>
    <w:rsid w:val="009C0170"/>
    <w:rsid w:val="009C6837"/>
    <w:rsid w:val="009C6C19"/>
    <w:rsid w:val="009C6DEC"/>
    <w:rsid w:val="009D34FD"/>
    <w:rsid w:val="009D3B7C"/>
    <w:rsid w:val="009D463D"/>
    <w:rsid w:val="009D4DB5"/>
    <w:rsid w:val="009D5D56"/>
    <w:rsid w:val="009F08CA"/>
    <w:rsid w:val="009F4A41"/>
    <w:rsid w:val="009F6B3A"/>
    <w:rsid w:val="00A00A24"/>
    <w:rsid w:val="00A02870"/>
    <w:rsid w:val="00A0465D"/>
    <w:rsid w:val="00A04B20"/>
    <w:rsid w:val="00A05792"/>
    <w:rsid w:val="00A10A6B"/>
    <w:rsid w:val="00A11B7D"/>
    <w:rsid w:val="00A14CAD"/>
    <w:rsid w:val="00A17107"/>
    <w:rsid w:val="00A219BC"/>
    <w:rsid w:val="00A31D0D"/>
    <w:rsid w:val="00A33255"/>
    <w:rsid w:val="00A36549"/>
    <w:rsid w:val="00A4073C"/>
    <w:rsid w:val="00A415C7"/>
    <w:rsid w:val="00A47476"/>
    <w:rsid w:val="00A55154"/>
    <w:rsid w:val="00A60BB0"/>
    <w:rsid w:val="00A61945"/>
    <w:rsid w:val="00A6583A"/>
    <w:rsid w:val="00A65EFD"/>
    <w:rsid w:val="00A70242"/>
    <w:rsid w:val="00A71EEC"/>
    <w:rsid w:val="00A7373D"/>
    <w:rsid w:val="00A74923"/>
    <w:rsid w:val="00A7581E"/>
    <w:rsid w:val="00A7758D"/>
    <w:rsid w:val="00A85400"/>
    <w:rsid w:val="00A85626"/>
    <w:rsid w:val="00A950B3"/>
    <w:rsid w:val="00A9624E"/>
    <w:rsid w:val="00AA0B34"/>
    <w:rsid w:val="00AA1EFE"/>
    <w:rsid w:val="00AA23E9"/>
    <w:rsid w:val="00AA351C"/>
    <w:rsid w:val="00AA356E"/>
    <w:rsid w:val="00AA5484"/>
    <w:rsid w:val="00AB28E3"/>
    <w:rsid w:val="00AB2AA3"/>
    <w:rsid w:val="00AB68A9"/>
    <w:rsid w:val="00AC117E"/>
    <w:rsid w:val="00AD392E"/>
    <w:rsid w:val="00AD40EA"/>
    <w:rsid w:val="00AD5F52"/>
    <w:rsid w:val="00AE030C"/>
    <w:rsid w:val="00AF0490"/>
    <w:rsid w:val="00AF2EDF"/>
    <w:rsid w:val="00AF553C"/>
    <w:rsid w:val="00B07394"/>
    <w:rsid w:val="00B10117"/>
    <w:rsid w:val="00B1023C"/>
    <w:rsid w:val="00B112C4"/>
    <w:rsid w:val="00B12550"/>
    <w:rsid w:val="00B1327C"/>
    <w:rsid w:val="00B13BA8"/>
    <w:rsid w:val="00B22F0C"/>
    <w:rsid w:val="00B27617"/>
    <w:rsid w:val="00B27625"/>
    <w:rsid w:val="00B322BC"/>
    <w:rsid w:val="00B34432"/>
    <w:rsid w:val="00B407B8"/>
    <w:rsid w:val="00B41339"/>
    <w:rsid w:val="00B41E5D"/>
    <w:rsid w:val="00B434A2"/>
    <w:rsid w:val="00B45736"/>
    <w:rsid w:val="00B4611F"/>
    <w:rsid w:val="00B4688D"/>
    <w:rsid w:val="00B53541"/>
    <w:rsid w:val="00B55667"/>
    <w:rsid w:val="00B61323"/>
    <w:rsid w:val="00B629AC"/>
    <w:rsid w:val="00B66B60"/>
    <w:rsid w:val="00B739BC"/>
    <w:rsid w:val="00B743BF"/>
    <w:rsid w:val="00B755B2"/>
    <w:rsid w:val="00B86F65"/>
    <w:rsid w:val="00B90C09"/>
    <w:rsid w:val="00B91607"/>
    <w:rsid w:val="00B916CA"/>
    <w:rsid w:val="00B919AE"/>
    <w:rsid w:val="00BA1EAC"/>
    <w:rsid w:val="00BA3361"/>
    <w:rsid w:val="00BA3A46"/>
    <w:rsid w:val="00BA563E"/>
    <w:rsid w:val="00BA6AD0"/>
    <w:rsid w:val="00BB28CF"/>
    <w:rsid w:val="00BB5B14"/>
    <w:rsid w:val="00BB7027"/>
    <w:rsid w:val="00BC1947"/>
    <w:rsid w:val="00BC1FFB"/>
    <w:rsid w:val="00BC6155"/>
    <w:rsid w:val="00BC64EC"/>
    <w:rsid w:val="00BD5C4E"/>
    <w:rsid w:val="00BD5DFD"/>
    <w:rsid w:val="00BD7BDE"/>
    <w:rsid w:val="00BE07C1"/>
    <w:rsid w:val="00BE1E30"/>
    <w:rsid w:val="00BE31EE"/>
    <w:rsid w:val="00BE3E5C"/>
    <w:rsid w:val="00BE6132"/>
    <w:rsid w:val="00BE6171"/>
    <w:rsid w:val="00BE756A"/>
    <w:rsid w:val="00BF222C"/>
    <w:rsid w:val="00BF38AA"/>
    <w:rsid w:val="00BF5EB9"/>
    <w:rsid w:val="00C04BC8"/>
    <w:rsid w:val="00C0596B"/>
    <w:rsid w:val="00C0738B"/>
    <w:rsid w:val="00C1751F"/>
    <w:rsid w:val="00C202B3"/>
    <w:rsid w:val="00C23187"/>
    <w:rsid w:val="00C25674"/>
    <w:rsid w:val="00C30B77"/>
    <w:rsid w:val="00C311CE"/>
    <w:rsid w:val="00C3432F"/>
    <w:rsid w:val="00C34434"/>
    <w:rsid w:val="00C40AE9"/>
    <w:rsid w:val="00C50535"/>
    <w:rsid w:val="00C50E4B"/>
    <w:rsid w:val="00C51844"/>
    <w:rsid w:val="00C52179"/>
    <w:rsid w:val="00C6730F"/>
    <w:rsid w:val="00C71E9D"/>
    <w:rsid w:val="00C73C01"/>
    <w:rsid w:val="00C76D20"/>
    <w:rsid w:val="00C801BA"/>
    <w:rsid w:val="00C8086C"/>
    <w:rsid w:val="00C80916"/>
    <w:rsid w:val="00C8438C"/>
    <w:rsid w:val="00C85B4A"/>
    <w:rsid w:val="00C863DE"/>
    <w:rsid w:val="00C8685C"/>
    <w:rsid w:val="00C90B5C"/>
    <w:rsid w:val="00C90E99"/>
    <w:rsid w:val="00C94726"/>
    <w:rsid w:val="00C95CCD"/>
    <w:rsid w:val="00CA3A89"/>
    <w:rsid w:val="00CB0CB1"/>
    <w:rsid w:val="00CB19CE"/>
    <w:rsid w:val="00CB4217"/>
    <w:rsid w:val="00CB5D3F"/>
    <w:rsid w:val="00CC2E5D"/>
    <w:rsid w:val="00CC37A7"/>
    <w:rsid w:val="00CD4C47"/>
    <w:rsid w:val="00CE49B2"/>
    <w:rsid w:val="00CE524C"/>
    <w:rsid w:val="00CF12E8"/>
    <w:rsid w:val="00CF21D9"/>
    <w:rsid w:val="00CF34CD"/>
    <w:rsid w:val="00CF5018"/>
    <w:rsid w:val="00D005FD"/>
    <w:rsid w:val="00D04C26"/>
    <w:rsid w:val="00D0557C"/>
    <w:rsid w:val="00D05BFF"/>
    <w:rsid w:val="00D06ECC"/>
    <w:rsid w:val="00D24E61"/>
    <w:rsid w:val="00D31FCD"/>
    <w:rsid w:val="00D34368"/>
    <w:rsid w:val="00D34558"/>
    <w:rsid w:val="00D364A1"/>
    <w:rsid w:val="00D36F3C"/>
    <w:rsid w:val="00D3768E"/>
    <w:rsid w:val="00D50CD1"/>
    <w:rsid w:val="00D54861"/>
    <w:rsid w:val="00D60A76"/>
    <w:rsid w:val="00D8140F"/>
    <w:rsid w:val="00D831F5"/>
    <w:rsid w:val="00D84725"/>
    <w:rsid w:val="00D8682F"/>
    <w:rsid w:val="00D90C37"/>
    <w:rsid w:val="00D91920"/>
    <w:rsid w:val="00D91CFB"/>
    <w:rsid w:val="00D95225"/>
    <w:rsid w:val="00D95B3C"/>
    <w:rsid w:val="00D95C08"/>
    <w:rsid w:val="00D9775B"/>
    <w:rsid w:val="00DB2AA2"/>
    <w:rsid w:val="00DC27FC"/>
    <w:rsid w:val="00DC2C2A"/>
    <w:rsid w:val="00DC51BF"/>
    <w:rsid w:val="00DC5841"/>
    <w:rsid w:val="00DC6A2F"/>
    <w:rsid w:val="00DD344E"/>
    <w:rsid w:val="00DD5EAD"/>
    <w:rsid w:val="00DD7F4A"/>
    <w:rsid w:val="00DE1ED7"/>
    <w:rsid w:val="00DE556D"/>
    <w:rsid w:val="00DF0B74"/>
    <w:rsid w:val="00DF1355"/>
    <w:rsid w:val="00DF7811"/>
    <w:rsid w:val="00E014D5"/>
    <w:rsid w:val="00E01982"/>
    <w:rsid w:val="00E01AA7"/>
    <w:rsid w:val="00E07F58"/>
    <w:rsid w:val="00E1146F"/>
    <w:rsid w:val="00E11A96"/>
    <w:rsid w:val="00E15328"/>
    <w:rsid w:val="00E23865"/>
    <w:rsid w:val="00E23FD4"/>
    <w:rsid w:val="00E26C3C"/>
    <w:rsid w:val="00E27532"/>
    <w:rsid w:val="00E41F5C"/>
    <w:rsid w:val="00E44608"/>
    <w:rsid w:val="00E52DAC"/>
    <w:rsid w:val="00E533E2"/>
    <w:rsid w:val="00E53423"/>
    <w:rsid w:val="00E54B2E"/>
    <w:rsid w:val="00E6010D"/>
    <w:rsid w:val="00E60A2A"/>
    <w:rsid w:val="00E61BD8"/>
    <w:rsid w:val="00E63314"/>
    <w:rsid w:val="00E64FC6"/>
    <w:rsid w:val="00E67548"/>
    <w:rsid w:val="00E7015C"/>
    <w:rsid w:val="00E7662D"/>
    <w:rsid w:val="00E76771"/>
    <w:rsid w:val="00E82091"/>
    <w:rsid w:val="00E97F89"/>
    <w:rsid w:val="00EA5F38"/>
    <w:rsid w:val="00EB168B"/>
    <w:rsid w:val="00EB7C0B"/>
    <w:rsid w:val="00EC12B2"/>
    <w:rsid w:val="00EC5505"/>
    <w:rsid w:val="00ED3181"/>
    <w:rsid w:val="00ED4EDC"/>
    <w:rsid w:val="00ED661B"/>
    <w:rsid w:val="00ED7448"/>
    <w:rsid w:val="00EE7D8B"/>
    <w:rsid w:val="00EF0035"/>
    <w:rsid w:val="00EF0CA4"/>
    <w:rsid w:val="00F0187D"/>
    <w:rsid w:val="00F11F83"/>
    <w:rsid w:val="00F15C4E"/>
    <w:rsid w:val="00F20EE0"/>
    <w:rsid w:val="00F23030"/>
    <w:rsid w:val="00F35580"/>
    <w:rsid w:val="00F41B2E"/>
    <w:rsid w:val="00F421AC"/>
    <w:rsid w:val="00F47AAC"/>
    <w:rsid w:val="00F52FB4"/>
    <w:rsid w:val="00F54CF0"/>
    <w:rsid w:val="00F56815"/>
    <w:rsid w:val="00F62B75"/>
    <w:rsid w:val="00F64339"/>
    <w:rsid w:val="00F67320"/>
    <w:rsid w:val="00F67735"/>
    <w:rsid w:val="00F70FE9"/>
    <w:rsid w:val="00F84B78"/>
    <w:rsid w:val="00F94413"/>
    <w:rsid w:val="00F963E7"/>
    <w:rsid w:val="00F96BC6"/>
    <w:rsid w:val="00FA221A"/>
    <w:rsid w:val="00FA79BF"/>
    <w:rsid w:val="00FB03B9"/>
    <w:rsid w:val="00FB03C1"/>
    <w:rsid w:val="00FB0C16"/>
    <w:rsid w:val="00FB26A4"/>
    <w:rsid w:val="00FB7500"/>
    <w:rsid w:val="00FC322B"/>
    <w:rsid w:val="00FD3003"/>
    <w:rsid w:val="00FE1285"/>
    <w:rsid w:val="00FE1408"/>
    <w:rsid w:val="00FE4EB4"/>
    <w:rsid w:val="00FE7256"/>
    <w:rsid w:val="00FE7547"/>
    <w:rsid w:val="00FE7833"/>
    <w:rsid w:val="00FE7ABD"/>
    <w:rsid w:val="00FF0DC4"/>
    <w:rsid w:val="00FF3F9D"/>
    <w:rsid w:val="00FF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C5A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68E"/>
    <w:pPr>
      <w:spacing w:after="240" w:line="240" w:lineRule="auto"/>
    </w:pPr>
  </w:style>
  <w:style w:type="paragraph" w:styleId="Heading2">
    <w:name w:val="heading 2"/>
    <w:basedOn w:val="Normal"/>
    <w:link w:val="Heading2Char"/>
    <w:uiPriority w:val="9"/>
    <w:qFormat/>
    <w:rsid w:val="00B90C09"/>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90C09"/>
    <w:pPr>
      <w:keepNext/>
      <w:keepLines/>
      <w:spacing w:before="40" w:after="0"/>
      <w:outlineLvl w:val="2"/>
    </w:pPr>
    <w:rPr>
      <w:rFonts w:asciiTheme="majorHAnsi" w:eastAsiaTheme="majorEastAsia" w:hAnsiTheme="majorHAnsi" w:cstheme="majorBidi"/>
      <w:color w:val="14407A"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ArticleTitle">
    <w:name w:val="White Article Title"/>
    <w:basedOn w:val="Normal"/>
    <w:next w:val="Normal"/>
    <w:qFormat/>
    <w:rsid w:val="00AB28E3"/>
    <w:pPr>
      <w:spacing w:after="0"/>
    </w:pPr>
    <w:rPr>
      <w:rFonts w:asciiTheme="majorHAnsi" w:hAnsiTheme="majorHAnsi"/>
      <w:color w:val="FFFFFF" w:themeColor="background1"/>
      <w:sz w:val="72"/>
    </w:rPr>
  </w:style>
  <w:style w:type="paragraph" w:customStyle="1" w:styleId="PullQuoteAttribution">
    <w:name w:val="Pull Quote Attribution"/>
    <w:basedOn w:val="PullQuote"/>
    <w:qFormat/>
    <w:rsid w:val="004B07E6"/>
    <w:rPr>
      <w:sz w:val="28"/>
      <w:szCs w:val="28"/>
    </w:rPr>
  </w:style>
  <w:style w:type="paragraph" w:styleId="NormalWeb">
    <w:name w:val="Normal (Web)"/>
    <w:basedOn w:val="Normal"/>
    <w:uiPriority w:val="99"/>
    <w:semiHidden/>
    <w:rsid w:val="002D0F30"/>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3768E"/>
    <w:pPr>
      <w:tabs>
        <w:tab w:val="center" w:pos="4680"/>
        <w:tab w:val="right" w:pos="9360"/>
      </w:tabs>
      <w:spacing w:after="0"/>
    </w:pPr>
  </w:style>
  <w:style w:type="character" w:customStyle="1" w:styleId="HeaderChar">
    <w:name w:val="Header Char"/>
    <w:basedOn w:val="DefaultParagraphFont"/>
    <w:link w:val="Header"/>
    <w:uiPriority w:val="99"/>
    <w:rsid w:val="00D3768E"/>
  </w:style>
  <w:style w:type="paragraph" w:styleId="Footer">
    <w:name w:val="footer"/>
    <w:basedOn w:val="WhitePageNumber"/>
    <w:link w:val="FooterChar"/>
    <w:uiPriority w:val="99"/>
    <w:unhideWhenUsed/>
    <w:rsid w:val="00A05792"/>
    <w:rPr>
      <w:rFonts w:asciiTheme="minorHAnsi" w:hAnsiTheme="minorHAnsi" w:cstheme="minorHAnsi"/>
    </w:rPr>
  </w:style>
  <w:style w:type="table" w:customStyle="1" w:styleId="TableGrid1">
    <w:name w:val="Table Grid1"/>
    <w:basedOn w:val="TableNormal"/>
    <w:next w:val="TableGrid"/>
    <w:uiPriority w:val="39"/>
    <w:rsid w:val="00700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ackArticleTitle">
    <w:name w:val="Black Article Title"/>
    <w:basedOn w:val="Normal"/>
    <w:qFormat/>
    <w:rsid w:val="009A3C49"/>
    <w:pPr>
      <w:spacing w:after="0"/>
    </w:pPr>
    <w:rPr>
      <w:rFonts w:asciiTheme="majorHAnsi" w:hAnsiTheme="majorHAnsi"/>
      <w:sz w:val="48"/>
      <w:szCs w:val="48"/>
    </w:rPr>
  </w:style>
  <w:style w:type="paragraph" w:customStyle="1" w:styleId="BlackArticleSubtitle">
    <w:name w:val="Black Article Subtitle"/>
    <w:basedOn w:val="Normal"/>
    <w:qFormat/>
    <w:rsid w:val="001A1D88"/>
    <w:pPr>
      <w:spacing w:after="0"/>
    </w:pPr>
    <w:rPr>
      <w:rFonts w:ascii="Source Sans Pro" w:hAnsi="Source Sans Pro"/>
      <w:b/>
      <w:bCs/>
      <w:sz w:val="40"/>
      <w:szCs w:val="40"/>
    </w:rPr>
  </w:style>
  <w:style w:type="paragraph" w:customStyle="1" w:styleId="AuthorName">
    <w:name w:val="Author Name"/>
    <w:basedOn w:val="Normal"/>
    <w:qFormat/>
    <w:rsid w:val="00511A8C"/>
    <w:pPr>
      <w:spacing w:after="0"/>
    </w:pPr>
    <w:rPr>
      <w:rFonts w:asciiTheme="majorHAnsi" w:hAnsiTheme="majorHAnsi"/>
      <w:caps/>
      <w:color w:val="F64668" w:themeColor="accent2"/>
      <w:sz w:val="32"/>
      <w:szCs w:val="32"/>
    </w:rPr>
  </w:style>
  <w:style w:type="paragraph" w:customStyle="1" w:styleId="WhiteArticleSubtitle">
    <w:name w:val="White Article Subtitle"/>
    <w:basedOn w:val="Normal"/>
    <w:qFormat/>
    <w:rsid w:val="00AB28E3"/>
    <w:pPr>
      <w:spacing w:after="0"/>
    </w:pPr>
    <w:rPr>
      <w:rFonts w:asciiTheme="majorHAnsi" w:hAnsiTheme="majorHAnsi"/>
      <w:b/>
      <w:color w:val="FFFFFF" w:themeColor="background1"/>
      <w:sz w:val="56"/>
    </w:rPr>
  </w:style>
  <w:style w:type="paragraph" w:customStyle="1" w:styleId="BodyCopy">
    <w:name w:val="Body Copy"/>
    <w:basedOn w:val="Normal"/>
    <w:qFormat/>
    <w:rsid w:val="00334954"/>
    <w:pPr>
      <w:spacing w:before="100" w:beforeAutospacing="1" w:after="100" w:afterAutospacing="1"/>
    </w:pPr>
    <w:rPr>
      <w:rFonts w:eastAsia="Times New Roman" w:cs="Times New Roman"/>
      <w:color w:val="000000"/>
      <w:szCs w:val="24"/>
    </w:rPr>
  </w:style>
  <w:style w:type="paragraph" w:customStyle="1" w:styleId="SmallWhiteArticleTitle">
    <w:name w:val="Small White Article Title"/>
    <w:basedOn w:val="Normal"/>
    <w:qFormat/>
    <w:rsid w:val="005F7F2A"/>
    <w:pPr>
      <w:spacing w:after="0"/>
    </w:pPr>
    <w:rPr>
      <w:rFonts w:asciiTheme="majorHAnsi" w:hAnsiTheme="majorHAnsi"/>
      <w:color w:val="FFFFFF" w:themeColor="background1"/>
      <w:sz w:val="48"/>
      <w:szCs w:val="48"/>
    </w:rPr>
  </w:style>
  <w:style w:type="paragraph" w:customStyle="1" w:styleId="SmallWhiteArticleSubtitle">
    <w:name w:val="Small White Article Subtitle"/>
    <w:basedOn w:val="Normal"/>
    <w:qFormat/>
    <w:rsid w:val="005F7F2A"/>
    <w:pPr>
      <w:spacing w:after="0"/>
    </w:pPr>
    <w:rPr>
      <w:rFonts w:ascii="Source Sans Pro" w:hAnsi="Source Sans Pro"/>
      <w:color w:val="FFFFFF" w:themeColor="background1"/>
      <w:sz w:val="40"/>
      <w:szCs w:val="40"/>
    </w:rPr>
  </w:style>
  <w:style w:type="paragraph" w:customStyle="1" w:styleId="WhiteAuthorName">
    <w:name w:val="White Author Name"/>
    <w:basedOn w:val="Normal"/>
    <w:qFormat/>
    <w:rsid w:val="005D17F8"/>
    <w:pPr>
      <w:spacing w:after="0"/>
    </w:pPr>
    <w:rPr>
      <w:rFonts w:asciiTheme="majorHAnsi" w:hAnsiTheme="majorHAnsi"/>
      <w:caps/>
      <w:color w:val="FFFFFF" w:themeColor="background1"/>
      <w:sz w:val="32"/>
      <w:szCs w:val="32"/>
    </w:rPr>
  </w:style>
  <w:style w:type="paragraph" w:customStyle="1" w:styleId="WhiteBodyCopy">
    <w:name w:val="White Body Copy"/>
    <w:basedOn w:val="Normal"/>
    <w:qFormat/>
    <w:rsid w:val="00AB28E3"/>
    <w:rPr>
      <w:rFonts w:ascii="Times New Roman" w:eastAsia="Times New Roman" w:hAnsi="Times New Roman" w:cs="Times New Roman"/>
      <w:color w:val="FFFFFF" w:themeColor="background1"/>
      <w:szCs w:val="24"/>
    </w:rPr>
  </w:style>
  <w:style w:type="paragraph" w:customStyle="1" w:styleId="PhotoCaption">
    <w:name w:val="Photo Caption"/>
    <w:basedOn w:val="Normal"/>
    <w:qFormat/>
    <w:rsid w:val="00F15C4E"/>
    <w:pPr>
      <w:spacing w:after="0"/>
    </w:pPr>
    <w:rPr>
      <w:sz w:val="18"/>
    </w:rPr>
  </w:style>
  <w:style w:type="paragraph" w:customStyle="1" w:styleId="PullQuote">
    <w:name w:val="Pull Quote"/>
    <w:basedOn w:val="Normal"/>
    <w:qFormat/>
    <w:rsid w:val="00087264"/>
    <w:pPr>
      <w:spacing w:before="100" w:beforeAutospacing="1" w:after="100" w:afterAutospacing="1"/>
      <w:jc w:val="center"/>
    </w:pPr>
    <w:rPr>
      <w:rFonts w:asciiTheme="majorHAnsi" w:eastAsia="Times New Roman" w:hAnsiTheme="majorHAnsi" w:cs="Times New Roman"/>
      <w:color w:val="FFFFFF" w:themeColor="background1"/>
      <w:sz w:val="32"/>
      <w:szCs w:val="36"/>
    </w:rPr>
  </w:style>
  <w:style w:type="paragraph" w:customStyle="1" w:styleId="HeaderNewspaperName">
    <w:name w:val="Header Newspaper Name"/>
    <w:basedOn w:val="Normal"/>
    <w:qFormat/>
    <w:rsid w:val="00042323"/>
    <w:pPr>
      <w:spacing w:after="0"/>
      <w:jc w:val="center"/>
    </w:pPr>
    <w:rPr>
      <w:rFonts w:asciiTheme="majorHAnsi" w:eastAsia="Baskerville Old Face" w:hAnsiTheme="majorHAnsi" w:cs="Times New Roman"/>
      <w:color w:val="FFFFFF" w:themeColor="background1"/>
      <w:sz w:val="52"/>
      <w:szCs w:val="52"/>
    </w:rPr>
  </w:style>
  <w:style w:type="paragraph" w:customStyle="1" w:styleId="HeaderSmallText">
    <w:name w:val="Header Small Text"/>
    <w:basedOn w:val="Normal"/>
    <w:qFormat/>
    <w:rsid w:val="00622ACA"/>
    <w:pPr>
      <w:spacing w:after="0"/>
      <w:jc w:val="center"/>
    </w:pPr>
    <w:rPr>
      <w:rFonts w:ascii="Source Sans Pro" w:eastAsia="Baskerville Old Face" w:hAnsi="Source Sans Pro" w:cs="Times New Roman"/>
      <w:color w:val="FFFFFF" w:themeColor="background1"/>
    </w:rPr>
  </w:style>
  <w:style w:type="paragraph" w:customStyle="1" w:styleId="NewspaperMasthead">
    <w:name w:val="Newspaper Masthead"/>
    <w:basedOn w:val="Normal"/>
    <w:qFormat/>
    <w:rsid w:val="00D3768E"/>
    <w:pPr>
      <w:spacing w:after="0"/>
      <w:jc w:val="center"/>
    </w:pPr>
    <w:rPr>
      <w:rFonts w:asciiTheme="majorHAnsi" w:hAnsiTheme="majorHAnsi"/>
      <w:b/>
      <w:bCs/>
      <w:color w:val="FFFFFF" w:themeColor="background1"/>
      <w:sz w:val="150"/>
      <w:szCs w:val="150"/>
    </w:rPr>
  </w:style>
  <w:style w:type="paragraph" w:customStyle="1" w:styleId="NewspaperMastheadInfo">
    <w:name w:val="Newspaper Masthead Info"/>
    <w:basedOn w:val="Normal"/>
    <w:qFormat/>
    <w:rsid w:val="00D3768E"/>
    <w:pPr>
      <w:spacing w:after="0"/>
      <w:jc w:val="center"/>
    </w:pPr>
    <w:rPr>
      <w:rFonts w:ascii="Source Sans Pro" w:hAnsi="Source Sans Pro"/>
      <w:b/>
      <w:color w:val="F64668" w:themeColor="accent2"/>
      <w:sz w:val="28"/>
      <w:szCs w:val="36"/>
    </w:rPr>
  </w:style>
  <w:style w:type="character" w:customStyle="1" w:styleId="FooterChar">
    <w:name w:val="Footer Char"/>
    <w:basedOn w:val="DefaultParagraphFont"/>
    <w:link w:val="Footer"/>
    <w:uiPriority w:val="99"/>
    <w:rsid w:val="00A05792"/>
    <w:rPr>
      <w:rFonts w:eastAsia="Baskerville Old Face" w:cstheme="minorHAnsi"/>
      <w:color w:val="FFFFFF" w:themeColor="background1"/>
      <w:sz w:val="24"/>
      <w:szCs w:val="24"/>
    </w:rPr>
  </w:style>
  <w:style w:type="paragraph" w:customStyle="1" w:styleId="WhitePageNumber">
    <w:name w:val="White Page Number"/>
    <w:basedOn w:val="HeaderSmallText"/>
    <w:qFormat/>
    <w:rsid w:val="009D4DB5"/>
    <w:rPr>
      <w:sz w:val="24"/>
      <w:szCs w:val="24"/>
    </w:rPr>
  </w:style>
  <w:style w:type="character" w:styleId="PlaceholderText">
    <w:name w:val="Placeholder Text"/>
    <w:basedOn w:val="DefaultParagraphFont"/>
    <w:uiPriority w:val="99"/>
    <w:semiHidden/>
    <w:rsid w:val="00BA6AD0"/>
    <w:rPr>
      <w:color w:val="808080"/>
    </w:rPr>
  </w:style>
  <w:style w:type="paragraph" w:styleId="NoSpacing">
    <w:name w:val="No Spacing"/>
    <w:basedOn w:val="Normal"/>
    <w:uiPriority w:val="1"/>
    <w:qFormat/>
    <w:rsid w:val="00D3768E"/>
    <w:pPr>
      <w:spacing w:after="0"/>
    </w:pPr>
  </w:style>
  <w:style w:type="character" w:customStyle="1" w:styleId="Whitetext">
    <w:name w:val="White text"/>
    <w:uiPriority w:val="1"/>
    <w:qFormat/>
    <w:rsid w:val="004F2CE7"/>
    <w:rPr>
      <w:color w:val="FFFFFF" w:themeColor="background1"/>
    </w:rPr>
  </w:style>
  <w:style w:type="character" w:styleId="Hyperlink">
    <w:name w:val="Hyperlink"/>
    <w:basedOn w:val="DefaultParagraphFont"/>
    <w:uiPriority w:val="99"/>
    <w:unhideWhenUsed/>
    <w:rsid w:val="00B90C09"/>
    <w:rPr>
      <w:color w:val="0563C1" w:themeColor="hyperlink"/>
      <w:u w:val="single"/>
    </w:rPr>
  </w:style>
  <w:style w:type="character" w:styleId="UnresolvedMention">
    <w:name w:val="Unresolved Mention"/>
    <w:basedOn w:val="DefaultParagraphFont"/>
    <w:uiPriority w:val="99"/>
    <w:semiHidden/>
    <w:unhideWhenUsed/>
    <w:rsid w:val="00B90C09"/>
    <w:rPr>
      <w:color w:val="605E5C"/>
      <w:shd w:val="clear" w:color="auto" w:fill="E1DFDD"/>
    </w:rPr>
  </w:style>
  <w:style w:type="character" w:customStyle="1" w:styleId="Heading3Char">
    <w:name w:val="Heading 3 Char"/>
    <w:basedOn w:val="DefaultParagraphFont"/>
    <w:link w:val="Heading3"/>
    <w:uiPriority w:val="9"/>
    <w:rsid w:val="00B90C09"/>
    <w:rPr>
      <w:rFonts w:asciiTheme="majorHAnsi" w:eastAsiaTheme="majorEastAsia" w:hAnsiTheme="majorHAnsi" w:cstheme="majorBidi"/>
      <w:color w:val="14407A" w:themeColor="accent1" w:themeShade="7F"/>
      <w:sz w:val="24"/>
      <w:szCs w:val="24"/>
    </w:rPr>
  </w:style>
  <w:style w:type="character" w:customStyle="1" w:styleId="cite-bracket">
    <w:name w:val="cite-bracket"/>
    <w:basedOn w:val="DefaultParagraphFont"/>
    <w:rsid w:val="00B90C09"/>
  </w:style>
  <w:style w:type="character" w:customStyle="1" w:styleId="Heading2Char">
    <w:name w:val="Heading 2 Char"/>
    <w:basedOn w:val="DefaultParagraphFont"/>
    <w:link w:val="Heading2"/>
    <w:uiPriority w:val="9"/>
    <w:rsid w:val="00B90C09"/>
    <w:rPr>
      <w:rFonts w:ascii="Times New Roman" w:eastAsia="Times New Roman" w:hAnsi="Times New Roman" w:cs="Times New Roman"/>
      <w:b/>
      <w:bCs/>
      <w:sz w:val="36"/>
      <w:szCs w:val="36"/>
      <w:lang w:val="en-IN" w:eastAsia="en-IN"/>
    </w:rPr>
  </w:style>
  <w:style w:type="paragraph" w:customStyle="1" w:styleId="msonormal0">
    <w:name w:val="msonormal"/>
    <w:basedOn w:val="Normal"/>
    <w:rsid w:val="00B27625"/>
    <w:pPr>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B27625"/>
    <w:rPr>
      <w:color w:val="800080"/>
      <w:u w:val="single"/>
    </w:rPr>
  </w:style>
  <w:style w:type="character" w:customStyle="1" w:styleId="mw-default-size">
    <w:name w:val="mw-default-size"/>
    <w:basedOn w:val="DefaultParagraphFont"/>
    <w:rsid w:val="00B27625"/>
  </w:style>
  <w:style w:type="character" w:customStyle="1" w:styleId="mw-editsection">
    <w:name w:val="mw-editsection"/>
    <w:basedOn w:val="DefaultParagraphFont"/>
    <w:rsid w:val="00B27625"/>
  </w:style>
  <w:style w:type="character" w:customStyle="1" w:styleId="mw-editsection-bracket">
    <w:name w:val="mw-editsection-bracket"/>
    <w:basedOn w:val="DefaultParagraphFont"/>
    <w:rsid w:val="00B27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6434">
      <w:bodyDiv w:val="1"/>
      <w:marLeft w:val="0"/>
      <w:marRight w:val="0"/>
      <w:marTop w:val="0"/>
      <w:marBottom w:val="0"/>
      <w:divBdr>
        <w:top w:val="none" w:sz="0" w:space="0" w:color="auto"/>
        <w:left w:val="none" w:sz="0" w:space="0" w:color="auto"/>
        <w:bottom w:val="none" w:sz="0" w:space="0" w:color="auto"/>
        <w:right w:val="none" w:sz="0" w:space="0" w:color="auto"/>
      </w:divBdr>
      <w:divsChild>
        <w:div w:id="2107800538">
          <w:marLeft w:val="0"/>
          <w:marRight w:val="0"/>
          <w:marTop w:val="60"/>
          <w:marBottom w:val="60"/>
          <w:divBdr>
            <w:top w:val="none" w:sz="0" w:space="0" w:color="auto"/>
            <w:left w:val="none" w:sz="0" w:space="0" w:color="auto"/>
            <w:bottom w:val="none" w:sz="0" w:space="0" w:color="auto"/>
            <w:right w:val="none" w:sz="0" w:space="0" w:color="auto"/>
          </w:divBdr>
        </w:div>
      </w:divsChild>
    </w:div>
    <w:div w:id="150828036">
      <w:bodyDiv w:val="1"/>
      <w:marLeft w:val="0"/>
      <w:marRight w:val="0"/>
      <w:marTop w:val="0"/>
      <w:marBottom w:val="0"/>
      <w:divBdr>
        <w:top w:val="none" w:sz="0" w:space="0" w:color="auto"/>
        <w:left w:val="none" w:sz="0" w:space="0" w:color="auto"/>
        <w:bottom w:val="none" w:sz="0" w:space="0" w:color="auto"/>
        <w:right w:val="none" w:sz="0" w:space="0" w:color="auto"/>
      </w:divBdr>
    </w:div>
    <w:div w:id="194780688">
      <w:bodyDiv w:val="1"/>
      <w:marLeft w:val="0"/>
      <w:marRight w:val="0"/>
      <w:marTop w:val="0"/>
      <w:marBottom w:val="0"/>
      <w:divBdr>
        <w:top w:val="none" w:sz="0" w:space="0" w:color="auto"/>
        <w:left w:val="none" w:sz="0" w:space="0" w:color="auto"/>
        <w:bottom w:val="none" w:sz="0" w:space="0" w:color="auto"/>
        <w:right w:val="none" w:sz="0" w:space="0" w:color="auto"/>
      </w:divBdr>
      <w:divsChild>
        <w:div w:id="232857266">
          <w:marLeft w:val="0"/>
          <w:marRight w:val="0"/>
          <w:marTop w:val="0"/>
          <w:marBottom w:val="0"/>
          <w:divBdr>
            <w:top w:val="none" w:sz="0" w:space="0" w:color="auto"/>
            <w:left w:val="none" w:sz="0" w:space="0" w:color="auto"/>
            <w:bottom w:val="none" w:sz="0" w:space="0" w:color="auto"/>
            <w:right w:val="none" w:sz="0" w:space="0" w:color="auto"/>
          </w:divBdr>
          <w:divsChild>
            <w:div w:id="1079327568">
              <w:marLeft w:val="0"/>
              <w:marRight w:val="0"/>
              <w:marTop w:val="120"/>
              <w:marBottom w:val="0"/>
              <w:divBdr>
                <w:top w:val="none" w:sz="0" w:space="0" w:color="auto"/>
                <w:left w:val="none" w:sz="0" w:space="0" w:color="auto"/>
                <w:bottom w:val="none" w:sz="0" w:space="0" w:color="auto"/>
                <w:right w:val="none" w:sz="0" w:space="0" w:color="auto"/>
              </w:divBdr>
            </w:div>
          </w:divsChild>
        </w:div>
        <w:div w:id="940576222">
          <w:marLeft w:val="0"/>
          <w:marRight w:val="0"/>
          <w:marTop w:val="240"/>
          <w:marBottom w:val="0"/>
          <w:divBdr>
            <w:top w:val="none" w:sz="0" w:space="0" w:color="auto"/>
            <w:left w:val="none" w:sz="0" w:space="0" w:color="auto"/>
            <w:bottom w:val="none" w:sz="0" w:space="0" w:color="auto"/>
            <w:right w:val="none" w:sz="0" w:space="0" w:color="auto"/>
          </w:divBdr>
          <w:divsChild>
            <w:div w:id="122970957">
              <w:marLeft w:val="0"/>
              <w:marRight w:val="0"/>
              <w:marTop w:val="0"/>
              <w:marBottom w:val="0"/>
              <w:divBdr>
                <w:top w:val="none" w:sz="0" w:space="0" w:color="auto"/>
                <w:left w:val="none" w:sz="0" w:space="0" w:color="auto"/>
                <w:bottom w:val="none" w:sz="0" w:space="0" w:color="auto"/>
                <w:right w:val="none" w:sz="0" w:space="0" w:color="auto"/>
              </w:divBdr>
              <w:divsChild>
                <w:div w:id="904291327">
                  <w:marLeft w:val="0"/>
                  <w:marRight w:val="0"/>
                  <w:marTop w:val="0"/>
                  <w:marBottom w:val="120"/>
                  <w:divBdr>
                    <w:top w:val="none" w:sz="0" w:space="0" w:color="auto"/>
                    <w:left w:val="none" w:sz="0" w:space="0" w:color="auto"/>
                    <w:bottom w:val="none" w:sz="0" w:space="0" w:color="auto"/>
                    <w:right w:val="none" w:sz="0" w:space="0" w:color="auto"/>
                  </w:divBdr>
                </w:div>
                <w:div w:id="1567106589">
                  <w:marLeft w:val="0"/>
                  <w:marRight w:val="0"/>
                  <w:marTop w:val="0"/>
                  <w:marBottom w:val="0"/>
                  <w:divBdr>
                    <w:top w:val="none" w:sz="0" w:space="0" w:color="auto"/>
                    <w:left w:val="none" w:sz="0" w:space="0" w:color="auto"/>
                    <w:bottom w:val="none" w:sz="0" w:space="0" w:color="auto"/>
                    <w:right w:val="none" w:sz="0" w:space="0" w:color="auto"/>
                  </w:divBdr>
                </w:div>
                <w:div w:id="660499433">
                  <w:marLeft w:val="0"/>
                  <w:marRight w:val="0"/>
                  <w:marTop w:val="0"/>
                  <w:marBottom w:val="0"/>
                  <w:divBdr>
                    <w:top w:val="none" w:sz="0" w:space="0" w:color="auto"/>
                    <w:left w:val="none" w:sz="0" w:space="0" w:color="auto"/>
                    <w:bottom w:val="none" w:sz="0" w:space="0" w:color="auto"/>
                    <w:right w:val="none" w:sz="0" w:space="0" w:color="auto"/>
                  </w:divBdr>
                </w:div>
                <w:div w:id="1632438983">
                  <w:marLeft w:val="0"/>
                  <w:marRight w:val="0"/>
                  <w:marTop w:val="0"/>
                  <w:marBottom w:val="0"/>
                  <w:divBdr>
                    <w:top w:val="none" w:sz="0" w:space="0" w:color="auto"/>
                    <w:left w:val="none" w:sz="0" w:space="0" w:color="auto"/>
                    <w:bottom w:val="none" w:sz="0" w:space="0" w:color="auto"/>
                    <w:right w:val="none" w:sz="0" w:space="0" w:color="auto"/>
                  </w:divBdr>
                </w:div>
                <w:div w:id="2111579596">
                  <w:marLeft w:val="0"/>
                  <w:marRight w:val="0"/>
                  <w:marTop w:val="0"/>
                  <w:marBottom w:val="0"/>
                  <w:divBdr>
                    <w:top w:val="none" w:sz="0" w:space="0" w:color="auto"/>
                    <w:left w:val="none" w:sz="0" w:space="0" w:color="auto"/>
                    <w:bottom w:val="none" w:sz="0" w:space="0" w:color="auto"/>
                    <w:right w:val="none" w:sz="0" w:space="0" w:color="auto"/>
                  </w:divBdr>
                </w:div>
                <w:div w:id="2119524345">
                  <w:marLeft w:val="0"/>
                  <w:marRight w:val="0"/>
                  <w:marTop w:val="0"/>
                  <w:marBottom w:val="0"/>
                  <w:divBdr>
                    <w:top w:val="none" w:sz="0" w:space="0" w:color="auto"/>
                    <w:left w:val="none" w:sz="0" w:space="0" w:color="auto"/>
                    <w:bottom w:val="none" w:sz="0" w:space="0" w:color="auto"/>
                    <w:right w:val="none" w:sz="0" w:space="0" w:color="auto"/>
                  </w:divBdr>
                </w:div>
                <w:div w:id="191699176">
                  <w:marLeft w:val="0"/>
                  <w:marRight w:val="0"/>
                  <w:marTop w:val="0"/>
                  <w:marBottom w:val="0"/>
                  <w:divBdr>
                    <w:top w:val="none" w:sz="0" w:space="0" w:color="auto"/>
                    <w:left w:val="none" w:sz="0" w:space="0" w:color="auto"/>
                    <w:bottom w:val="none" w:sz="0" w:space="0" w:color="auto"/>
                    <w:right w:val="none" w:sz="0" w:space="0" w:color="auto"/>
                  </w:divBdr>
                </w:div>
                <w:div w:id="464781576">
                  <w:marLeft w:val="0"/>
                  <w:marRight w:val="0"/>
                  <w:marTop w:val="0"/>
                  <w:marBottom w:val="0"/>
                  <w:divBdr>
                    <w:top w:val="none" w:sz="0" w:space="0" w:color="auto"/>
                    <w:left w:val="none" w:sz="0" w:space="0" w:color="auto"/>
                    <w:bottom w:val="none" w:sz="0" w:space="0" w:color="auto"/>
                    <w:right w:val="none" w:sz="0" w:space="0" w:color="auto"/>
                  </w:divBdr>
                </w:div>
                <w:div w:id="1503013515">
                  <w:marLeft w:val="0"/>
                  <w:marRight w:val="0"/>
                  <w:marTop w:val="0"/>
                  <w:marBottom w:val="0"/>
                  <w:divBdr>
                    <w:top w:val="none" w:sz="0" w:space="0" w:color="auto"/>
                    <w:left w:val="none" w:sz="0" w:space="0" w:color="auto"/>
                    <w:bottom w:val="none" w:sz="0" w:space="0" w:color="auto"/>
                    <w:right w:val="none" w:sz="0" w:space="0" w:color="auto"/>
                  </w:divBdr>
                </w:div>
                <w:div w:id="87503716">
                  <w:marLeft w:val="0"/>
                  <w:marRight w:val="0"/>
                  <w:marTop w:val="0"/>
                  <w:marBottom w:val="0"/>
                  <w:divBdr>
                    <w:top w:val="none" w:sz="0" w:space="0" w:color="auto"/>
                    <w:left w:val="none" w:sz="0" w:space="0" w:color="auto"/>
                    <w:bottom w:val="none" w:sz="0" w:space="0" w:color="auto"/>
                    <w:right w:val="none" w:sz="0" w:space="0" w:color="auto"/>
                  </w:divBdr>
                </w:div>
                <w:div w:id="1283073413">
                  <w:marLeft w:val="0"/>
                  <w:marRight w:val="0"/>
                  <w:marTop w:val="60"/>
                  <w:marBottom w:val="60"/>
                  <w:divBdr>
                    <w:top w:val="none" w:sz="0" w:space="0" w:color="auto"/>
                    <w:left w:val="none" w:sz="0" w:space="0" w:color="auto"/>
                    <w:bottom w:val="none" w:sz="0" w:space="0" w:color="auto"/>
                    <w:right w:val="none" w:sz="0" w:space="0" w:color="auto"/>
                  </w:divBdr>
                </w:div>
                <w:div w:id="1646667127">
                  <w:marLeft w:val="0"/>
                  <w:marRight w:val="0"/>
                  <w:marTop w:val="0"/>
                  <w:marBottom w:val="120"/>
                  <w:divBdr>
                    <w:top w:val="none" w:sz="0" w:space="0" w:color="auto"/>
                    <w:left w:val="none" w:sz="0" w:space="0" w:color="auto"/>
                    <w:bottom w:val="none" w:sz="0" w:space="0" w:color="auto"/>
                    <w:right w:val="none" w:sz="0" w:space="0" w:color="auto"/>
                  </w:divBdr>
                </w:div>
                <w:div w:id="1369524165">
                  <w:marLeft w:val="0"/>
                  <w:marRight w:val="0"/>
                  <w:marTop w:val="60"/>
                  <w:marBottom w:val="60"/>
                  <w:divBdr>
                    <w:top w:val="none" w:sz="0" w:space="0" w:color="auto"/>
                    <w:left w:val="none" w:sz="0" w:space="0" w:color="auto"/>
                    <w:bottom w:val="none" w:sz="0" w:space="0" w:color="auto"/>
                    <w:right w:val="none" w:sz="0" w:space="0" w:color="auto"/>
                  </w:divBdr>
                </w:div>
                <w:div w:id="1577668528">
                  <w:marLeft w:val="0"/>
                  <w:marRight w:val="0"/>
                  <w:marTop w:val="60"/>
                  <w:marBottom w:val="60"/>
                  <w:divBdr>
                    <w:top w:val="none" w:sz="0" w:space="0" w:color="auto"/>
                    <w:left w:val="none" w:sz="0" w:space="0" w:color="auto"/>
                    <w:bottom w:val="none" w:sz="0" w:space="0" w:color="auto"/>
                    <w:right w:val="none" w:sz="0" w:space="0" w:color="auto"/>
                  </w:divBdr>
                </w:div>
                <w:div w:id="1172142573">
                  <w:marLeft w:val="0"/>
                  <w:marRight w:val="0"/>
                  <w:marTop w:val="60"/>
                  <w:marBottom w:val="60"/>
                  <w:divBdr>
                    <w:top w:val="none" w:sz="0" w:space="0" w:color="auto"/>
                    <w:left w:val="none" w:sz="0" w:space="0" w:color="auto"/>
                    <w:bottom w:val="none" w:sz="0" w:space="0" w:color="auto"/>
                    <w:right w:val="none" w:sz="0" w:space="0" w:color="auto"/>
                  </w:divBdr>
                </w:div>
                <w:div w:id="378823108">
                  <w:marLeft w:val="0"/>
                  <w:marRight w:val="0"/>
                  <w:marTop w:val="60"/>
                  <w:marBottom w:val="60"/>
                  <w:divBdr>
                    <w:top w:val="none" w:sz="0" w:space="0" w:color="auto"/>
                    <w:left w:val="none" w:sz="0" w:space="0" w:color="auto"/>
                    <w:bottom w:val="none" w:sz="0" w:space="0" w:color="auto"/>
                    <w:right w:val="none" w:sz="0" w:space="0" w:color="auto"/>
                  </w:divBdr>
                </w:div>
                <w:div w:id="1221013385">
                  <w:marLeft w:val="0"/>
                  <w:marRight w:val="0"/>
                  <w:marTop w:val="60"/>
                  <w:marBottom w:val="60"/>
                  <w:divBdr>
                    <w:top w:val="none" w:sz="0" w:space="0" w:color="auto"/>
                    <w:left w:val="none" w:sz="0" w:space="0" w:color="auto"/>
                    <w:bottom w:val="none" w:sz="0" w:space="0" w:color="auto"/>
                    <w:right w:val="none" w:sz="0" w:space="0" w:color="auto"/>
                  </w:divBdr>
                </w:div>
                <w:div w:id="738552383">
                  <w:marLeft w:val="0"/>
                  <w:marRight w:val="0"/>
                  <w:marTop w:val="60"/>
                  <w:marBottom w:val="60"/>
                  <w:divBdr>
                    <w:top w:val="none" w:sz="0" w:space="0" w:color="auto"/>
                    <w:left w:val="none" w:sz="0" w:space="0" w:color="auto"/>
                    <w:bottom w:val="none" w:sz="0" w:space="0" w:color="auto"/>
                    <w:right w:val="none" w:sz="0" w:space="0" w:color="auto"/>
                  </w:divBdr>
                </w:div>
                <w:div w:id="322781570">
                  <w:marLeft w:val="0"/>
                  <w:marRight w:val="0"/>
                  <w:marTop w:val="60"/>
                  <w:marBottom w:val="60"/>
                  <w:divBdr>
                    <w:top w:val="none" w:sz="0" w:space="0" w:color="auto"/>
                    <w:left w:val="none" w:sz="0" w:space="0" w:color="auto"/>
                    <w:bottom w:val="none" w:sz="0" w:space="0" w:color="auto"/>
                    <w:right w:val="none" w:sz="0" w:space="0" w:color="auto"/>
                  </w:divBdr>
                </w:div>
                <w:div w:id="753547051">
                  <w:marLeft w:val="0"/>
                  <w:marRight w:val="0"/>
                  <w:marTop w:val="60"/>
                  <w:marBottom w:val="60"/>
                  <w:divBdr>
                    <w:top w:val="none" w:sz="0" w:space="0" w:color="auto"/>
                    <w:left w:val="none" w:sz="0" w:space="0" w:color="auto"/>
                    <w:bottom w:val="none" w:sz="0" w:space="0" w:color="auto"/>
                    <w:right w:val="none" w:sz="0" w:space="0" w:color="auto"/>
                  </w:divBdr>
                </w:div>
                <w:div w:id="99381694">
                  <w:marLeft w:val="0"/>
                  <w:marRight w:val="0"/>
                  <w:marTop w:val="60"/>
                  <w:marBottom w:val="60"/>
                  <w:divBdr>
                    <w:top w:val="none" w:sz="0" w:space="0" w:color="auto"/>
                    <w:left w:val="none" w:sz="0" w:space="0" w:color="auto"/>
                    <w:bottom w:val="none" w:sz="0" w:space="0" w:color="auto"/>
                    <w:right w:val="none" w:sz="0" w:space="0" w:color="auto"/>
                  </w:divBdr>
                </w:div>
                <w:div w:id="674645899">
                  <w:marLeft w:val="0"/>
                  <w:marRight w:val="0"/>
                  <w:marTop w:val="60"/>
                  <w:marBottom w:val="60"/>
                  <w:divBdr>
                    <w:top w:val="none" w:sz="0" w:space="0" w:color="auto"/>
                    <w:left w:val="none" w:sz="0" w:space="0" w:color="auto"/>
                    <w:bottom w:val="none" w:sz="0" w:space="0" w:color="auto"/>
                    <w:right w:val="none" w:sz="0" w:space="0" w:color="auto"/>
                  </w:divBdr>
                </w:div>
                <w:div w:id="1313751485">
                  <w:marLeft w:val="0"/>
                  <w:marRight w:val="0"/>
                  <w:marTop w:val="60"/>
                  <w:marBottom w:val="60"/>
                  <w:divBdr>
                    <w:top w:val="none" w:sz="0" w:space="0" w:color="auto"/>
                    <w:left w:val="none" w:sz="0" w:space="0" w:color="auto"/>
                    <w:bottom w:val="none" w:sz="0" w:space="0" w:color="auto"/>
                    <w:right w:val="none" w:sz="0" w:space="0" w:color="auto"/>
                  </w:divBdr>
                </w:div>
                <w:div w:id="2132817755">
                  <w:marLeft w:val="0"/>
                  <w:marRight w:val="0"/>
                  <w:marTop w:val="60"/>
                  <w:marBottom w:val="60"/>
                  <w:divBdr>
                    <w:top w:val="none" w:sz="0" w:space="0" w:color="auto"/>
                    <w:left w:val="none" w:sz="0" w:space="0" w:color="auto"/>
                    <w:bottom w:val="none" w:sz="0" w:space="0" w:color="auto"/>
                    <w:right w:val="none" w:sz="0" w:space="0" w:color="auto"/>
                  </w:divBdr>
                </w:div>
                <w:div w:id="1109201109">
                  <w:marLeft w:val="0"/>
                  <w:marRight w:val="0"/>
                  <w:marTop w:val="60"/>
                  <w:marBottom w:val="60"/>
                  <w:divBdr>
                    <w:top w:val="none" w:sz="0" w:space="0" w:color="auto"/>
                    <w:left w:val="none" w:sz="0" w:space="0" w:color="auto"/>
                    <w:bottom w:val="none" w:sz="0" w:space="0" w:color="auto"/>
                    <w:right w:val="none" w:sz="0" w:space="0" w:color="auto"/>
                  </w:divBdr>
                </w:div>
                <w:div w:id="1197698126">
                  <w:marLeft w:val="0"/>
                  <w:marRight w:val="0"/>
                  <w:marTop w:val="60"/>
                  <w:marBottom w:val="60"/>
                  <w:divBdr>
                    <w:top w:val="none" w:sz="0" w:space="0" w:color="auto"/>
                    <w:left w:val="none" w:sz="0" w:space="0" w:color="auto"/>
                    <w:bottom w:val="none" w:sz="0" w:space="0" w:color="auto"/>
                    <w:right w:val="none" w:sz="0" w:space="0" w:color="auto"/>
                  </w:divBdr>
                </w:div>
                <w:div w:id="122845420">
                  <w:marLeft w:val="0"/>
                  <w:marRight w:val="0"/>
                  <w:marTop w:val="60"/>
                  <w:marBottom w:val="60"/>
                  <w:divBdr>
                    <w:top w:val="none" w:sz="0" w:space="0" w:color="auto"/>
                    <w:left w:val="none" w:sz="0" w:space="0" w:color="auto"/>
                    <w:bottom w:val="none" w:sz="0" w:space="0" w:color="auto"/>
                    <w:right w:val="none" w:sz="0" w:space="0" w:color="auto"/>
                  </w:divBdr>
                </w:div>
                <w:div w:id="3115229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259534903">
      <w:bodyDiv w:val="1"/>
      <w:marLeft w:val="0"/>
      <w:marRight w:val="0"/>
      <w:marTop w:val="0"/>
      <w:marBottom w:val="0"/>
      <w:divBdr>
        <w:top w:val="none" w:sz="0" w:space="0" w:color="auto"/>
        <w:left w:val="none" w:sz="0" w:space="0" w:color="auto"/>
        <w:bottom w:val="none" w:sz="0" w:space="0" w:color="auto"/>
        <w:right w:val="none" w:sz="0" w:space="0" w:color="auto"/>
      </w:divBdr>
      <w:divsChild>
        <w:div w:id="1776444189">
          <w:marLeft w:val="0"/>
          <w:marRight w:val="0"/>
          <w:marTop w:val="0"/>
          <w:marBottom w:val="0"/>
          <w:divBdr>
            <w:top w:val="none" w:sz="0" w:space="0" w:color="auto"/>
            <w:left w:val="none" w:sz="0" w:space="0" w:color="auto"/>
            <w:bottom w:val="none" w:sz="0" w:space="0" w:color="auto"/>
            <w:right w:val="none" w:sz="0" w:space="0" w:color="auto"/>
          </w:divBdr>
          <w:divsChild>
            <w:div w:id="1478692367">
              <w:marLeft w:val="0"/>
              <w:marRight w:val="0"/>
              <w:marTop w:val="120"/>
              <w:marBottom w:val="0"/>
              <w:divBdr>
                <w:top w:val="none" w:sz="0" w:space="0" w:color="auto"/>
                <w:left w:val="none" w:sz="0" w:space="0" w:color="auto"/>
                <w:bottom w:val="none" w:sz="0" w:space="0" w:color="auto"/>
                <w:right w:val="none" w:sz="0" w:space="0" w:color="auto"/>
              </w:divBdr>
            </w:div>
          </w:divsChild>
        </w:div>
        <w:div w:id="950435689">
          <w:marLeft w:val="0"/>
          <w:marRight w:val="0"/>
          <w:marTop w:val="240"/>
          <w:marBottom w:val="0"/>
          <w:divBdr>
            <w:top w:val="none" w:sz="0" w:space="0" w:color="auto"/>
            <w:left w:val="none" w:sz="0" w:space="0" w:color="auto"/>
            <w:bottom w:val="none" w:sz="0" w:space="0" w:color="auto"/>
            <w:right w:val="none" w:sz="0" w:space="0" w:color="auto"/>
          </w:divBdr>
          <w:divsChild>
            <w:div w:id="772823241">
              <w:marLeft w:val="0"/>
              <w:marRight w:val="0"/>
              <w:marTop w:val="0"/>
              <w:marBottom w:val="0"/>
              <w:divBdr>
                <w:top w:val="none" w:sz="0" w:space="0" w:color="auto"/>
                <w:left w:val="none" w:sz="0" w:space="0" w:color="auto"/>
                <w:bottom w:val="none" w:sz="0" w:space="0" w:color="auto"/>
                <w:right w:val="none" w:sz="0" w:space="0" w:color="auto"/>
              </w:divBdr>
              <w:divsChild>
                <w:div w:id="1850171150">
                  <w:marLeft w:val="0"/>
                  <w:marRight w:val="0"/>
                  <w:marTop w:val="0"/>
                  <w:marBottom w:val="120"/>
                  <w:divBdr>
                    <w:top w:val="none" w:sz="0" w:space="0" w:color="auto"/>
                    <w:left w:val="none" w:sz="0" w:space="0" w:color="auto"/>
                    <w:bottom w:val="none" w:sz="0" w:space="0" w:color="auto"/>
                    <w:right w:val="none" w:sz="0" w:space="0" w:color="auto"/>
                  </w:divBdr>
                </w:div>
                <w:div w:id="1020358096">
                  <w:marLeft w:val="0"/>
                  <w:marRight w:val="0"/>
                  <w:marTop w:val="0"/>
                  <w:marBottom w:val="0"/>
                  <w:divBdr>
                    <w:top w:val="none" w:sz="0" w:space="0" w:color="auto"/>
                    <w:left w:val="none" w:sz="0" w:space="0" w:color="auto"/>
                    <w:bottom w:val="none" w:sz="0" w:space="0" w:color="auto"/>
                    <w:right w:val="none" w:sz="0" w:space="0" w:color="auto"/>
                  </w:divBdr>
                </w:div>
                <w:div w:id="2014989123">
                  <w:marLeft w:val="0"/>
                  <w:marRight w:val="0"/>
                  <w:marTop w:val="0"/>
                  <w:marBottom w:val="0"/>
                  <w:divBdr>
                    <w:top w:val="none" w:sz="0" w:space="0" w:color="auto"/>
                    <w:left w:val="none" w:sz="0" w:space="0" w:color="auto"/>
                    <w:bottom w:val="none" w:sz="0" w:space="0" w:color="auto"/>
                    <w:right w:val="none" w:sz="0" w:space="0" w:color="auto"/>
                  </w:divBdr>
                </w:div>
                <w:div w:id="1564872071">
                  <w:marLeft w:val="0"/>
                  <w:marRight w:val="0"/>
                  <w:marTop w:val="0"/>
                  <w:marBottom w:val="0"/>
                  <w:divBdr>
                    <w:top w:val="none" w:sz="0" w:space="0" w:color="auto"/>
                    <w:left w:val="none" w:sz="0" w:space="0" w:color="auto"/>
                    <w:bottom w:val="none" w:sz="0" w:space="0" w:color="auto"/>
                    <w:right w:val="none" w:sz="0" w:space="0" w:color="auto"/>
                  </w:divBdr>
                </w:div>
                <w:div w:id="1850214137">
                  <w:marLeft w:val="0"/>
                  <w:marRight w:val="0"/>
                  <w:marTop w:val="0"/>
                  <w:marBottom w:val="0"/>
                  <w:divBdr>
                    <w:top w:val="none" w:sz="0" w:space="0" w:color="auto"/>
                    <w:left w:val="none" w:sz="0" w:space="0" w:color="auto"/>
                    <w:bottom w:val="none" w:sz="0" w:space="0" w:color="auto"/>
                    <w:right w:val="none" w:sz="0" w:space="0" w:color="auto"/>
                  </w:divBdr>
                </w:div>
                <w:div w:id="1188905030">
                  <w:marLeft w:val="0"/>
                  <w:marRight w:val="0"/>
                  <w:marTop w:val="0"/>
                  <w:marBottom w:val="0"/>
                  <w:divBdr>
                    <w:top w:val="none" w:sz="0" w:space="0" w:color="auto"/>
                    <w:left w:val="none" w:sz="0" w:space="0" w:color="auto"/>
                    <w:bottom w:val="none" w:sz="0" w:space="0" w:color="auto"/>
                    <w:right w:val="none" w:sz="0" w:space="0" w:color="auto"/>
                  </w:divBdr>
                </w:div>
                <w:div w:id="1818691666">
                  <w:marLeft w:val="0"/>
                  <w:marRight w:val="0"/>
                  <w:marTop w:val="0"/>
                  <w:marBottom w:val="0"/>
                  <w:divBdr>
                    <w:top w:val="none" w:sz="0" w:space="0" w:color="auto"/>
                    <w:left w:val="none" w:sz="0" w:space="0" w:color="auto"/>
                    <w:bottom w:val="none" w:sz="0" w:space="0" w:color="auto"/>
                    <w:right w:val="none" w:sz="0" w:space="0" w:color="auto"/>
                  </w:divBdr>
                </w:div>
                <w:div w:id="1067731459">
                  <w:marLeft w:val="0"/>
                  <w:marRight w:val="0"/>
                  <w:marTop w:val="0"/>
                  <w:marBottom w:val="0"/>
                  <w:divBdr>
                    <w:top w:val="none" w:sz="0" w:space="0" w:color="auto"/>
                    <w:left w:val="none" w:sz="0" w:space="0" w:color="auto"/>
                    <w:bottom w:val="none" w:sz="0" w:space="0" w:color="auto"/>
                    <w:right w:val="none" w:sz="0" w:space="0" w:color="auto"/>
                  </w:divBdr>
                </w:div>
                <w:div w:id="376469507">
                  <w:marLeft w:val="0"/>
                  <w:marRight w:val="0"/>
                  <w:marTop w:val="0"/>
                  <w:marBottom w:val="0"/>
                  <w:divBdr>
                    <w:top w:val="none" w:sz="0" w:space="0" w:color="auto"/>
                    <w:left w:val="none" w:sz="0" w:space="0" w:color="auto"/>
                    <w:bottom w:val="none" w:sz="0" w:space="0" w:color="auto"/>
                    <w:right w:val="none" w:sz="0" w:space="0" w:color="auto"/>
                  </w:divBdr>
                </w:div>
                <w:div w:id="252128009">
                  <w:marLeft w:val="0"/>
                  <w:marRight w:val="0"/>
                  <w:marTop w:val="0"/>
                  <w:marBottom w:val="0"/>
                  <w:divBdr>
                    <w:top w:val="none" w:sz="0" w:space="0" w:color="auto"/>
                    <w:left w:val="none" w:sz="0" w:space="0" w:color="auto"/>
                    <w:bottom w:val="none" w:sz="0" w:space="0" w:color="auto"/>
                    <w:right w:val="none" w:sz="0" w:space="0" w:color="auto"/>
                  </w:divBdr>
                </w:div>
                <w:div w:id="1145001934">
                  <w:marLeft w:val="0"/>
                  <w:marRight w:val="0"/>
                  <w:marTop w:val="60"/>
                  <w:marBottom w:val="60"/>
                  <w:divBdr>
                    <w:top w:val="none" w:sz="0" w:space="0" w:color="auto"/>
                    <w:left w:val="none" w:sz="0" w:space="0" w:color="auto"/>
                    <w:bottom w:val="none" w:sz="0" w:space="0" w:color="auto"/>
                    <w:right w:val="none" w:sz="0" w:space="0" w:color="auto"/>
                  </w:divBdr>
                </w:div>
                <w:div w:id="355933245">
                  <w:marLeft w:val="0"/>
                  <w:marRight w:val="0"/>
                  <w:marTop w:val="0"/>
                  <w:marBottom w:val="120"/>
                  <w:divBdr>
                    <w:top w:val="none" w:sz="0" w:space="0" w:color="auto"/>
                    <w:left w:val="none" w:sz="0" w:space="0" w:color="auto"/>
                    <w:bottom w:val="none" w:sz="0" w:space="0" w:color="auto"/>
                    <w:right w:val="none" w:sz="0" w:space="0" w:color="auto"/>
                  </w:divBdr>
                </w:div>
                <w:div w:id="1374113691">
                  <w:marLeft w:val="0"/>
                  <w:marRight w:val="0"/>
                  <w:marTop w:val="60"/>
                  <w:marBottom w:val="60"/>
                  <w:divBdr>
                    <w:top w:val="none" w:sz="0" w:space="0" w:color="auto"/>
                    <w:left w:val="none" w:sz="0" w:space="0" w:color="auto"/>
                    <w:bottom w:val="none" w:sz="0" w:space="0" w:color="auto"/>
                    <w:right w:val="none" w:sz="0" w:space="0" w:color="auto"/>
                  </w:divBdr>
                </w:div>
                <w:div w:id="438305056">
                  <w:marLeft w:val="0"/>
                  <w:marRight w:val="0"/>
                  <w:marTop w:val="60"/>
                  <w:marBottom w:val="60"/>
                  <w:divBdr>
                    <w:top w:val="none" w:sz="0" w:space="0" w:color="auto"/>
                    <w:left w:val="none" w:sz="0" w:space="0" w:color="auto"/>
                    <w:bottom w:val="none" w:sz="0" w:space="0" w:color="auto"/>
                    <w:right w:val="none" w:sz="0" w:space="0" w:color="auto"/>
                  </w:divBdr>
                </w:div>
                <w:div w:id="952859988">
                  <w:marLeft w:val="0"/>
                  <w:marRight w:val="0"/>
                  <w:marTop w:val="60"/>
                  <w:marBottom w:val="60"/>
                  <w:divBdr>
                    <w:top w:val="none" w:sz="0" w:space="0" w:color="auto"/>
                    <w:left w:val="none" w:sz="0" w:space="0" w:color="auto"/>
                    <w:bottom w:val="none" w:sz="0" w:space="0" w:color="auto"/>
                    <w:right w:val="none" w:sz="0" w:space="0" w:color="auto"/>
                  </w:divBdr>
                </w:div>
                <w:div w:id="678775145">
                  <w:marLeft w:val="0"/>
                  <w:marRight w:val="0"/>
                  <w:marTop w:val="60"/>
                  <w:marBottom w:val="60"/>
                  <w:divBdr>
                    <w:top w:val="none" w:sz="0" w:space="0" w:color="auto"/>
                    <w:left w:val="none" w:sz="0" w:space="0" w:color="auto"/>
                    <w:bottom w:val="none" w:sz="0" w:space="0" w:color="auto"/>
                    <w:right w:val="none" w:sz="0" w:space="0" w:color="auto"/>
                  </w:divBdr>
                </w:div>
                <w:div w:id="1389648408">
                  <w:marLeft w:val="0"/>
                  <w:marRight w:val="0"/>
                  <w:marTop w:val="60"/>
                  <w:marBottom w:val="60"/>
                  <w:divBdr>
                    <w:top w:val="none" w:sz="0" w:space="0" w:color="auto"/>
                    <w:left w:val="none" w:sz="0" w:space="0" w:color="auto"/>
                    <w:bottom w:val="none" w:sz="0" w:space="0" w:color="auto"/>
                    <w:right w:val="none" w:sz="0" w:space="0" w:color="auto"/>
                  </w:divBdr>
                </w:div>
                <w:div w:id="1716272055">
                  <w:marLeft w:val="0"/>
                  <w:marRight w:val="0"/>
                  <w:marTop w:val="60"/>
                  <w:marBottom w:val="60"/>
                  <w:divBdr>
                    <w:top w:val="none" w:sz="0" w:space="0" w:color="auto"/>
                    <w:left w:val="none" w:sz="0" w:space="0" w:color="auto"/>
                    <w:bottom w:val="none" w:sz="0" w:space="0" w:color="auto"/>
                    <w:right w:val="none" w:sz="0" w:space="0" w:color="auto"/>
                  </w:divBdr>
                </w:div>
                <w:div w:id="1899433182">
                  <w:marLeft w:val="0"/>
                  <w:marRight w:val="0"/>
                  <w:marTop w:val="60"/>
                  <w:marBottom w:val="60"/>
                  <w:divBdr>
                    <w:top w:val="none" w:sz="0" w:space="0" w:color="auto"/>
                    <w:left w:val="none" w:sz="0" w:space="0" w:color="auto"/>
                    <w:bottom w:val="none" w:sz="0" w:space="0" w:color="auto"/>
                    <w:right w:val="none" w:sz="0" w:space="0" w:color="auto"/>
                  </w:divBdr>
                </w:div>
                <w:div w:id="1046757318">
                  <w:marLeft w:val="0"/>
                  <w:marRight w:val="0"/>
                  <w:marTop w:val="60"/>
                  <w:marBottom w:val="60"/>
                  <w:divBdr>
                    <w:top w:val="none" w:sz="0" w:space="0" w:color="auto"/>
                    <w:left w:val="none" w:sz="0" w:space="0" w:color="auto"/>
                    <w:bottom w:val="none" w:sz="0" w:space="0" w:color="auto"/>
                    <w:right w:val="none" w:sz="0" w:space="0" w:color="auto"/>
                  </w:divBdr>
                </w:div>
                <w:div w:id="449931717">
                  <w:marLeft w:val="0"/>
                  <w:marRight w:val="0"/>
                  <w:marTop w:val="60"/>
                  <w:marBottom w:val="60"/>
                  <w:divBdr>
                    <w:top w:val="none" w:sz="0" w:space="0" w:color="auto"/>
                    <w:left w:val="none" w:sz="0" w:space="0" w:color="auto"/>
                    <w:bottom w:val="none" w:sz="0" w:space="0" w:color="auto"/>
                    <w:right w:val="none" w:sz="0" w:space="0" w:color="auto"/>
                  </w:divBdr>
                </w:div>
                <w:div w:id="1130051633">
                  <w:marLeft w:val="0"/>
                  <w:marRight w:val="0"/>
                  <w:marTop w:val="60"/>
                  <w:marBottom w:val="60"/>
                  <w:divBdr>
                    <w:top w:val="none" w:sz="0" w:space="0" w:color="auto"/>
                    <w:left w:val="none" w:sz="0" w:space="0" w:color="auto"/>
                    <w:bottom w:val="none" w:sz="0" w:space="0" w:color="auto"/>
                    <w:right w:val="none" w:sz="0" w:space="0" w:color="auto"/>
                  </w:divBdr>
                </w:div>
                <w:div w:id="1021395796">
                  <w:marLeft w:val="0"/>
                  <w:marRight w:val="0"/>
                  <w:marTop w:val="60"/>
                  <w:marBottom w:val="60"/>
                  <w:divBdr>
                    <w:top w:val="none" w:sz="0" w:space="0" w:color="auto"/>
                    <w:left w:val="none" w:sz="0" w:space="0" w:color="auto"/>
                    <w:bottom w:val="none" w:sz="0" w:space="0" w:color="auto"/>
                    <w:right w:val="none" w:sz="0" w:space="0" w:color="auto"/>
                  </w:divBdr>
                </w:div>
                <w:div w:id="49887696">
                  <w:marLeft w:val="0"/>
                  <w:marRight w:val="0"/>
                  <w:marTop w:val="60"/>
                  <w:marBottom w:val="60"/>
                  <w:divBdr>
                    <w:top w:val="none" w:sz="0" w:space="0" w:color="auto"/>
                    <w:left w:val="none" w:sz="0" w:space="0" w:color="auto"/>
                    <w:bottom w:val="none" w:sz="0" w:space="0" w:color="auto"/>
                    <w:right w:val="none" w:sz="0" w:space="0" w:color="auto"/>
                  </w:divBdr>
                </w:div>
                <w:div w:id="2121870993">
                  <w:marLeft w:val="0"/>
                  <w:marRight w:val="0"/>
                  <w:marTop w:val="60"/>
                  <w:marBottom w:val="60"/>
                  <w:divBdr>
                    <w:top w:val="none" w:sz="0" w:space="0" w:color="auto"/>
                    <w:left w:val="none" w:sz="0" w:space="0" w:color="auto"/>
                    <w:bottom w:val="none" w:sz="0" w:space="0" w:color="auto"/>
                    <w:right w:val="none" w:sz="0" w:space="0" w:color="auto"/>
                  </w:divBdr>
                </w:div>
                <w:div w:id="77362157">
                  <w:marLeft w:val="0"/>
                  <w:marRight w:val="0"/>
                  <w:marTop w:val="60"/>
                  <w:marBottom w:val="60"/>
                  <w:divBdr>
                    <w:top w:val="none" w:sz="0" w:space="0" w:color="auto"/>
                    <w:left w:val="none" w:sz="0" w:space="0" w:color="auto"/>
                    <w:bottom w:val="none" w:sz="0" w:space="0" w:color="auto"/>
                    <w:right w:val="none" w:sz="0" w:space="0" w:color="auto"/>
                  </w:divBdr>
                </w:div>
                <w:div w:id="1995064831">
                  <w:marLeft w:val="0"/>
                  <w:marRight w:val="0"/>
                  <w:marTop w:val="60"/>
                  <w:marBottom w:val="60"/>
                  <w:divBdr>
                    <w:top w:val="none" w:sz="0" w:space="0" w:color="auto"/>
                    <w:left w:val="none" w:sz="0" w:space="0" w:color="auto"/>
                    <w:bottom w:val="none" w:sz="0" w:space="0" w:color="auto"/>
                    <w:right w:val="none" w:sz="0" w:space="0" w:color="auto"/>
                  </w:divBdr>
                </w:div>
                <w:div w:id="16199935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308746917">
      <w:bodyDiv w:val="1"/>
      <w:marLeft w:val="0"/>
      <w:marRight w:val="0"/>
      <w:marTop w:val="0"/>
      <w:marBottom w:val="0"/>
      <w:divBdr>
        <w:top w:val="none" w:sz="0" w:space="0" w:color="auto"/>
        <w:left w:val="none" w:sz="0" w:space="0" w:color="auto"/>
        <w:bottom w:val="none" w:sz="0" w:space="0" w:color="auto"/>
        <w:right w:val="none" w:sz="0" w:space="0" w:color="auto"/>
      </w:divBdr>
      <w:divsChild>
        <w:div w:id="1170411842">
          <w:marLeft w:val="0"/>
          <w:marRight w:val="0"/>
          <w:marTop w:val="60"/>
          <w:marBottom w:val="60"/>
          <w:divBdr>
            <w:top w:val="none" w:sz="0" w:space="0" w:color="auto"/>
            <w:left w:val="none" w:sz="0" w:space="0" w:color="auto"/>
            <w:bottom w:val="none" w:sz="0" w:space="0" w:color="auto"/>
            <w:right w:val="none" w:sz="0" w:space="0" w:color="auto"/>
          </w:divBdr>
        </w:div>
      </w:divsChild>
    </w:div>
    <w:div w:id="360474493">
      <w:bodyDiv w:val="1"/>
      <w:marLeft w:val="0"/>
      <w:marRight w:val="0"/>
      <w:marTop w:val="0"/>
      <w:marBottom w:val="0"/>
      <w:divBdr>
        <w:top w:val="none" w:sz="0" w:space="0" w:color="auto"/>
        <w:left w:val="none" w:sz="0" w:space="0" w:color="auto"/>
        <w:bottom w:val="none" w:sz="0" w:space="0" w:color="auto"/>
        <w:right w:val="none" w:sz="0" w:space="0" w:color="auto"/>
      </w:divBdr>
    </w:div>
    <w:div w:id="365641094">
      <w:bodyDiv w:val="1"/>
      <w:marLeft w:val="0"/>
      <w:marRight w:val="0"/>
      <w:marTop w:val="0"/>
      <w:marBottom w:val="0"/>
      <w:divBdr>
        <w:top w:val="none" w:sz="0" w:space="0" w:color="auto"/>
        <w:left w:val="none" w:sz="0" w:space="0" w:color="auto"/>
        <w:bottom w:val="none" w:sz="0" w:space="0" w:color="auto"/>
        <w:right w:val="none" w:sz="0" w:space="0" w:color="auto"/>
      </w:divBdr>
      <w:divsChild>
        <w:div w:id="1228953880">
          <w:marLeft w:val="0"/>
          <w:marRight w:val="0"/>
          <w:marTop w:val="60"/>
          <w:marBottom w:val="60"/>
          <w:divBdr>
            <w:top w:val="none" w:sz="0" w:space="0" w:color="auto"/>
            <w:left w:val="none" w:sz="0" w:space="0" w:color="auto"/>
            <w:bottom w:val="none" w:sz="0" w:space="0" w:color="auto"/>
            <w:right w:val="none" w:sz="0" w:space="0" w:color="auto"/>
          </w:divBdr>
        </w:div>
      </w:divsChild>
    </w:div>
    <w:div w:id="570622304">
      <w:bodyDiv w:val="1"/>
      <w:marLeft w:val="0"/>
      <w:marRight w:val="0"/>
      <w:marTop w:val="0"/>
      <w:marBottom w:val="0"/>
      <w:divBdr>
        <w:top w:val="none" w:sz="0" w:space="0" w:color="auto"/>
        <w:left w:val="none" w:sz="0" w:space="0" w:color="auto"/>
        <w:bottom w:val="none" w:sz="0" w:space="0" w:color="auto"/>
        <w:right w:val="none" w:sz="0" w:space="0" w:color="auto"/>
      </w:divBdr>
    </w:div>
    <w:div w:id="721566101">
      <w:bodyDiv w:val="1"/>
      <w:marLeft w:val="0"/>
      <w:marRight w:val="0"/>
      <w:marTop w:val="0"/>
      <w:marBottom w:val="0"/>
      <w:divBdr>
        <w:top w:val="none" w:sz="0" w:space="0" w:color="auto"/>
        <w:left w:val="none" w:sz="0" w:space="0" w:color="auto"/>
        <w:bottom w:val="none" w:sz="0" w:space="0" w:color="auto"/>
        <w:right w:val="none" w:sz="0" w:space="0" w:color="auto"/>
      </w:divBdr>
    </w:div>
    <w:div w:id="798762249">
      <w:bodyDiv w:val="1"/>
      <w:marLeft w:val="0"/>
      <w:marRight w:val="0"/>
      <w:marTop w:val="0"/>
      <w:marBottom w:val="0"/>
      <w:divBdr>
        <w:top w:val="none" w:sz="0" w:space="0" w:color="auto"/>
        <w:left w:val="none" w:sz="0" w:space="0" w:color="auto"/>
        <w:bottom w:val="none" w:sz="0" w:space="0" w:color="auto"/>
        <w:right w:val="none" w:sz="0" w:space="0" w:color="auto"/>
      </w:divBdr>
      <w:divsChild>
        <w:div w:id="1419866508">
          <w:marLeft w:val="0"/>
          <w:marRight w:val="0"/>
          <w:marTop w:val="60"/>
          <w:marBottom w:val="60"/>
          <w:divBdr>
            <w:top w:val="none" w:sz="0" w:space="0" w:color="auto"/>
            <w:left w:val="none" w:sz="0" w:space="0" w:color="auto"/>
            <w:bottom w:val="none" w:sz="0" w:space="0" w:color="auto"/>
            <w:right w:val="none" w:sz="0" w:space="0" w:color="auto"/>
          </w:divBdr>
        </w:div>
        <w:div w:id="949975400">
          <w:marLeft w:val="0"/>
          <w:marRight w:val="0"/>
          <w:marTop w:val="60"/>
          <w:marBottom w:val="60"/>
          <w:divBdr>
            <w:top w:val="none" w:sz="0" w:space="0" w:color="auto"/>
            <w:left w:val="none" w:sz="0" w:space="0" w:color="auto"/>
            <w:bottom w:val="none" w:sz="0" w:space="0" w:color="auto"/>
            <w:right w:val="none" w:sz="0" w:space="0" w:color="auto"/>
          </w:divBdr>
        </w:div>
      </w:divsChild>
    </w:div>
    <w:div w:id="939490709">
      <w:bodyDiv w:val="1"/>
      <w:marLeft w:val="0"/>
      <w:marRight w:val="0"/>
      <w:marTop w:val="0"/>
      <w:marBottom w:val="0"/>
      <w:divBdr>
        <w:top w:val="none" w:sz="0" w:space="0" w:color="auto"/>
        <w:left w:val="none" w:sz="0" w:space="0" w:color="auto"/>
        <w:bottom w:val="none" w:sz="0" w:space="0" w:color="auto"/>
        <w:right w:val="none" w:sz="0" w:space="0" w:color="auto"/>
      </w:divBdr>
      <w:divsChild>
        <w:div w:id="2036692073">
          <w:marLeft w:val="0"/>
          <w:marRight w:val="0"/>
          <w:marTop w:val="60"/>
          <w:marBottom w:val="60"/>
          <w:divBdr>
            <w:top w:val="none" w:sz="0" w:space="0" w:color="auto"/>
            <w:left w:val="none" w:sz="0" w:space="0" w:color="auto"/>
            <w:bottom w:val="none" w:sz="0" w:space="0" w:color="auto"/>
            <w:right w:val="none" w:sz="0" w:space="0" w:color="auto"/>
          </w:divBdr>
        </w:div>
      </w:divsChild>
    </w:div>
    <w:div w:id="1004943273">
      <w:bodyDiv w:val="1"/>
      <w:marLeft w:val="0"/>
      <w:marRight w:val="0"/>
      <w:marTop w:val="0"/>
      <w:marBottom w:val="0"/>
      <w:divBdr>
        <w:top w:val="none" w:sz="0" w:space="0" w:color="auto"/>
        <w:left w:val="none" w:sz="0" w:space="0" w:color="auto"/>
        <w:bottom w:val="none" w:sz="0" w:space="0" w:color="auto"/>
        <w:right w:val="none" w:sz="0" w:space="0" w:color="auto"/>
      </w:divBdr>
      <w:divsChild>
        <w:div w:id="1290892841">
          <w:marLeft w:val="0"/>
          <w:marRight w:val="0"/>
          <w:marTop w:val="60"/>
          <w:marBottom w:val="60"/>
          <w:divBdr>
            <w:top w:val="none" w:sz="0" w:space="0" w:color="auto"/>
            <w:left w:val="none" w:sz="0" w:space="0" w:color="auto"/>
            <w:bottom w:val="none" w:sz="0" w:space="0" w:color="auto"/>
            <w:right w:val="none" w:sz="0" w:space="0" w:color="auto"/>
          </w:divBdr>
        </w:div>
      </w:divsChild>
    </w:div>
    <w:div w:id="1135180998">
      <w:bodyDiv w:val="1"/>
      <w:marLeft w:val="0"/>
      <w:marRight w:val="0"/>
      <w:marTop w:val="0"/>
      <w:marBottom w:val="0"/>
      <w:divBdr>
        <w:top w:val="none" w:sz="0" w:space="0" w:color="auto"/>
        <w:left w:val="none" w:sz="0" w:space="0" w:color="auto"/>
        <w:bottom w:val="none" w:sz="0" w:space="0" w:color="auto"/>
        <w:right w:val="none" w:sz="0" w:space="0" w:color="auto"/>
      </w:divBdr>
    </w:div>
    <w:div w:id="1209297157">
      <w:bodyDiv w:val="1"/>
      <w:marLeft w:val="0"/>
      <w:marRight w:val="0"/>
      <w:marTop w:val="0"/>
      <w:marBottom w:val="0"/>
      <w:divBdr>
        <w:top w:val="none" w:sz="0" w:space="0" w:color="auto"/>
        <w:left w:val="none" w:sz="0" w:space="0" w:color="auto"/>
        <w:bottom w:val="none" w:sz="0" w:space="0" w:color="auto"/>
        <w:right w:val="none" w:sz="0" w:space="0" w:color="auto"/>
      </w:divBdr>
      <w:divsChild>
        <w:div w:id="1514489009">
          <w:marLeft w:val="0"/>
          <w:marRight w:val="0"/>
          <w:marTop w:val="60"/>
          <w:marBottom w:val="60"/>
          <w:divBdr>
            <w:top w:val="none" w:sz="0" w:space="0" w:color="auto"/>
            <w:left w:val="none" w:sz="0" w:space="0" w:color="auto"/>
            <w:bottom w:val="none" w:sz="0" w:space="0" w:color="auto"/>
            <w:right w:val="none" w:sz="0" w:space="0" w:color="auto"/>
          </w:divBdr>
        </w:div>
        <w:div w:id="1475678303">
          <w:marLeft w:val="0"/>
          <w:marRight w:val="0"/>
          <w:marTop w:val="60"/>
          <w:marBottom w:val="60"/>
          <w:divBdr>
            <w:top w:val="none" w:sz="0" w:space="0" w:color="auto"/>
            <w:left w:val="none" w:sz="0" w:space="0" w:color="auto"/>
            <w:bottom w:val="none" w:sz="0" w:space="0" w:color="auto"/>
            <w:right w:val="none" w:sz="0" w:space="0" w:color="auto"/>
          </w:divBdr>
        </w:div>
        <w:div w:id="605885153">
          <w:marLeft w:val="0"/>
          <w:marRight w:val="0"/>
          <w:marTop w:val="60"/>
          <w:marBottom w:val="60"/>
          <w:divBdr>
            <w:top w:val="none" w:sz="0" w:space="0" w:color="auto"/>
            <w:left w:val="none" w:sz="0" w:space="0" w:color="auto"/>
            <w:bottom w:val="none" w:sz="0" w:space="0" w:color="auto"/>
            <w:right w:val="none" w:sz="0" w:space="0" w:color="auto"/>
          </w:divBdr>
        </w:div>
        <w:div w:id="1578326850">
          <w:marLeft w:val="0"/>
          <w:marRight w:val="0"/>
          <w:marTop w:val="60"/>
          <w:marBottom w:val="60"/>
          <w:divBdr>
            <w:top w:val="none" w:sz="0" w:space="0" w:color="auto"/>
            <w:left w:val="none" w:sz="0" w:space="0" w:color="auto"/>
            <w:bottom w:val="none" w:sz="0" w:space="0" w:color="auto"/>
            <w:right w:val="none" w:sz="0" w:space="0" w:color="auto"/>
          </w:divBdr>
        </w:div>
        <w:div w:id="523204740">
          <w:marLeft w:val="0"/>
          <w:marRight w:val="0"/>
          <w:marTop w:val="60"/>
          <w:marBottom w:val="60"/>
          <w:divBdr>
            <w:top w:val="none" w:sz="0" w:space="0" w:color="auto"/>
            <w:left w:val="none" w:sz="0" w:space="0" w:color="auto"/>
            <w:bottom w:val="none" w:sz="0" w:space="0" w:color="auto"/>
            <w:right w:val="none" w:sz="0" w:space="0" w:color="auto"/>
          </w:divBdr>
        </w:div>
        <w:div w:id="382096879">
          <w:marLeft w:val="0"/>
          <w:marRight w:val="0"/>
          <w:marTop w:val="60"/>
          <w:marBottom w:val="60"/>
          <w:divBdr>
            <w:top w:val="none" w:sz="0" w:space="0" w:color="auto"/>
            <w:left w:val="none" w:sz="0" w:space="0" w:color="auto"/>
            <w:bottom w:val="none" w:sz="0" w:space="0" w:color="auto"/>
            <w:right w:val="none" w:sz="0" w:space="0" w:color="auto"/>
          </w:divBdr>
        </w:div>
      </w:divsChild>
    </w:div>
    <w:div w:id="1282103998">
      <w:bodyDiv w:val="1"/>
      <w:marLeft w:val="0"/>
      <w:marRight w:val="0"/>
      <w:marTop w:val="0"/>
      <w:marBottom w:val="0"/>
      <w:divBdr>
        <w:top w:val="none" w:sz="0" w:space="0" w:color="auto"/>
        <w:left w:val="none" w:sz="0" w:space="0" w:color="auto"/>
        <w:bottom w:val="none" w:sz="0" w:space="0" w:color="auto"/>
        <w:right w:val="none" w:sz="0" w:space="0" w:color="auto"/>
      </w:divBdr>
      <w:divsChild>
        <w:div w:id="2827221">
          <w:marLeft w:val="0"/>
          <w:marRight w:val="0"/>
          <w:marTop w:val="60"/>
          <w:marBottom w:val="60"/>
          <w:divBdr>
            <w:top w:val="none" w:sz="0" w:space="0" w:color="auto"/>
            <w:left w:val="none" w:sz="0" w:space="0" w:color="auto"/>
            <w:bottom w:val="none" w:sz="0" w:space="0" w:color="auto"/>
            <w:right w:val="none" w:sz="0" w:space="0" w:color="auto"/>
          </w:divBdr>
        </w:div>
      </w:divsChild>
    </w:div>
    <w:div w:id="1347830908">
      <w:bodyDiv w:val="1"/>
      <w:marLeft w:val="0"/>
      <w:marRight w:val="0"/>
      <w:marTop w:val="0"/>
      <w:marBottom w:val="0"/>
      <w:divBdr>
        <w:top w:val="none" w:sz="0" w:space="0" w:color="auto"/>
        <w:left w:val="none" w:sz="0" w:space="0" w:color="auto"/>
        <w:bottom w:val="none" w:sz="0" w:space="0" w:color="auto"/>
        <w:right w:val="none" w:sz="0" w:space="0" w:color="auto"/>
      </w:divBdr>
    </w:div>
    <w:div w:id="1439644746">
      <w:bodyDiv w:val="1"/>
      <w:marLeft w:val="0"/>
      <w:marRight w:val="0"/>
      <w:marTop w:val="0"/>
      <w:marBottom w:val="0"/>
      <w:divBdr>
        <w:top w:val="none" w:sz="0" w:space="0" w:color="auto"/>
        <w:left w:val="none" w:sz="0" w:space="0" w:color="auto"/>
        <w:bottom w:val="none" w:sz="0" w:space="0" w:color="auto"/>
        <w:right w:val="none" w:sz="0" w:space="0" w:color="auto"/>
      </w:divBdr>
      <w:divsChild>
        <w:div w:id="1078330764">
          <w:marLeft w:val="0"/>
          <w:marRight w:val="0"/>
          <w:marTop w:val="60"/>
          <w:marBottom w:val="60"/>
          <w:divBdr>
            <w:top w:val="none" w:sz="0" w:space="0" w:color="auto"/>
            <w:left w:val="none" w:sz="0" w:space="0" w:color="auto"/>
            <w:bottom w:val="none" w:sz="0" w:space="0" w:color="auto"/>
            <w:right w:val="none" w:sz="0" w:space="0" w:color="auto"/>
          </w:divBdr>
        </w:div>
      </w:divsChild>
    </w:div>
    <w:div w:id="1488858145">
      <w:bodyDiv w:val="1"/>
      <w:marLeft w:val="0"/>
      <w:marRight w:val="0"/>
      <w:marTop w:val="0"/>
      <w:marBottom w:val="0"/>
      <w:divBdr>
        <w:top w:val="none" w:sz="0" w:space="0" w:color="auto"/>
        <w:left w:val="none" w:sz="0" w:space="0" w:color="auto"/>
        <w:bottom w:val="none" w:sz="0" w:space="0" w:color="auto"/>
        <w:right w:val="none" w:sz="0" w:space="0" w:color="auto"/>
      </w:divBdr>
    </w:div>
    <w:div w:id="1726566648">
      <w:bodyDiv w:val="1"/>
      <w:marLeft w:val="0"/>
      <w:marRight w:val="0"/>
      <w:marTop w:val="0"/>
      <w:marBottom w:val="0"/>
      <w:divBdr>
        <w:top w:val="none" w:sz="0" w:space="0" w:color="auto"/>
        <w:left w:val="none" w:sz="0" w:space="0" w:color="auto"/>
        <w:bottom w:val="none" w:sz="0" w:space="0" w:color="auto"/>
        <w:right w:val="none" w:sz="0" w:space="0" w:color="auto"/>
      </w:divBdr>
      <w:divsChild>
        <w:div w:id="484510956">
          <w:marLeft w:val="0"/>
          <w:marRight w:val="0"/>
          <w:marTop w:val="60"/>
          <w:marBottom w:val="60"/>
          <w:divBdr>
            <w:top w:val="none" w:sz="0" w:space="0" w:color="auto"/>
            <w:left w:val="none" w:sz="0" w:space="0" w:color="auto"/>
            <w:bottom w:val="none" w:sz="0" w:space="0" w:color="auto"/>
            <w:right w:val="none" w:sz="0" w:space="0" w:color="auto"/>
          </w:divBdr>
        </w:div>
        <w:div w:id="854156261">
          <w:marLeft w:val="0"/>
          <w:marRight w:val="0"/>
          <w:marTop w:val="60"/>
          <w:marBottom w:val="60"/>
          <w:divBdr>
            <w:top w:val="none" w:sz="0" w:space="0" w:color="auto"/>
            <w:left w:val="none" w:sz="0" w:space="0" w:color="auto"/>
            <w:bottom w:val="none" w:sz="0" w:space="0" w:color="auto"/>
            <w:right w:val="none" w:sz="0" w:space="0" w:color="auto"/>
          </w:divBdr>
        </w:div>
      </w:divsChild>
    </w:div>
    <w:div w:id="1941796939">
      <w:bodyDiv w:val="1"/>
      <w:marLeft w:val="0"/>
      <w:marRight w:val="0"/>
      <w:marTop w:val="0"/>
      <w:marBottom w:val="0"/>
      <w:divBdr>
        <w:top w:val="none" w:sz="0" w:space="0" w:color="auto"/>
        <w:left w:val="none" w:sz="0" w:space="0" w:color="auto"/>
        <w:bottom w:val="none" w:sz="0" w:space="0" w:color="auto"/>
        <w:right w:val="none" w:sz="0" w:space="0" w:color="auto"/>
      </w:divBdr>
      <w:divsChild>
        <w:div w:id="1105925291">
          <w:marLeft w:val="0"/>
          <w:marRight w:val="0"/>
          <w:marTop w:val="60"/>
          <w:marBottom w:val="60"/>
          <w:divBdr>
            <w:top w:val="none" w:sz="0" w:space="0" w:color="auto"/>
            <w:left w:val="none" w:sz="0" w:space="0" w:color="auto"/>
            <w:bottom w:val="none" w:sz="0" w:space="0" w:color="auto"/>
            <w:right w:val="none" w:sz="0" w:space="0" w:color="auto"/>
          </w:divBdr>
        </w:div>
      </w:divsChild>
    </w:div>
    <w:div w:id="1996030226">
      <w:bodyDiv w:val="1"/>
      <w:marLeft w:val="0"/>
      <w:marRight w:val="0"/>
      <w:marTop w:val="0"/>
      <w:marBottom w:val="0"/>
      <w:divBdr>
        <w:top w:val="none" w:sz="0" w:space="0" w:color="auto"/>
        <w:left w:val="none" w:sz="0" w:space="0" w:color="auto"/>
        <w:bottom w:val="none" w:sz="0" w:space="0" w:color="auto"/>
        <w:right w:val="none" w:sz="0" w:space="0" w:color="auto"/>
      </w:divBdr>
    </w:div>
    <w:div w:id="2062365307">
      <w:bodyDiv w:val="1"/>
      <w:marLeft w:val="0"/>
      <w:marRight w:val="0"/>
      <w:marTop w:val="0"/>
      <w:marBottom w:val="0"/>
      <w:divBdr>
        <w:top w:val="none" w:sz="0" w:space="0" w:color="auto"/>
        <w:left w:val="none" w:sz="0" w:space="0" w:color="auto"/>
        <w:bottom w:val="none" w:sz="0" w:space="0" w:color="auto"/>
        <w:right w:val="none" w:sz="0" w:space="0" w:color="auto"/>
      </w:divBdr>
      <w:divsChild>
        <w:div w:id="1396008343">
          <w:marLeft w:val="0"/>
          <w:marRight w:val="0"/>
          <w:marTop w:val="60"/>
          <w:marBottom w:val="60"/>
          <w:divBdr>
            <w:top w:val="none" w:sz="0" w:space="0" w:color="auto"/>
            <w:left w:val="none" w:sz="0" w:space="0" w:color="auto"/>
            <w:bottom w:val="none" w:sz="0" w:space="0" w:color="auto"/>
            <w:right w:val="none" w:sz="0" w:space="0" w:color="auto"/>
          </w:divBdr>
        </w:div>
        <w:div w:id="1941136102">
          <w:marLeft w:val="0"/>
          <w:marRight w:val="0"/>
          <w:marTop w:val="60"/>
          <w:marBottom w:val="60"/>
          <w:divBdr>
            <w:top w:val="none" w:sz="0" w:space="0" w:color="auto"/>
            <w:left w:val="none" w:sz="0" w:space="0" w:color="auto"/>
            <w:bottom w:val="none" w:sz="0" w:space="0" w:color="auto"/>
            <w:right w:val="none" w:sz="0" w:space="0" w:color="auto"/>
          </w:divBdr>
        </w:div>
        <w:div w:id="616789974">
          <w:marLeft w:val="0"/>
          <w:marRight w:val="0"/>
          <w:marTop w:val="60"/>
          <w:marBottom w:val="60"/>
          <w:divBdr>
            <w:top w:val="none" w:sz="0" w:space="0" w:color="auto"/>
            <w:left w:val="none" w:sz="0" w:space="0" w:color="auto"/>
            <w:bottom w:val="none" w:sz="0" w:space="0" w:color="auto"/>
            <w:right w:val="none" w:sz="0" w:space="0" w:color="auto"/>
          </w:divBdr>
        </w:div>
        <w:div w:id="1866206719">
          <w:marLeft w:val="0"/>
          <w:marRight w:val="0"/>
          <w:marTop w:val="60"/>
          <w:marBottom w:val="60"/>
          <w:divBdr>
            <w:top w:val="none" w:sz="0" w:space="0" w:color="auto"/>
            <w:left w:val="none" w:sz="0" w:space="0" w:color="auto"/>
            <w:bottom w:val="none" w:sz="0" w:space="0" w:color="auto"/>
            <w:right w:val="none" w:sz="0" w:space="0" w:color="auto"/>
          </w:divBdr>
        </w:div>
        <w:div w:id="1879967503">
          <w:marLeft w:val="0"/>
          <w:marRight w:val="0"/>
          <w:marTop w:val="60"/>
          <w:marBottom w:val="60"/>
          <w:divBdr>
            <w:top w:val="none" w:sz="0" w:space="0" w:color="auto"/>
            <w:left w:val="none" w:sz="0" w:space="0" w:color="auto"/>
            <w:bottom w:val="none" w:sz="0" w:space="0" w:color="auto"/>
            <w:right w:val="none" w:sz="0" w:space="0" w:color="auto"/>
          </w:divBdr>
        </w:div>
        <w:div w:id="1141574623">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atan_Tata" TargetMode="External"/><Relationship Id="rId21" Type="http://schemas.openxmlformats.org/officeDocument/2006/relationships/hyperlink" Target="https://en.wikipedia.org/wiki/Ratan_Tata" TargetMode="External"/><Relationship Id="rId42" Type="http://schemas.openxmlformats.org/officeDocument/2006/relationships/hyperlink" Target="https://en.wikipedia.org/wiki/Ratan_Tata" TargetMode="External"/><Relationship Id="rId63" Type="http://schemas.openxmlformats.org/officeDocument/2006/relationships/hyperlink" Target="https://en.wikipedia.org/wiki/Mumbai" TargetMode="External"/><Relationship Id="rId84" Type="http://schemas.openxmlformats.org/officeDocument/2006/relationships/hyperlink" Target="https://www.bridgespan.org/insights/library/global-development/q-a-with-ratan-tata" TargetMode="External"/><Relationship Id="rId138" Type="http://schemas.openxmlformats.org/officeDocument/2006/relationships/hyperlink" Target="https://en.wikipedia.org/wiki/Assam_Baibhav" TargetMode="External"/><Relationship Id="rId159" Type="http://schemas.openxmlformats.org/officeDocument/2006/relationships/hyperlink" Target="https://en.wikipedia.org/wiki/Government_of_Maharashtra" TargetMode="External"/><Relationship Id="rId170" Type="http://schemas.openxmlformats.org/officeDocument/2006/relationships/glossaryDocument" Target="glossary/document.xml"/><Relationship Id="rId107" Type="http://schemas.openxmlformats.org/officeDocument/2006/relationships/hyperlink" Target="https://en.wikipedia.org/wiki/Tata_Motors" TargetMode="External"/><Relationship Id="rId11" Type="http://schemas.openxmlformats.org/officeDocument/2006/relationships/hyperlink" Target="https://404phylenotfound.blogspot.com/2012/12/ok-tata-bye-bye.html" TargetMode="External"/><Relationship Id="rId32" Type="http://schemas.openxmlformats.org/officeDocument/2006/relationships/hyperlink" Target="https://en.wikipedia.org/wiki/Ratan_Tata" TargetMode="External"/><Relationship Id="rId53" Type="http://schemas.openxmlformats.org/officeDocument/2006/relationships/hyperlink" Target="https://en.wikipedia.org/wiki/Harvard_Business_School" TargetMode="External"/><Relationship Id="rId74" Type="http://schemas.openxmlformats.org/officeDocument/2006/relationships/hyperlink" Target="https://en.wikipedia.org/wiki/Harvard_Business_School" TargetMode="External"/><Relationship Id="rId128" Type="http://schemas.openxmlformats.org/officeDocument/2006/relationships/hyperlink" Target="https://en.wikipedia.org/w/index.php?title=Ratan_Tata&amp;action=edit&amp;section=18" TargetMode="External"/><Relationship Id="rId149" Type="http://schemas.openxmlformats.org/officeDocument/2006/relationships/hyperlink" Target="https://creativecommons.org/licenses/by-nc-sa/3.0/" TargetMode="External"/><Relationship Id="rId5" Type="http://schemas.openxmlformats.org/officeDocument/2006/relationships/styles" Target="styles.xml"/><Relationship Id="rId95" Type="http://schemas.openxmlformats.org/officeDocument/2006/relationships/hyperlink" Target="https://en.wikipedia.org/wiki/Ratan_Tata" TargetMode="External"/><Relationship Id="rId160" Type="http://schemas.openxmlformats.org/officeDocument/2006/relationships/hyperlink" Target="https://en.wikipedia.org/wiki/Government_of_Jharkhand" TargetMode="External"/><Relationship Id="rId22" Type="http://schemas.openxmlformats.org/officeDocument/2006/relationships/hyperlink" Target="https://en.wikipedia.org/wiki/Wikipedia:NOTRS" TargetMode="External"/><Relationship Id="rId43" Type="http://schemas.openxmlformats.org/officeDocument/2006/relationships/hyperlink" Target="https://en.wikipedia.org/wiki/Tata_Steel" TargetMode="External"/><Relationship Id="rId64" Type="http://schemas.openxmlformats.org/officeDocument/2006/relationships/hyperlink" Target="https://en.wikipedia.org/wiki/Bishop_Cotton_School_(Shimla)" TargetMode="External"/><Relationship Id="rId118" Type="http://schemas.openxmlformats.org/officeDocument/2006/relationships/hyperlink" Target="https://en.wikipedia.org/wiki/Cyrus_Mistry" TargetMode="External"/><Relationship Id="rId139" Type="http://schemas.openxmlformats.org/officeDocument/2006/relationships/hyperlink" Target="https://en.wikipedia.org/wiki/Assam" TargetMode="External"/><Relationship Id="rId85" Type="http://schemas.openxmlformats.org/officeDocument/2006/relationships/hyperlink" Target="https://www.bridgespan.org/insights/library/global-development/q-a-with-ratan-tata" TargetMode="External"/><Relationship Id="rId150" Type="http://schemas.openxmlformats.org/officeDocument/2006/relationships/hyperlink" Target="https://en.wikipedia.org/w/index.php?title=Ratan_Tata&amp;action=edit&amp;section=17" TargetMode="External"/><Relationship Id="rId171" Type="http://schemas.openxmlformats.org/officeDocument/2006/relationships/theme" Target="theme/theme1.xml"/><Relationship Id="rId12" Type="http://schemas.openxmlformats.org/officeDocument/2006/relationships/hyperlink" Target="https://404phylenotfound.blogspot.com/2012/12/ok-tata-bye-bye.html" TargetMode="External"/><Relationship Id="rId33" Type="http://schemas.openxmlformats.org/officeDocument/2006/relationships/hyperlink" Target="https://en.wikipedia.org/wiki/Padma_Vibhushan" TargetMode="External"/><Relationship Id="rId108" Type="http://schemas.openxmlformats.org/officeDocument/2006/relationships/hyperlink" Target="https://en.wikipedia.org/wiki/Sanand_Plant_(Tata_Motors)" TargetMode="External"/><Relationship Id="rId129" Type="http://schemas.openxmlformats.org/officeDocument/2006/relationships/hyperlink" Target="https://en.wikipedia.org/wiki/File:The_President,_Smt._Pratibha_Devisingh_Patil_presenting_the_Padma_Vibhushan_to_Shri_Ratan_Naval_Tata_at_Civil_Investiture-II_Ceremony,_at_Rashtrapati_Bhavan,_in_New_Delhi_on_May_10,_2008.jpg" TargetMode="External"/><Relationship Id="rId54" Type="http://schemas.openxmlformats.org/officeDocument/2006/relationships/hyperlink" Target="https://en.wikipedia.org/wiki/Ratan_Tata" TargetMode="External"/><Relationship Id="rId70" Type="http://schemas.openxmlformats.org/officeDocument/2006/relationships/hyperlink" Target="https://en.wikipedia.org/wiki/Cornell_University" TargetMode="External"/><Relationship Id="rId75" Type="http://schemas.openxmlformats.org/officeDocument/2006/relationships/hyperlink" Target="https://en.wikipedia.org/wiki/Ratan_Tata" TargetMode="External"/><Relationship Id="rId91" Type="http://schemas.openxmlformats.org/officeDocument/2006/relationships/hyperlink" Target="https://en.wikipedia.org/wiki/Ratan_Tata" TargetMode="External"/><Relationship Id="rId96" Type="http://schemas.openxmlformats.org/officeDocument/2006/relationships/image" Target="media/image5.jpeg"/><Relationship Id="rId140" Type="http://schemas.openxmlformats.org/officeDocument/2006/relationships/hyperlink" Target="https://en.wikipedia.org/wiki/Ratan_Tata" TargetMode="External"/><Relationship Id="rId145" Type="http://schemas.openxmlformats.org/officeDocument/2006/relationships/hyperlink" Target="https://www.peoplematters.in/news/appointments/soonawala-to-step-down-from-tata-trusts-for-health-reasons-21242" TargetMode="External"/><Relationship Id="rId161" Type="http://schemas.openxmlformats.org/officeDocument/2006/relationships/hyperlink" Target="https://en.wikipedia.org/wiki/State_funeral" TargetMode="External"/><Relationship Id="rId166" Type="http://schemas.openxmlformats.org/officeDocument/2006/relationships/hyperlink" Target="https://en.wikipedia.org/wiki/Ratan_Tata"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en.wikipedia.org/wiki/Ratan_Tata" TargetMode="External"/><Relationship Id="rId28" Type="http://schemas.openxmlformats.org/officeDocument/2006/relationships/hyperlink" Target="https://en.wikipedia.org/wiki/Ratan_Tata" TargetMode="External"/><Relationship Id="rId49" Type="http://schemas.openxmlformats.org/officeDocument/2006/relationships/hyperlink" Target="https://en.wikipedia.org/wiki/Ratanji_Tata" TargetMode="External"/><Relationship Id="rId114" Type="http://schemas.openxmlformats.org/officeDocument/2006/relationships/hyperlink" Target="https://en.wikipedia.org/wiki/Tata_Motors" TargetMode="External"/><Relationship Id="rId119" Type="http://schemas.openxmlformats.org/officeDocument/2006/relationships/hyperlink" Target="https://en.wikipedia.org/wiki/Ratan_Tata" TargetMode="External"/><Relationship Id="rId44" Type="http://schemas.openxmlformats.org/officeDocument/2006/relationships/hyperlink" Target="https://en.wikipedia.org/wiki/J._R._D._Tata" TargetMode="External"/><Relationship Id="rId60" Type="http://schemas.openxmlformats.org/officeDocument/2006/relationships/hyperlink" Target="https://en.wikipedia.org/wiki/Corus_Group_plc" TargetMode="External"/><Relationship Id="rId65" Type="http://schemas.openxmlformats.org/officeDocument/2006/relationships/hyperlink" Target="https://en.wikipedia.org/wiki/Shimla" TargetMode="External"/><Relationship Id="rId81" Type="http://schemas.openxmlformats.org/officeDocument/2006/relationships/hyperlink" Target="https://en.wikipedia.org/wiki/Ratan_Tata" TargetMode="External"/><Relationship Id="rId86" Type="http://schemas.openxmlformats.org/officeDocument/2006/relationships/hyperlink" Target="https://creativecommons.org/licenses/by/3.0/" TargetMode="External"/><Relationship Id="rId130" Type="http://schemas.openxmlformats.org/officeDocument/2006/relationships/image" Target="media/image7.jpeg"/><Relationship Id="rId135" Type="http://schemas.openxmlformats.org/officeDocument/2006/relationships/hyperlink" Target="https://en.wikipedia.org/wiki/Ratan_Tata" TargetMode="External"/><Relationship Id="rId151" Type="http://schemas.openxmlformats.org/officeDocument/2006/relationships/hyperlink" Target="https://en.wikipedia.org/wiki/Ratan_Tata" TargetMode="External"/><Relationship Id="rId156" Type="http://schemas.openxmlformats.org/officeDocument/2006/relationships/hyperlink" Target="https://en.wikipedia.org/wiki/Indian_Standard_Time" TargetMode="External"/><Relationship Id="rId13" Type="http://schemas.openxmlformats.org/officeDocument/2006/relationships/hyperlink" Target="https://creativecommons.org/licenses/by-sa/3.0/" TargetMode="External"/><Relationship Id="rId18" Type="http://schemas.openxmlformats.org/officeDocument/2006/relationships/hyperlink" Target="https://en.wikipedia.org/w/index.php?title=Ratan_Tata&amp;action=edit&amp;section=3" TargetMode="External"/><Relationship Id="rId39" Type="http://schemas.openxmlformats.org/officeDocument/2006/relationships/hyperlink" Target="https://en.wikipedia.org/wiki/Ratan_Tata" TargetMode="External"/><Relationship Id="rId109" Type="http://schemas.openxmlformats.org/officeDocument/2006/relationships/hyperlink" Target="https://en.wikipedia.org/wiki/Ratan_Tata" TargetMode="External"/><Relationship Id="rId34" Type="http://schemas.openxmlformats.org/officeDocument/2006/relationships/hyperlink" Target="https://en.wikipedia.org/wiki/Ratan_Tata" TargetMode="External"/><Relationship Id="rId50" Type="http://schemas.openxmlformats.org/officeDocument/2006/relationships/hyperlink" Target="https://en.wikipedia.org/wiki/Jamshedji_Tata" TargetMode="External"/><Relationship Id="rId55" Type="http://schemas.openxmlformats.org/officeDocument/2006/relationships/hyperlink" Target="https://en.wikipedia.org/wiki/Ratan_Tata" TargetMode="External"/><Relationship Id="rId76" Type="http://schemas.openxmlformats.org/officeDocument/2006/relationships/hyperlink" Target="https://en.wikipedia.org/wiki/Ratan_Tata" TargetMode="External"/><Relationship Id="rId97" Type="http://schemas.openxmlformats.org/officeDocument/2006/relationships/hyperlink" Target="https://www.flickr.com/photos/unwomen/15774062715" TargetMode="External"/><Relationship Id="rId104" Type="http://schemas.openxmlformats.org/officeDocument/2006/relationships/hyperlink" Target="https://en.wikipedia.org/wiki/Tata_Indica" TargetMode="External"/><Relationship Id="rId120" Type="http://schemas.openxmlformats.org/officeDocument/2006/relationships/hyperlink" Target="https://en.wikipedia.org/wiki/Ratan_Tata" TargetMode="External"/><Relationship Id="rId125" Type="http://schemas.openxmlformats.org/officeDocument/2006/relationships/hyperlink" Target="https://en.wikipedia.org/wiki/Ratan_Tata" TargetMode="External"/><Relationship Id="rId141" Type="http://schemas.openxmlformats.org/officeDocument/2006/relationships/hyperlink" Target="https://en.wikipedia.org/wiki/Government_of_Maharashtra" TargetMode="External"/><Relationship Id="rId146" Type="http://schemas.openxmlformats.org/officeDocument/2006/relationships/hyperlink" Target="https://creativecommons.org/licenses/by-nc-sa/3.0/" TargetMode="External"/><Relationship Id="rId167" Type="http://schemas.openxmlformats.org/officeDocument/2006/relationships/hyperlink" Target="https://en.wikipedia.org/wiki/Mentee" TargetMode="External"/><Relationship Id="rId7" Type="http://schemas.openxmlformats.org/officeDocument/2006/relationships/webSettings" Target="webSettings.xml"/><Relationship Id="rId71" Type="http://schemas.openxmlformats.org/officeDocument/2006/relationships/hyperlink" Target="https://en.wikipedia.org/wiki/Ratan_Tata" TargetMode="External"/><Relationship Id="rId92" Type="http://schemas.openxmlformats.org/officeDocument/2006/relationships/hyperlink" Target="https://en.wikipedia.org/wiki/Ratan_Tata" TargetMode="External"/><Relationship Id="rId162" Type="http://schemas.openxmlformats.org/officeDocument/2006/relationships/hyperlink" Target="https://en.wikipedia.org/wiki/Ratan_Tata" TargetMode="External"/><Relationship Id="rId2" Type="http://schemas.openxmlformats.org/officeDocument/2006/relationships/customXml" Target="../customXml/item2.xml"/><Relationship Id="rId29" Type="http://schemas.openxmlformats.org/officeDocument/2006/relationships/hyperlink" Target="https://en.wikipedia.org/wiki/Tata_Group" TargetMode="External"/><Relationship Id="rId24" Type="http://schemas.openxmlformats.org/officeDocument/2006/relationships/hyperlink" Target="https://en.wikipedia.org/wiki/Ratan_Tata" TargetMode="External"/><Relationship Id="rId40" Type="http://schemas.openxmlformats.org/officeDocument/2006/relationships/hyperlink" Target="https://en.wikipedia.org/wiki/Harvard_Business_School" TargetMode="External"/><Relationship Id="rId45" Type="http://schemas.openxmlformats.org/officeDocument/2006/relationships/hyperlink" Target="https://en.wikipedia.org/wiki/Tetley" TargetMode="External"/><Relationship Id="rId66" Type="http://schemas.openxmlformats.org/officeDocument/2006/relationships/hyperlink" Target="https://en.wikipedia.org/wiki/Riverdale_Country_School" TargetMode="External"/><Relationship Id="rId87" Type="http://schemas.openxmlformats.org/officeDocument/2006/relationships/image" Target="media/image4.jpeg"/><Relationship Id="rId110" Type="http://schemas.openxmlformats.org/officeDocument/2006/relationships/hyperlink" Target="https://en.wikipedia.org/wiki/Tata_Nano" TargetMode="External"/><Relationship Id="rId115" Type="http://schemas.openxmlformats.org/officeDocument/2006/relationships/hyperlink" Target="https://en.wikipedia.org/wiki/Sanand_Plant_(Tata_Motors)" TargetMode="External"/><Relationship Id="rId131" Type="http://schemas.openxmlformats.org/officeDocument/2006/relationships/hyperlink" Target="https://en.wikipedia.org/wiki/Pratibha_Patil" TargetMode="External"/><Relationship Id="rId136" Type="http://schemas.openxmlformats.org/officeDocument/2006/relationships/hyperlink" Target="https://en.wikipedia.org/wiki/Maharashtra_Bhushan" TargetMode="External"/><Relationship Id="rId157" Type="http://schemas.openxmlformats.org/officeDocument/2006/relationships/hyperlink" Target="https://en.wikipedia.org/wiki/Ratan_Tata" TargetMode="External"/><Relationship Id="rId61" Type="http://schemas.openxmlformats.org/officeDocument/2006/relationships/hyperlink" Target="https://en.wikipedia.org/wiki/Campion_School,_Mumbai" TargetMode="External"/><Relationship Id="rId82" Type="http://schemas.openxmlformats.org/officeDocument/2006/relationships/header" Target="header1.xml"/><Relationship Id="rId152" Type="http://schemas.openxmlformats.org/officeDocument/2006/relationships/hyperlink" Target="https://en.wikipedia.org/wiki/Sathya_Sai_Baba" TargetMode="External"/><Relationship Id="rId19" Type="http://schemas.openxmlformats.org/officeDocument/2006/relationships/hyperlink" Target="https://en.wikipedia.org/wiki/A._Quincy_Jones" TargetMode="External"/><Relationship Id="rId14" Type="http://schemas.openxmlformats.org/officeDocument/2006/relationships/image" Target="media/image2.jpeg"/><Relationship Id="rId30" Type="http://schemas.openxmlformats.org/officeDocument/2006/relationships/hyperlink" Target="https://en.wikipedia.org/wiki/Tata_Sons" TargetMode="External"/><Relationship Id="rId35" Type="http://schemas.openxmlformats.org/officeDocument/2006/relationships/hyperlink" Target="https://en.wikipedia.org/wiki/Naval_Tata" TargetMode="External"/><Relationship Id="rId56" Type="http://schemas.openxmlformats.org/officeDocument/2006/relationships/hyperlink" Target="https://en.wikipedia.org/wiki/Tata_Steel" TargetMode="External"/><Relationship Id="rId77" Type="http://schemas.openxmlformats.org/officeDocument/2006/relationships/hyperlink" Target="https://en.wikipedia.org/wiki/Ratan_Tata" TargetMode="External"/><Relationship Id="rId100" Type="http://schemas.openxmlformats.org/officeDocument/2006/relationships/image" Target="media/image6.jpeg"/><Relationship Id="rId105" Type="http://schemas.openxmlformats.org/officeDocument/2006/relationships/hyperlink" Target="https://en.wikipedia.org/wiki/Ratan_Tata" TargetMode="External"/><Relationship Id="rId126" Type="http://schemas.openxmlformats.org/officeDocument/2006/relationships/hyperlink" Target="https://en.wikipedia.org/wiki/Cyrus_Mistry" TargetMode="External"/><Relationship Id="rId147" Type="http://schemas.openxmlformats.org/officeDocument/2006/relationships/image" Target="media/image9.jpeg"/><Relationship Id="rId168" Type="http://schemas.openxmlformats.org/officeDocument/2006/relationships/hyperlink" Target="https://en.wikipedia.org/wiki/Ratan_Tata" TargetMode="External"/><Relationship Id="rId8" Type="http://schemas.openxmlformats.org/officeDocument/2006/relationships/footnotes" Target="footnotes.xml"/><Relationship Id="rId51" Type="http://schemas.openxmlformats.org/officeDocument/2006/relationships/hyperlink" Target="https://en.wikipedia.org/wiki/Cornell_University_College_of_Architecture,_Art,_and_Planning" TargetMode="External"/><Relationship Id="rId72" Type="http://schemas.openxmlformats.org/officeDocument/2006/relationships/hyperlink" Target="https://en.wikipedia.org/wiki/Ratan_Tata" TargetMode="External"/><Relationship Id="rId93" Type="http://schemas.openxmlformats.org/officeDocument/2006/relationships/hyperlink" Target="https://en.wikipedia.org/wiki/J._R._D._Tata" TargetMode="External"/><Relationship Id="rId98" Type="http://schemas.openxmlformats.org/officeDocument/2006/relationships/hyperlink" Target="https://www.flickr.com/photos/unwomen/15774062715" TargetMode="External"/><Relationship Id="rId121" Type="http://schemas.openxmlformats.org/officeDocument/2006/relationships/hyperlink" Target="https://en.wikipedia.org/wiki/Ratan_Tata" TargetMode="External"/><Relationship Id="rId142" Type="http://schemas.openxmlformats.org/officeDocument/2006/relationships/hyperlink" Target="https://en.wikipedia.org/wiki/Ratan_Tata" TargetMode="External"/><Relationship Id="rId163" Type="http://schemas.openxmlformats.org/officeDocument/2006/relationships/hyperlink" Target="https://en.wikipedia.org/wiki/Worli" TargetMode="External"/><Relationship Id="rId3" Type="http://schemas.openxmlformats.org/officeDocument/2006/relationships/customXml" Target="../customXml/item3.xml"/><Relationship Id="rId25" Type="http://schemas.openxmlformats.org/officeDocument/2006/relationships/hyperlink" Target="https://en.wikipedia.org/wiki/J._R._D._Tata" TargetMode="External"/><Relationship Id="rId46" Type="http://schemas.openxmlformats.org/officeDocument/2006/relationships/hyperlink" Target="https://en.wikipedia.org/wiki/Jaguar_Land_Rover" TargetMode="External"/><Relationship Id="rId67" Type="http://schemas.openxmlformats.org/officeDocument/2006/relationships/hyperlink" Target="https://en.wikipedia.org/wiki/Ratan_Tata" TargetMode="External"/><Relationship Id="rId116" Type="http://schemas.openxmlformats.org/officeDocument/2006/relationships/hyperlink" Target="https://en.wikipedia.org/wiki/Ratan_Tata" TargetMode="External"/><Relationship Id="rId137" Type="http://schemas.openxmlformats.org/officeDocument/2006/relationships/hyperlink" Target="https://en.wikipedia.org/wiki/Maharashtra" TargetMode="External"/><Relationship Id="rId158" Type="http://schemas.openxmlformats.org/officeDocument/2006/relationships/hyperlink" Target="https://en.wikipedia.org/wiki/Ratan_Tata" TargetMode="External"/><Relationship Id="rId20" Type="http://schemas.openxmlformats.org/officeDocument/2006/relationships/hyperlink" Target="https://en.wikipedia.org/wiki/Ratan_Tata" TargetMode="External"/><Relationship Id="rId41" Type="http://schemas.openxmlformats.org/officeDocument/2006/relationships/hyperlink" Target="https://en.wikipedia.org/wiki/Ratan_Tata" TargetMode="External"/><Relationship Id="rId62" Type="http://schemas.openxmlformats.org/officeDocument/2006/relationships/hyperlink" Target="https://en.wikipedia.org/wiki/Cathedral_and_John_Connon_School" TargetMode="External"/><Relationship Id="rId83" Type="http://schemas.openxmlformats.org/officeDocument/2006/relationships/image" Target="media/image3.jpg"/><Relationship Id="rId88" Type="http://schemas.openxmlformats.org/officeDocument/2006/relationships/hyperlink" Target="https://www.bridgespan.org/insights/library/global-development/q-a-with-ratan-tata" TargetMode="External"/><Relationship Id="rId111" Type="http://schemas.openxmlformats.org/officeDocument/2006/relationships/hyperlink" Target="https://en.wikipedia.org/wiki/Tata_Indica" TargetMode="External"/><Relationship Id="rId132" Type="http://schemas.openxmlformats.org/officeDocument/2006/relationships/hyperlink" Target="https://en.wikipedia.org/wiki/Padma_Vibhushan" TargetMode="External"/><Relationship Id="rId153" Type="http://schemas.openxmlformats.org/officeDocument/2006/relationships/hyperlink" Target="https://en.wikipedia.org/wiki/Ratan_Tata" TargetMode="External"/><Relationship Id="rId15" Type="http://schemas.openxmlformats.org/officeDocument/2006/relationships/hyperlink" Target="https://404phylenotfound.blogspot.com/2012/12/ok-tata-bye-bye.html" TargetMode="External"/><Relationship Id="rId36" Type="http://schemas.openxmlformats.org/officeDocument/2006/relationships/hyperlink" Target="https://en.wikipedia.org/wiki/Ratanji_Tata" TargetMode="External"/><Relationship Id="rId57" Type="http://schemas.openxmlformats.org/officeDocument/2006/relationships/hyperlink" Target="https://en.wikipedia.org/wiki/J._R._D._Tata" TargetMode="External"/><Relationship Id="rId106" Type="http://schemas.openxmlformats.org/officeDocument/2006/relationships/hyperlink" Target="https://en.wikipedia.org/wiki/Ratan_Tata" TargetMode="External"/><Relationship Id="rId127" Type="http://schemas.openxmlformats.org/officeDocument/2006/relationships/hyperlink" Target="https://en.wikipedia.org/wiki/Ratan_Tata" TargetMode="External"/><Relationship Id="rId10" Type="http://schemas.openxmlformats.org/officeDocument/2006/relationships/image" Target="media/image1.JPG"/><Relationship Id="rId31" Type="http://schemas.openxmlformats.org/officeDocument/2006/relationships/hyperlink" Target="https://en.wikipedia.org/wiki/Ratan_Tata" TargetMode="External"/><Relationship Id="rId52" Type="http://schemas.openxmlformats.org/officeDocument/2006/relationships/hyperlink" Target="https://en.wikipedia.org/wiki/Ratan_Tata" TargetMode="External"/><Relationship Id="rId73" Type="http://schemas.openxmlformats.org/officeDocument/2006/relationships/hyperlink" Target="https://en.wikipedia.org/wiki/Alpha_Sigma_Phi" TargetMode="External"/><Relationship Id="rId78" Type="http://schemas.openxmlformats.org/officeDocument/2006/relationships/hyperlink" Target="https://en.wikipedia.org/wiki/Harvard_Business_School" TargetMode="External"/><Relationship Id="rId94" Type="http://schemas.openxmlformats.org/officeDocument/2006/relationships/hyperlink" Target="https://en.wikipedia.org/wiki/Ratan_Tata" TargetMode="External"/><Relationship Id="rId99" Type="http://schemas.openxmlformats.org/officeDocument/2006/relationships/hyperlink" Target="https://creativecommons.org/licenses/by-nc-nd/3.0/" TargetMode="External"/><Relationship Id="rId101" Type="http://schemas.openxmlformats.org/officeDocument/2006/relationships/hyperlink" Target="https://www.flickr.com/photos/unwomen/15774062715" TargetMode="External"/><Relationship Id="rId122" Type="http://schemas.openxmlformats.org/officeDocument/2006/relationships/hyperlink" Target="https://en.wikipedia.org/wiki/Natarajan_Chandrasekaran" TargetMode="External"/><Relationship Id="rId143" Type="http://schemas.openxmlformats.org/officeDocument/2006/relationships/image" Target="media/image8.jpg"/><Relationship Id="rId148" Type="http://schemas.openxmlformats.org/officeDocument/2006/relationships/hyperlink" Target="https://www.peoplematters.in/news/appointments/soonawala-to-step-down-from-tata-trusts-for-health-reasons-21242" TargetMode="External"/><Relationship Id="rId164" Type="http://schemas.openxmlformats.org/officeDocument/2006/relationships/hyperlink" Target="https://en.wikipedia.org/wiki/Ratan_Tata" TargetMode="External"/><Relationship Id="rId16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hyperlink" Target="https://en.wikipedia.org/wiki/Ratan_Tata" TargetMode="External"/><Relationship Id="rId47" Type="http://schemas.openxmlformats.org/officeDocument/2006/relationships/hyperlink" Target="https://en.wikipedia.org/wiki/Corus_Group_plc" TargetMode="External"/><Relationship Id="rId68" Type="http://schemas.openxmlformats.org/officeDocument/2006/relationships/hyperlink" Target="https://en.wikipedia.org/wiki/Ratan_Tata" TargetMode="External"/><Relationship Id="rId89" Type="http://schemas.openxmlformats.org/officeDocument/2006/relationships/hyperlink" Target="https://creativecommons.org/licenses/by/3.0/" TargetMode="External"/><Relationship Id="rId112" Type="http://schemas.openxmlformats.org/officeDocument/2006/relationships/hyperlink" Target="https://en.wikipedia.org/wiki/Ratan_Tata" TargetMode="External"/><Relationship Id="rId133" Type="http://schemas.openxmlformats.org/officeDocument/2006/relationships/hyperlink" Target="https://en.wikipedia.org/wiki/Padma_Bhushan" TargetMode="External"/><Relationship Id="rId154" Type="http://schemas.openxmlformats.org/officeDocument/2006/relationships/hyperlink" Target="https://en.wikipedia.org/wiki/Breach_Candy_Hospital" TargetMode="External"/><Relationship Id="rId16" Type="http://schemas.openxmlformats.org/officeDocument/2006/relationships/hyperlink" Target="https://creativecommons.org/licenses/by-sa/3.0/" TargetMode="External"/><Relationship Id="rId37" Type="http://schemas.openxmlformats.org/officeDocument/2006/relationships/hyperlink" Target="https://en.wikipedia.org/wiki/Jamshedji_Tata" TargetMode="External"/><Relationship Id="rId58" Type="http://schemas.openxmlformats.org/officeDocument/2006/relationships/hyperlink" Target="https://en.wikipedia.org/wiki/Tetley" TargetMode="External"/><Relationship Id="rId79" Type="http://schemas.openxmlformats.org/officeDocument/2006/relationships/hyperlink" Target="https://en.wikipedia.org/wiki/Harvard_University" TargetMode="External"/><Relationship Id="rId102" Type="http://schemas.openxmlformats.org/officeDocument/2006/relationships/hyperlink" Target="https://creativecommons.org/licenses/by-nc-nd/3.0/" TargetMode="External"/><Relationship Id="rId123" Type="http://schemas.openxmlformats.org/officeDocument/2006/relationships/hyperlink" Target="https://en.wikipedia.org/wiki/Ratan_Tata" TargetMode="External"/><Relationship Id="rId144" Type="http://schemas.openxmlformats.org/officeDocument/2006/relationships/hyperlink" Target="https://www.peoplematters.in/news/appointments/soonawala-to-step-down-from-tata-trusts-for-health-reasons-21242" TargetMode="External"/><Relationship Id="rId90" Type="http://schemas.openxmlformats.org/officeDocument/2006/relationships/hyperlink" Target="https://en.wikipedia.org/w/index.php?title=Ratan_Tata&amp;action=edit&amp;section=4" TargetMode="External"/><Relationship Id="rId165" Type="http://schemas.openxmlformats.org/officeDocument/2006/relationships/hyperlink" Target="https://en.wikipedia.org/wiki/Ratan_Tata" TargetMode="External"/><Relationship Id="rId27" Type="http://schemas.openxmlformats.org/officeDocument/2006/relationships/hyperlink" Target="https://en.wikipedia.org/wiki/Ratan_Tata" TargetMode="External"/><Relationship Id="rId48" Type="http://schemas.openxmlformats.org/officeDocument/2006/relationships/hyperlink" Target="https://en.wikipedia.org/wiki/Naval_Tata" TargetMode="External"/><Relationship Id="rId69" Type="http://schemas.openxmlformats.org/officeDocument/2006/relationships/hyperlink" Target="https://en.wikipedia.org/wiki/Ratan_Tata" TargetMode="External"/><Relationship Id="rId113" Type="http://schemas.openxmlformats.org/officeDocument/2006/relationships/hyperlink" Target="https://en.wikipedia.org/wiki/Ratan_Tata" TargetMode="External"/><Relationship Id="rId134" Type="http://schemas.openxmlformats.org/officeDocument/2006/relationships/hyperlink" Target="https://en.wikipedia.org/wiki/Padma_Vibhushan" TargetMode="External"/><Relationship Id="rId80" Type="http://schemas.openxmlformats.org/officeDocument/2006/relationships/hyperlink" Target="https://en.wikipedia.org/wiki/Ratan_Tata" TargetMode="External"/><Relationship Id="rId155" Type="http://schemas.openxmlformats.org/officeDocument/2006/relationships/hyperlink" Target="https://en.wikipedia.org/wiki/Ratan_Tata" TargetMode="External"/><Relationship Id="rId17" Type="http://schemas.openxmlformats.org/officeDocument/2006/relationships/hyperlink" Target="https://en.wikipedia.org/w/index.php?title=Ratan_Tata&amp;action=edit&amp;section=2" TargetMode="External"/><Relationship Id="rId38" Type="http://schemas.openxmlformats.org/officeDocument/2006/relationships/hyperlink" Target="https://en.wikipedia.org/wiki/Cornell_University_College_of_Architecture,_Art,_and_Planning" TargetMode="External"/><Relationship Id="rId59" Type="http://schemas.openxmlformats.org/officeDocument/2006/relationships/hyperlink" Target="https://en.wikipedia.org/wiki/Jaguar_Land_Rover" TargetMode="External"/><Relationship Id="rId103" Type="http://schemas.openxmlformats.org/officeDocument/2006/relationships/hyperlink" Target="https://en.wikipedia.org/wiki/Tata_Nano" TargetMode="External"/><Relationship Id="rId124" Type="http://schemas.openxmlformats.org/officeDocument/2006/relationships/hyperlink" Target="https://en.wikipedia.org/wiki/National_Company_Law_Appellate_Tribu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as\AppData\Roaming\Microsoft\Templates\Modern%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A27BF7ADB24CD5A29675A91363F608"/>
        <w:category>
          <w:name w:val="General"/>
          <w:gallery w:val="placeholder"/>
        </w:category>
        <w:types>
          <w:type w:val="bbPlcHdr"/>
        </w:types>
        <w:behaviors>
          <w:behavior w:val="content"/>
        </w:behaviors>
        <w:guid w:val="{52E79D16-26F3-4788-AFCB-AEE474F903B9}"/>
      </w:docPartPr>
      <w:docPartBody>
        <w:p w:rsidR="00000000" w:rsidRDefault="00000000">
          <w:pPr>
            <w:pStyle w:val="73A27BF7ADB24CD5A29675A91363F608"/>
          </w:pPr>
          <w:r w:rsidRPr="00BA6AD0">
            <w:t>Relecloud presents</w:t>
          </w:r>
        </w:p>
      </w:docPartBody>
    </w:docPart>
    <w:docPart>
      <w:docPartPr>
        <w:name w:val="7D2C1EFC93554DE8989619F2AACA8FAE"/>
        <w:category>
          <w:name w:val="General"/>
          <w:gallery w:val="placeholder"/>
        </w:category>
        <w:types>
          <w:type w:val="bbPlcHdr"/>
        </w:types>
        <w:behaviors>
          <w:behavior w:val="content"/>
        </w:behaviors>
        <w:guid w:val="{8A16651F-BA50-4915-B883-A52608F83DB7}"/>
      </w:docPartPr>
      <w:docPartBody>
        <w:p w:rsidR="00000000" w:rsidRDefault="00000000">
          <w:pPr>
            <w:pStyle w:val="7D2C1EFC93554DE8989619F2AACA8FAE"/>
          </w:pPr>
          <w:r w:rsidRPr="00BA6AD0">
            <w:t>THE NEWS TODAY</w:t>
          </w:r>
        </w:p>
      </w:docPartBody>
    </w:docPart>
    <w:docPart>
      <w:docPartPr>
        <w:name w:val="0C5AFA84C3D149A0AF22723EC47B1E46"/>
        <w:category>
          <w:name w:val="General"/>
          <w:gallery w:val="placeholder"/>
        </w:category>
        <w:types>
          <w:type w:val="bbPlcHdr"/>
        </w:types>
        <w:behaviors>
          <w:behavior w:val="content"/>
        </w:behaviors>
        <w:guid w:val="{DA6F02FE-2002-4664-ADF0-39EF1CDD1FDF}"/>
      </w:docPartPr>
      <w:docPartBody>
        <w:p w:rsidR="00000000" w:rsidRDefault="00000000">
          <w:pPr>
            <w:pStyle w:val="0C5AFA84C3D149A0AF22723EC47B1E46"/>
          </w:pPr>
          <w:r w:rsidRPr="00BA6AD0">
            <w:t>Tuesday</w:t>
          </w:r>
        </w:p>
      </w:docPartBody>
    </w:docPart>
    <w:docPart>
      <w:docPartPr>
        <w:name w:val="C0698FADA2C14A019C2758E9E3E96864"/>
        <w:category>
          <w:name w:val="General"/>
          <w:gallery w:val="placeholder"/>
        </w:category>
        <w:types>
          <w:type w:val="bbPlcHdr"/>
        </w:types>
        <w:behaviors>
          <w:behavior w:val="content"/>
        </w:behaviors>
        <w:guid w:val="{A9E511A7-D680-4C17-B184-E56F375A85D8}"/>
      </w:docPartPr>
      <w:docPartBody>
        <w:p w:rsidR="00000000" w:rsidRDefault="00000000">
          <w:pPr>
            <w:pStyle w:val="C0698FADA2C14A019C2758E9E3E96864"/>
          </w:pPr>
          <w:r w:rsidRPr="00BA6AD0">
            <w:t>September 24, YYYY</w:t>
          </w:r>
        </w:p>
      </w:docPartBody>
    </w:docPart>
    <w:docPart>
      <w:docPartPr>
        <w:name w:val="1C70E2696E1B41598EDF1ADDBC529DD7"/>
        <w:category>
          <w:name w:val="General"/>
          <w:gallery w:val="placeholder"/>
        </w:category>
        <w:types>
          <w:type w:val="bbPlcHdr"/>
        </w:types>
        <w:behaviors>
          <w:behavior w:val="content"/>
        </w:behaviors>
        <w:guid w:val="{D925A6DB-969F-43CC-9735-4D14A9B49D51}"/>
      </w:docPartPr>
      <w:docPartBody>
        <w:p w:rsidR="00000000" w:rsidRDefault="00000000">
          <w:pPr>
            <w:pStyle w:val="1C70E2696E1B41598EDF1ADDBC529DD7"/>
          </w:pPr>
          <w:r w:rsidRPr="00BA6AD0">
            <w:t>Issue #10</w:t>
          </w:r>
        </w:p>
      </w:docPartBody>
    </w:docPart>
    <w:docPart>
      <w:docPartPr>
        <w:name w:val="17CD0A5C43FF45728D3A0C43F365EFE5"/>
        <w:category>
          <w:name w:val="General"/>
          <w:gallery w:val="placeholder"/>
        </w:category>
        <w:types>
          <w:type w:val="bbPlcHdr"/>
        </w:types>
        <w:behaviors>
          <w:behavior w:val="content"/>
        </w:behaviors>
        <w:guid w:val="{9716BFBE-3FA3-4B21-BCEC-CD3C83ADC71A}"/>
      </w:docPartPr>
      <w:docPartBody>
        <w:p w:rsidR="00000000" w:rsidRDefault="00000000">
          <w:pPr>
            <w:pStyle w:val="17CD0A5C43FF45728D3A0C43F365EFE5"/>
          </w:pPr>
          <w:r w:rsidRPr="00D3768E">
            <w:t xml:space="preserve">Picture Caption: To make your document look professionally produced, Word provides </w:t>
          </w:r>
          <w:r w:rsidRPr="00D3768E">
            <w:t>header, footer, cover page, and text box designs that complement each other.</w:t>
          </w:r>
        </w:p>
      </w:docPartBody>
    </w:docPart>
    <w:docPart>
      <w:docPartPr>
        <w:name w:val="6E1482F59EE4476CBDCD23B975B37FB7"/>
        <w:category>
          <w:name w:val="General"/>
          <w:gallery w:val="placeholder"/>
        </w:category>
        <w:types>
          <w:type w:val="bbPlcHdr"/>
        </w:types>
        <w:behaviors>
          <w:behavior w:val="content"/>
        </w:behaviors>
        <w:guid w:val="{D15C8673-2507-4698-9D2D-4AB77E23A716}"/>
      </w:docPartPr>
      <w:docPartBody>
        <w:p w:rsidR="00000000" w:rsidRDefault="00000000">
          <w:pPr>
            <w:pStyle w:val="6E1482F59EE4476CBDCD23B975B37FB7"/>
          </w:pPr>
          <w:r w:rsidRPr="00554FC5">
            <w:t>Tuesday, September 23, 20XX</w:t>
          </w:r>
        </w:p>
      </w:docPartBody>
    </w:docPart>
    <w:docPart>
      <w:docPartPr>
        <w:name w:val="97E3E35150AE4FA7AED757970F131DD9"/>
        <w:category>
          <w:name w:val="General"/>
          <w:gallery w:val="placeholder"/>
        </w:category>
        <w:types>
          <w:type w:val="bbPlcHdr"/>
        </w:types>
        <w:behaviors>
          <w:behavior w:val="content"/>
        </w:behaviors>
        <w:guid w:val="{DF5E33B4-D6CA-465F-A003-A1612A32E282}"/>
      </w:docPartPr>
      <w:docPartBody>
        <w:p w:rsidR="00000000" w:rsidRDefault="00000000">
          <w:pPr>
            <w:pStyle w:val="97E3E35150AE4FA7AED757970F131DD9"/>
          </w:pPr>
          <w:r w:rsidRPr="00554FC5">
            <w:t>THE NEWS TODAY</w:t>
          </w:r>
        </w:p>
      </w:docPartBody>
    </w:docPart>
    <w:docPart>
      <w:docPartPr>
        <w:name w:val="B10A19627F6946E6871C0B5ADE31AC67"/>
        <w:category>
          <w:name w:val="General"/>
          <w:gallery w:val="placeholder"/>
        </w:category>
        <w:types>
          <w:type w:val="bbPlcHdr"/>
        </w:types>
        <w:behaviors>
          <w:behavior w:val="content"/>
        </w:behaviors>
        <w:guid w:val="{F29A8632-D346-4635-B0DD-8B2CB93F9134}"/>
      </w:docPartPr>
      <w:docPartBody>
        <w:p w:rsidR="00000000" w:rsidRDefault="00000000">
          <w:pPr>
            <w:pStyle w:val="B10A19627F6946E6871C0B5ADE31AC67"/>
          </w:pPr>
          <w:r w:rsidRPr="00554FC5">
            <w:t>Issue #10</w:t>
          </w:r>
        </w:p>
      </w:docPartBody>
    </w:docPart>
    <w:docPart>
      <w:docPartPr>
        <w:name w:val="1E65F08420D442BFB6077208417C61A4"/>
        <w:category>
          <w:name w:val="General"/>
          <w:gallery w:val="placeholder"/>
        </w:category>
        <w:types>
          <w:type w:val="bbPlcHdr"/>
        </w:types>
        <w:behaviors>
          <w:behavior w:val="content"/>
        </w:behaviors>
        <w:guid w:val="{FEC177E5-BE48-483E-9CF9-A34BEACD11DC}"/>
      </w:docPartPr>
      <w:docPartBody>
        <w:p w:rsidR="00000000" w:rsidRDefault="00000000">
          <w:pPr>
            <w:pStyle w:val="1E65F08420D442BFB6077208417C61A4"/>
          </w:pPr>
          <w:r w:rsidRPr="00554FC5">
            <w:t>The latest news</w:t>
          </w:r>
        </w:p>
      </w:docPartBody>
    </w:docPart>
    <w:docPart>
      <w:docPartPr>
        <w:name w:val="1AA53BD7062B4D039CE3D973247C5D93"/>
        <w:category>
          <w:name w:val="General"/>
          <w:gallery w:val="placeholder"/>
        </w:category>
        <w:types>
          <w:type w:val="bbPlcHdr"/>
        </w:types>
        <w:behaviors>
          <w:behavior w:val="content"/>
        </w:behaviors>
        <w:guid w:val="{4B204E51-6EFE-49C0-91C1-F99AD73EBBB3}"/>
      </w:docPartPr>
      <w:docPartBody>
        <w:p w:rsidR="00000000" w:rsidRDefault="00000000">
          <w:pPr>
            <w:pStyle w:val="1AA53BD7062B4D039CE3D973247C5D93"/>
          </w:pPr>
          <w:r w:rsidRPr="00554FC5">
            <w:t>Breaking news</w:t>
          </w:r>
        </w:p>
      </w:docPartBody>
    </w:docPart>
    <w:docPart>
      <w:docPartPr>
        <w:name w:val="0F28E6081B6344EEBBF19A3F5D1EA1BE"/>
        <w:category>
          <w:name w:val="General"/>
          <w:gallery w:val="placeholder"/>
        </w:category>
        <w:types>
          <w:type w:val="bbPlcHdr"/>
        </w:types>
        <w:behaviors>
          <w:behavior w:val="content"/>
        </w:behaviors>
        <w:guid w:val="{1BC0B2DA-876F-4136-B60E-9CCEA8C9B9FB}"/>
      </w:docPartPr>
      <w:docPartBody>
        <w:p w:rsidR="00000000" w:rsidRDefault="00000000">
          <w:pPr>
            <w:pStyle w:val="0F28E6081B6344EEBBF19A3F5D1EA1BE"/>
          </w:pPr>
          <w:r w:rsidRPr="00BA6AD0">
            <w:t>Mirjam Nilsson</w:t>
          </w:r>
        </w:p>
      </w:docPartBody>
    </w:docPart>
    <w:docPart>
      <w:docPartPr>
        <w:name w:val="7533FE2BAD9C4583928093023BED37E9"/>
        <w:category>
          <w:name w:val="General"/>
          <w:gallery w:val="placeholder"/>
        </w:category>
        <w:types>
          <w:type w:val="bbPlcHdr"/>
        </w:types>
        <w:behaviors>
          <w:behavior w:val="content"/>
        </w:behaviors>
        <w:guid w:val="{44D6DA01-07B1-404D-B1AD-488735FF2008}"/>
      </w:docPartPr>
      <w:docPartBody>
        <w:p w:rsidR="00000000" w:rsidRPr="00554FC5" w:rsidRDefault="00000000" w:rsidP="00554FC5">
          <w:r w:rsidRPr="00554FC5">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00000000" w:rsidRPr="00554FC5" w:rsidRDefault="00000000" w:rsidP="00554FC5">
          <w:r w:rsidRPr="00554FC5">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000000" w:rsidRDefault="00000000">
          <w:pPr>
            <w:pStyle w:val="7533FE2BAD9C4583928093023BED37E9"/>
          </w:pPr>
          <w:r w:rsidRPr="00554FC5">
            <w:t>Video provides a powerful way to help you prove your point. When you click Online Video, you can paste in the embed code for the video you want to add. You can also type a keyword to search online for the video that best fits your document.</w:t>
          </w:r>
        </w:p>
      </w:docPartBody>
    </w:docPart>
    <w:docPart>
      <w:docPartPr>
        <w:name w:val="FC57606327424D45A290F23069056243"/>
        <w:category>
          <w:name w:val="General"/>
          <w:gallery w:val="placeholder"/>
        </w:category>
        <w:types>
          <w:type w:val="bbPlcHdr"/>
        </w:types>
        <w:behaviors>
          <w:behavior w:val="content"/>
        </w:behaviors>
        <w:guid w:val="{75D9AE29-4A99-4304-B7D1-8DFEFB402752}"/>
      </w:docPartPr>
      <w:docPartBody>
        <w:p w:rsidR="00000000" w:rsidRDefault="00000000">
          <w:pPr>
            <w:pStyle w:val="FC57606327424D45A290F23069056243"/>
          </w:pPr>
          <w:r w:rsidRPr="00554FC5">
            <w:t xml:space="preserve">Picture Caption: To make your document look </w:t>
          </w:r>
          <w:r w:rsidRPr="00554FC5">
            <w:t>professionally produced, Word provides header, footer, cover page, and text box designs that complement each other.</w:t>
          </w:r>
        </w:p>
      </w:docPartBody>
    </w:docPart>
    <w:docPart>
      <w:docPartPr>
        <w:name w:val="9079C34DBBC24D01B363F836CDF45354"/>
        <w:category>
          <w:name w:val="General"/>
          <w:gallery w:val="placeholder"/>
        </w:category>
        <w:types>
          <w:type w:val="bbPlcHdr"/>
        </w:types>
        <w:behaviors>
          <w:behavior w:val="content"/>
        </w:behaviors>
        <w:guid w:val="{09321A3C-55DA-40F8-9B0F-EE11994941AC}"/>
      </w:docPartPr>
      <w:docPartBody>
        <w:p w:rsidR="00000000" w:rsidRDefault="00000000">
          <w:pPr>
            <w:pStyle w:val="9079C34DBBC24D01B363F836CDF45354"/>
          </w:pPr>
          <w:r w:rsidRPr="00AB28E3">
            <w:t>The latest breaking news story</w:t>
          </w:r>
        </w:p>
      </w:docPartBody>
    </w:docPart>
    <w:docPart>
      <w:docPartPr>
        <w:name w:val="8192A35BBEA4477BAF50F18B0158B205"/>
        <w:category>
          <w:name w:val="General"/>
          <w:gallery w:val="placeholder"/>
        </w:category>
        <w:types>
          <w:type w:val="bbPlcHdr"/>
        </w:types>
        <w:behaviors>
          <w:behavior w:val="content"/>
        </w:behaviors>
        <w:guid w:val="{70192BB3-4817-4F3C-8F9A-FFCFFCFABBDB}"/>
      </w:docPartPr>
      <w:docPartBody>
        <w:p w:rsidR="00000000" w:rsidRDefault="00000000">
          <w:pPr>
            <w:pStyle w:val="8192A35BBEA4477BAF50F18B0158B205"/>
          </w:pPr>
          <w:r w:rsidRPr="00554FC5">
            <w:t>Tuesday, September 23, 20XX</w:t>
          </w:r>
        </w:p>
      </w:docPartBody>
    </w:docPart>
    <w:docPart>
      <w:docPartPr>
        <w:name w:val="2814A3F2BA464449B39F310E77CF3C86"/>
        <w:category>
          <w:name w:val="General"/>
          <w:gallery w:val="placeholder"/>
        </w:category>
        <w:types>
          <w:type w:val="bbPlcHdr"/>
        </w:types>
        <w:behaviors>
          <w:behavior w:val="content"/>
        </w:behaviors>
        <w:guid w:val="{BC3B4F25-10C9-4E4E-B2D4-DDA7CE995232}"/>
      </w:docPartPr>
      <w:docPartBody>
        <w:p w:rsidR="00000000" w:rsidRDefault="00000000">
          <w:pPr>
            <w:pStyle w:val="2814A3F2BA464449B39F310E77CF3C86"/>
          </w:pPr>
          <w:r w:rsidRPr="00554FC5">
            <w:t>THE NEWS TODAY</w:t>
          </w:r>
        </w:p>
      </w:docPartBody>
    </w:docPart>
    <w:docPart>
      <w:docPartPr>
        <w:name w:val="58CCD337DF3341169BD736AF052D9392"/>
        <w:category>
          <w:name w:val="General"/>
          <w:gallery w:val="placeholder"/>
        </w:category>
        <w:types>
          <w:type w:val="bbPlcHdr"/>
        </w:types>
        <w:behaviors>
          <w:behavior w:val="content"/>
        </w:behaviors>
        <w:guid w:val="{759A5A5E-BDBF-44A8-90E8-8E2565D14BDB}"/>
      </w:docPartPr>
      <w:docPartBody>
        <w:p w:rsidR="00000000" w:rsidRDefault="00000000">
          <w:pPr>
            <w:pStyle w:val="58CCD337DF3341169BD736AF052D9392"/>
          </w:pPr>
          <w:r w:rsidRPr="00554FC5">
            <w:t>Issue #10</w:t>
          </w:r>
        </w:p>
      </w:docPartBody>
    </w:docPart>
    <w:docPart>
      <w:docPartPr>
        <w:name w:val="359A3B94435D46B3848E6E309187CB23"/>
        <w:category>
          <w:name w:val="General"/>
          <w:gallery w:val="placeholder"/>
        </w:category>
        <w:types>
          <w:type w:val="bbPlcHdr"/>
        </w:types>
        <w:behaviors>
          <w:behavior w:val="content"/>
        </w:behaviors>
        <w:guid w:val="{E0DA6D1A-D3CE-4AC3-A273-1E5BAACC4838}"/>
      </w:docPartPr>
      <w:docPartBody>
        <w:p w:rsidR="00000000" w:rsidRDefault="00000000">
          <w:pPr>
            <w:pStyle w:val="359A3B94435D46B3848E6E309187CB23"/>
          </w:pPr>
          <w:r w:rsidRPr="00536918">
            <w:t xml:space="preserve">Picture Caption: To make your document look </w:t>
          </w:r>
          <w:r w:rsidRPr="00536918">
            <w:t>professionally produced, Word provides header, footer, cover page, and text box designs that complement each other.</w:t>
          </w:r>
        </w:p>
      </w:docPartBody>
    </w:docPart>
    <w:docPart>
      <w:docPartPr>
        <w:name w:val="1E05504A61984E61BEB2B6BDBBC87F60"/>
        <w:category>
          <w:name w:val="General"/>
          <w:gallery w:val="placeholder"/>
        </w:category>
        <w:types>
          <w:type w:val="bbPlcHdr"/>
        </w:types>
        <w:behaviors>
          <w:behavior w:val="content"/>
        </w:behaviors>
        <w:guid w:val="{4C81FDE0-8E11-4F76-A63B-06310BBF2D51}"/>
      </w:docPartPr>
      <w:docPartBody>
        <w:p w:rsidR="00000000" w:rsidRDefault="00000000">
          <w:pPr>
            <w:pStyle w:val="1E05504A61984E61BEB2B6BDBBC87F60"/>
          </w:pPr>
          <w:r w:rsidRPr="00554FC5">
            <w:t>The latest news story</w:t>
          </w:r>
        </w:p>
      </w:docPartBody>
    </w:docPart>
    <w:docPart>
      <w:docPartPr>
        <w:name w:val="547D0FC99E614CA49CFDF5B0F3771308"/>
        <w:category>
          <w:name w:val="General"/>
          <w:gallery w:val="placeholder"/>
        </w:category>
        <w:types>
          <w:type w:val="bbPlcHdr"/>
        </w:types>
        <w:behaviors>
          <w:behavior w:val="content"/>
        </w:behaviors>
        <w:guid w:val="{3E9DF3D5-6219-42B8-894C-8AB74728DC61}"/>
      </w:docPartPr>
      <w:docPartBody>
        <w:p w:rsidR="00000000" w:rsidRDefault="00000000">
          <w:pPr>
            <w:pStyle w:val="547D0FC99E614CA49CFDF5B0F3771308"/>
          </w:pPr>
          <w:r w:rsidRPr="00554FC5">
            <w:t xml:space="preserve">See what’s new </w:t>
          </w:r>
          <w:r w:rsidRPr="00554FC5">
            <w:t>today</w:t>
          </w:r>
        </w:p>
      </w:docPartBody>
    </w:docPart>
    <w:docPart>
      <w:docPartPr>
        <w:name w:val="CC5EE5BBEE174575B18B45702E3D28E2"/>
        <w:category>
          <w:name w:val="General"/>
          <w:gallery w:val="placeholder"/>
        </w:category>
        <w:types>
          <w:type w:val="bbPlcHdr"/>
        </w:types>
        <w:behaviors>
          <w:behavior w:val="content"/>
        </w:behaviors>
        <w:guid w:val="{19B448AD-171A-42F9-A4F9-EEAFB5F4DB95}"/>
      </w:docPartPr>
      <w:docPartBody>
        <w:p w:rsidR="00E520DE" w:rsidRPr="00004C2C" w:rsidRDefault="00E520DE" w:rsidP="00004C2C">
          <w:r w:rsidRPr="00004C2C">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00E520DE" w:rsidRPr="00004C2C" w:rsidRDefault="00E520DE" w:rsidP="00004C2C">
          <w:r w:rsidRPr="00004C2C">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520DE" w:rsidRPr="00004C2C" w:rsidRDefault="00E520DE" w:rsidP="00004C2C">
          <w:r w:rsidRPr="00004C2C">
            <w:t xml:space="preserve">Save time in Word with new buttons that show up where you need them.Video provides a powerful way to help you prove your point. </w:t>
          </w:r>
        </w:p>
        <w:p w:rsidR="00E520DE" w:rsidRPr="00004C2C" w:rsidRDefault="00E520DE" w:rsidP="00004C2C">
          <w:r w:rsidRPr="00004C2C">
            <w:t xml:space="preserve">When you click Online Video, you can paste in the embed code for the video you want to add. You can also type a keyword to search online for the video that best fits your document. </w:t>
          </w:r>
        </w:p>
        <w:p w:rsidR="00000000" w:rsidRDefault="00E520DE" w:rsidP="00E520DE">
          <w:pPr>
            <w:pStyle w:val="CC5EE5BBEE174575B18B45702E3D28E2"/>
          </w:pPr>
          <w:r w:rsidRPr="00004C2C">
            <w:t xml:space="preserve">Themes and styles also help keep your document coordinated. When you click Design and choose a new Theme, the pictures, charts, and SmartArt graphics change to match your new theme. When you apply styles, your headings change to match the new theme. </w:t>
          </w:r>
        </w:p>
      </w:docPartBody>
    </w:docPart>
    <w:docPart>
      <w:docPartPr>
        <w:name w:val="9CD24EA9B91F404585E44B38464BF581"/>
        <w:category>
          <w:name w:val="General"/>
          <w:gallery w:val="placeholder"/>
        </w:category>
        <w:types>
          <w:type w:val="bbPlcHdr"/>
        </w:types>
        <w:behaviors>
          <w:behavior w:val="content"/>
        </w:behaviors>
        <w:guid w:val="{E7DF1FD9-BDBC-4987-B472-0BE6CE74BCE7}"/>
      </w:docPartPr>
      <w:docPartBody>
        <w:p w:rsidR="00000000" w:rsidRDefault="00E520DE" w:rsidP="00E520DE">
          <w:pPr>
            <w:pStyle w:val="9CD24EA9B91F404585E44B38464BF581"/>
          </w:pPr>
          <w:r w:rsidRPr="00004C2C">
            <w:t>Picture Caption: To make your document look professionally produced, Word provides header, footer, cover page, and text box designs that complement each other.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ource Sans Pro Black">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DE"/>
    <w:rsid w:val="002D03B3"/>
    <w:rsid w:val="00755A50"/>
    <w:rsid w:val="00E52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27BF7ADB24CD5A29675A91363F608">
    <w:name w:val="73A27BF7ADB24CD5A29675A91363F608"/>
  </w:style>
  <w:style w:type="paragraph" w:customStyle="1" w:styleId="7D2C1EFC93554DE8989619F2AACA8FAE">
    <w:name w:val="7D2C1EFC93554DE8989619F2AACA8FAE"/>
  </w:style>
  <w:style w:type="paragraph" w:customStyle="1" w:styleId="0C5AFA84C3D149A0AF22723EC47B1E46">
    <w:name w:val="0C5AFA84C3D149A0AF22723EC47B1E46"/>
  </w:style>
  <w:style w:type="paragraph" w:customStyle="1" w:styleId="C0698FADA2C14A019C2758E9E3E96864">
    <w:name w:val="C0698FADA2C14A019C2758E9E3E96864"/>
  </w:style>
  <w:style w:type="paragraph" w:customStyle="1" w:styleId="1C70E2696E1B41598EDF1ADDBC529DD7">
    <w:name w:val="1C70E2696E1B41598EDF1ADDBC529DD7"/>
  </w:style>
  <w:style w:type="paragraph" w:customStyle="1" w:styleId="17CD0A5C43FF45728D3A0C43F365EFE5">
    <w:name w:val="17CD0A5C43FF45728D3A0C43F365EFE5"/>
  </w:style>
  <w:style w:type="character" w:styleId="PlaceholderText">
    <w:name w:val="Placeholder Text"/>
    <w:basedOn w:val="DefaultParagraphFont"/>
    <w:uiPriority w:val="99"/>
    <w:semiHidden/>
    <w:rPr>
      <w:color w:val="808080"/>
    </w:rPr>
  </w:style>
  <w:style w:type="paragraph" w:customStyle="1" w:styleId="31F25990C7124EF49784639D6A767A3B">
    <w:name w:val="31F25990C7124EF49784639D6A767A3B"/>
  </w:style>
  <w:style w:type="paragraph" w:customStyle="1" w:styleId="C6B4DEB7BA324F9391591AC9C689F2CC">
    <w:name w:val="C6B4DEB7BA324F9391591AC9C689F2CC"/>
  </w:style>
  <w:style w:type="paragraph" w:customStyle="1" w:styleId="16E51C2309004957A1320A86011C7B83">
    <w:name w:val="16E51C2309004957A1320A86011C7B83"/>
  </w:style>
  <w:style w:type="paragraph" w:customStyle="1" w:styleId="D5A798ABAF274A2CB37193E173CF44E7">
    <w:name w:val="D5A798ABAF274A2CB37193E173CF44E7"/>
  </w:style>
  <w:style w:type="paragraph" w:customStyle="1" w:styleId="A2763F4077BF402EA044D5BA68D3135C">
    <w:name w:val="A2763F4077BF402EA044D5BA68D3135C"/>
  </w:style>
  <w:style w:type="paragraph" w:customStyle="1" w:styleId="C37B425F1632479CB241218E058426E5">
    <w:name w:val="C37B425F1632479CB241218E058426E5"/>
  </w:style>
  <w:style w:type="paragraph" w:customStyle="1" w:styleId="C567E7B1C1EB41C18BE2498970BAECD6">
    <w:name w:val="C567E7B1C1EB41C18BE2498970BAECD6"/>
  </w:style>
  <w:style w:type="paragraph" w:customStyle="1" w:styleId="BE23DC27A5A040C38D9878539B7BFEAE">
    <w:name w:val="BE23DC27A5A040C38D9878539B7BFEAE"/>
  </w:style>
  <w:style w:type="paragraph" w:customStyle="1" w:styleId="6E1482F59EE4476CBDCD23B975B37FB7">
    <w:name w:val="6E1482F59EE4476CBDCD23B975B37FB7"/>
  </w:style>
  <w:style w:type="paragraph" w:customStyle="1" w:styleId="97E3E35150AE4FA7AED757970F131DD9">
    <w:name w:val="97E3E35150AE4FA7AED757970F131DD9"/>
  </w:style>
  <w:style w:type="paragraph" w:customStyle="1" w:styleId="B10A19627F6946E6871C0B5ADE31AC67">
    <w:name w:val="B10A19627F6946E6871C0B5ADE31AC67"/>
  </w:style>
  <w:style w:type="paragraph" w:customStyle="1" w:styleId="1E65F08420D442BFB6077208417C61A4">
    <w:name w:val="1E65F08420D442BFB6077208417C61A4"/>
  </w:style>
  <w:style w:type="paragraph" w:customStyle="1" w:styleId="1AA53BD7062B4D039CE3D973247C5D93">
    <w:name w:val="1AA53BD7062B4D039CE3D973247C5D93"/>
  </w:style>
  <w:style w:type="paragraph" w:customStyle="1" w:styleId="0F28E6081B6344EEBBF19A3F5D1EA1BE">
    <w:name w:val="0F28E6081B6344EEBBF19A3F5D1EA1BE"/>
  </w:style>
  <w:style w:type="paragraph" w:customStyle="1" w:styleId="7533FE2BAD9C4583928093023BED37E9">
    <w:name w:val="7533FE2BAD9C4583928093023BED37E9"/>
  </w:style>
  <w:style w:type="paragraph" w:customStyle="1" w:styleId="3E4DD29C76274B949C38679165809AAA">
    <w:name w:val="3E4DD29C76274B949C38679165809AAA"/>
  </w:style>
  <w:style w:type="paragraph" w:customStyle="1" w:styleId="11182FE46EFF4E3381E557D7D5B96A84">
    <w:name w:val="11182FE46EFF4E3381E557D7D5B96A84"/>
  </w:style>
  <w:style w:type="paragraph" w:customStyle="1" w:styleId="901A098B6C4C4A6C90ADC78E8C529E05">
    <w:name w:val="901A098B6C4C4A6C90ADC78E8C529E05"/>
  </w:style>
  <w:style w:type="paragraph" w:customStyle="1" w:styleId="159D10AEB7794C12AFCD05C720970229">
    <w:name w:val="159D10AEB7794C12AFCD05C720970229"/>
  </w:style>
  <w:style w:type="paragraph" w:customStyle="1" w:styleId="FC57606327424D45A290F23069056243">
    <w:name w:val="FC57606327424D45A290F23069056243"/>
  </w:style>
  <w:style w:type="paragraph" w:customStyle="1" w:styleId="9079C34DBBC24D01B363F836CDF45354">
    <w:name w:val="9079C34DBBC24D01B363F836CDF45354"/>
  </w:style>
  <w:style w:type="paragraph" w:customStyle="1" w:styleId="65EF13C406EF428D8BFA59C0E537BC8B">
    <w:name w:val="65EF13C406EF428D8BFA59C0E537BC8B"/>
  </w:style>
  <w:style w:type="paragraph" w:customStyle="1" w:styleId="5C3BFC274C134AF08DC4F8C1E2A47978">
    <w:name w:val="5C3BFC274C134AF08DC4F8C1E2A47978"/>
  </w:style>
  <w:style w:type="paragraph" w:customStyle="1" w:styleId="WhiteBodyCopy">
    <w:name w:val="White Body Copy"/>
    <w:basedOn w:val="Normal"/>
    <w:qFormat/>
    <w:pPr>
      <w:spacing w:after="240" w:line="240" w:lineRule="auto"/>
    </w:pPr>
    <w:rPr>
      <w:rFonts w:ascii="Times New Roman" w:eastAsia="Times New Roman" w:hAnsi="Times New Roman" w:cs="Times New Roman"/>
      <w:color w:val="FFFFFF" w:themeColor="background1"/>
      <w:kern w:val="0"/>
      <w:szCs w:val="24"/>
      <w:lang w:val="en-US" w:eastAsia="en-US"/>
      <w14:ligatures w14:val="none"/>
    </w:rPr>
  </w:style>
  <w:style w:type="paragraph" w:customStyle="1" w:styleId="E2F61F895E1F406AB12AA65D2EDF845E">
    <w:name w:val="E2F61F895E1F406AB12AA65D2EDF845E"/>
  </w:style>
  <w:style w:type="paragraph" w:customStyle="1" w:styleId="5AA643F95E0C46A8811C4D0F9EB65C6B">
    <w:name w:val="5AA643F95E0C46A8811C4D0F9EB65C6B"/>
  </w:style>
  <w:style w:type="paragraph" w:customStyle="1" w:styleId="2A80768D5EC54F5187D01C150E601165">
    <w:name w:val="2A80768D5EC54F5187D01C150E601165"/>
  </w:style>
  <w:style w:type="paragraph" w:customStyle="1" w:styleId="530AF6A5756747CFA6CFFB0EF0995228">
    <w:name w:val="530AF6A5756747CFA6CFFB0EF0995228"/>
  </w:style>
  <w:style w:type="paragraph" w:customStyle="1" w:styleId="EF7CC810FB3B4A749AF7281742CF2D06">
    <w:name w:val="EF7CC810FB3B4A749AF7281742CF2D06"/>
  </w:style>
  <w:style w:type="paragraph" w:customStyle="1" w:styleId="CD569281CFD64F2C83E8CBC7A96E7B9B">
    <w:name w:val="CD569281CFD64F2C83E8CBC7A96E7B9B"/>
  </w:style>
  <w:style w:type="paragraph" w:customStyle="1" w:styleId="55979EC78F3A4D9C893B9EEB7A442B88">
    <w:name w:val="55979EC78F3A4D9C893B9EEB7A442B88"/>
  </w:style>
  <w:style w:type="paragraph" w:customStyle="1" w:styleId="85AB4EC280AA4552BD48D247B00E61F2">
    <w:name w:val="85AB4EC280AA4552BD48D247B00E61F2"/>
  </w:style>
  <w:style w:type="paragraph" w:customStyle="1" w:styleId="58006E863D8143BF87134E51557A4866">
    <w:name w:val="58006E863D8143BF87134E51557A4866"/>
  </w:style>
  <w:style w:type="paragraph" w:customStyle="1" w:styleId="DE4FC1D8FFC141AD81B8FC3B2A3A93F7">
    <w:name w:val="DE4FC1D8FFC141AD81B8FC3B2A3A93F7"/>
  </w:style>
  <w:style w:type="paragraph" w:customStyle="1" w:styleId="68CBBA5FDCC2476DA327853ADE39E362">
    <w:name w:val="68CBBA5FDCC2476DA327853ADE39E362"/>
  </w:style>
  <w:style w:type="paragraph" w:customStyle="1" w:styleId="938B5D8F2D084B04AFA3AF4EDB600B3E">
    <w:name w:val="938B5D8F2D084B04AFA3AF4EDB600B3E"/>
  </w:style>
  <w:style w:type="paragraph" w:customStyle="1" w:styleId="C1DAEE758A184E238E978AC93E5071B9">
    <w:name w:val="C1DAEE758A184E238E978AC93E5071B9"/>
  </w:style>
  <w:style w:type="paragraph" w:customStyle="1" w:styleId="49E5DF3C3DDB49C9BA9392F1EAE17D92">
    <w:name w:val="49E5DF3C3DDB49C9BA9392F1EAE17D92"/>
  </w:style>
  <w:style w:type="paragraph" w:customStyle="1" w:styleId="7943361F240F458386EC7A5BF432F60D">
    <w:name w:val="7943361F240F458386EC7A5BF432F60D"/>
  </w:style>
  <w:style w:type="paragraph" w:customStyle="1" w:styleId="92A8F72D19A7406F838FC850494939CA">
    <w:name w:val="92A8F72D19A7406F838FC850494939CA"/>
  </w:style>
  <w:style w:type="paragraph" w:customStyle="1" w:styleId="67C4BEC5145A4D558FBA7D91F4E782F8">
    <w:name w:val="67C4BEC5145A4D558FBA7D91F4E782F8"/>
  </w:style>
  <w:style w:type="character" w:customStyle="1" w:styleId="Whitetext">
    <w:name w:val="White text"/>
    <w:uiPriority w:val="1"/>
    <w:qFormat/>
    <w:rPr>
      <w:color w:val="FFFFFF" w:themeColor="background1"/>
    </w:rPr>
  </w:style>
  <w:style w:type="paragraph" w:customStyle="1" w:styleId="A055BD21A9FB481189A9E5700600BB02">
    <w:name w:val="A055BD21A9FB481189A9E5700600BB02"/>
  </w:style>
  <w:style w:type="paragraph" w:customStyle="1" w:styleId="8192A35BBEA4477BAF50F18B0158B205">
    <w:name w:val="8192A35BBEA4477BAF50F18B0158B205"/>
  </w:style>
  <w:style w:type="paragraph" w:customStyle="1" w:styleId="2814A3F2BA464449B39F310E77CF3C86">
    <w:name w:val="2814A3F2BA464449B39F310E77CF3C86"/>
  </w:style>
  <w:style w:type="paragraph" w:customStyle="1" w:styleId="58CCD337DF3341169BD736AF052D9392">
    <w:name w:val="58CCD337DF3341169BD736AF052D9392"/>
  </w:style>
  <w:style w:type="paragraph" w:customStyle="1" w:styleId="359A3B94435D46B3848E6E309187CB23">
    <w:name w:val="359A3B94435D46B3848E6E309187CB23"/>
  </w:style>
  <w:style w:type="paragraph" w:customStyle="1" w:styleId="F44B1272517F4024B6F38D33283B55D2">
    <w:name w:val="F44B1272517F4024B6F38D33283B55D2"/>
  </w:style>
  <w:style w:type="paragraph" w:customStyle="1" w:styleId="0B229A2E1ADA4621BD307A7CB18EAF9C">
    <w:name w:val="0B229A2E1ADA4621BD307A7CB18EAF9C"/>
  </w:style>
  <w:style w:type="paragraph" w:customStyle="1" w:styleId="8EA0F480721948A09BC9C9C44FC1B28F">
    <w:name w:val="8EA0F480721948A09BC9C9C44FC1B28F"/>
  </w:style>
  <w:style w:type="paragraph" w:customStyle="1" w:styleId="BB1872D2BA1E45C2A636D93EBE2D50A8">
    <w:name w:val="BB1872D2BA1E45C2A636D93EBE2D50A8"/>
  </w:style>
  <w:style w:type="paragraph" w:customStyle="1" w:styleId="CB47FC677F1C4EA9AEB93B194E2A7EB0">
    <w:name w:val="CB47FC677F1C4EA9AEB93B194E2A7EB0"/>
  </w:style>
  <w:style w:type="paragraph" w:customStyle="1" w:styleId="B02034EB20414A0F87FAAB075DF22204">
    <w:name w:val="B02034EB20414A0F87FAAB075DF22204"/>
  </w:style>
  <w:style w:type="paragraph" w:customStyle="1" w:styleId="53FAC3E4A58E40858D02E171AB0A5DC5">
    <w:name w:val="53FAC3E4A58E40858D02E171AB0A5DC5"/>
  </w:style>
  <w:style w:type="paragraph" w:customStyle="1" w:styleId="C7D2BAF4EF624CEBABB5219F0B5752C7">
    <w:name w:val="C7D2BAF4EF624CEBABB5219F0B5752C7"/>
  </w:style>
  <w:style w:type="paragraph" w:customStyle="1" w:styleId="D050409E71A14FDABF1BAE950F676E00">
    <w:name w:val="D050409E71A14FDABF1BAE950F676E00"/>
  </w:style>
  <w:style w:type="paragraph" w:customStyle="1" w:styleId="C478359E9E7642918D2093811A93BD9E">
    <w:name w:val="C478359E9E7642918D2093811A93BD9E"/>
  </w:style>
  <w:style w:type="paragraph" w:customStyle="1" w:styleId="A1F44EDCAB1343A5975EEBDAE52ED9C0">
    <w:name w:val="A1F44EDCAB1343A5975EEBDAE52ED9C0"/>
  </w:style>
  <w:style w:type="paragraph" w:customStyle="1" w:styleId="9E061A11DD4F404BB2AD6701AE329ECD">
    <w:name w:val="9E061A11DD4F404BB2AD6701AE329ECD"/>
  </w:style>
  <w:style w:type="paragraph" w:customStyle="1" w:styleId="1E05504A61984E61BEB2B6BDBBC87F60">
    <w:name w:val="1E05504A61984E61BEB2B6BDBBC87F60"/>
  </w:style>
  <w:style w:type="paragraph" w:customStyle="1" w:styleId="547D0FC99E614CA49CFDF5B0F3771308">
    <w:name w:val="547D0FC99E614CA49CFDF5B0F3771308"/>
  </w:style>
  <w:style w:type="paragraph" w:customStyle="1" w:styleId="ECE919DE627F438EAEFD8D8B65D8E015">
    <w:name w:val="ECE919DE627F438EAEFD8D8B65D8E015"/>
  </w:style>
  <w:style w:type="paragraph" w:customStyle="1" w:styleId="2F600EE6ADDC4E439BCE88982651EE54">
    <w:name w:val="2F600EE6ADDC4E439BCE88982651EE54"/>
  </w:style>
  <w:style w:type="paragraph" w:customStyle="1" w:styleId="3819909161164BB1B4EE816464FFA34F">
    <w:name w:val="3819909161164BB1B4EE816464FFA34F"/>
    <w:rsid w:val="00E520DE"/>
  </w:style>
  <w:style w:type="paragraph" w:customStyle="1" w:styleId="7D12A4ACFE1A41AFA5EEC5F70C13C874">
    <w:name w:val="7D12A4ACFE1A41AFA5EEC5F70C13C874"/>
    <w:rsid w:val="00E520DE"/>
  </w:style>
  <w:style w:type="paragraph" w:customStyle="1" w:styleId="CC5EE5BBEE174575B18B45702E3D28E2">
    <w:name w:val="CC5EE5BBEE174575B18B45702E3D28E2"/>
    <w:rsid w:val="00E520DE"/>
  </w:style>
  <w:style w:type="paragraph" w:customStyle="1" w:styleId="9CD24EA9B91F404585E44B38464BF581">
    <w:name w:val="9CD24EA9B91F404585E44B38464BF581"/>
    <w:rsid w:val="00E520DE"/>
  </w:style>
  <w:style w:type="paragraph" w:customStyle="1" w:styleId="AA437D892B654E77989CED43E9922A8F">
    <w:name w:val="AA437D892B654E77989CED43E9922A8F"/>
    <w:rsid w:val="00E520DE"/>
  </w:style>
  <w:style w:type="paragraph" w:customStyle="1" w:styleId="795E8A17B24E4BC7B191CCD3BB349ECE">
    <w:name w:val="795E8A17B24E4BC7B191CCD3BB349ECE"/>
    <w:rsid w:val="00E520DE"/>
  </w:style>
  <w:style w:type="paragraph" w:customStyle="1" w:styleId="443252941FE34536884D40B134212D45">
    <w:name w:val="443252941FE34536884D40B134212D45"/>
    <w:rsid w:val="00E520DE"/>
  </w:style>
  <w:style w:type="paragraph" w:customStyle="1" w:styleId="60EA76FCD79B4DA3AD2403BC752F3906">
    <w:name w:val="60EA76FCD79B4DA3AD2403BC752F3906"/>
    <w:rsid w:val="00E520DE"/>
  </w:style>
  <w:style w:type="paragraph" w:customStyle="1" w:styleId="D9C208C6336D438C8CCA8CCE3BDA9E62">
    <w:name w:val="D9C208C6336D438C8CCA8CCE3BDA9E62"/>
    <w:rsid w:val="00E520DE"/>
  </w:style>
  <w:style w:type="paragraph" w:customStyle="1" w:styleId="463F231064CA4218900654F6D3AB4F92">
    <w:name w:val="463F231064CA4218900654F6D3AB4F92"/>
    <w:rsid w:val="00E520DE"/>
  </w:style>
  <w:style w:type="paragraph" w:customStyle="1" w:styleId="5CEA27CC5F8644628E3E82001D7D5534">
    <w:name w:val="5CEA27CC5F8644628E3E82001D7D5534"/>
    <w:rsid w:val="00E520DE"/>
  </w:style>
  <w:style w:type="paragraph" w:customStyle="1" w:styleId="51B481468F0E425B8060BB01530E56D0">
    <w:name w:val="51B481468F0E425B8060BB01530E56D0"/>
    <w:rsid w:val="00E520DE"/>
  </w:style>
  <w:style w:type="paragraph" w:customStyle="1" w:styleId="81FD872AA2A346DEAEF42D2EFA1D0560">
    <w:name w:val="81FD872AA2A346DEAEF42D2EFA1D0560"/>
    <w:rsid w:val="00E520DE"/>
  </w:style>
  <w:style w:type="paragraph" w:customStyle="1" w:styleId="4CF8BCAFEDB949C0B322DFF3478529D9">
    <w:name w:val="4CF8BCAFEDB949C0B322DFF3478529D9"/>
    <w:rsid w:val="00E520DE"/>
  </w:style>
  <w:style w:type="paragraph" w:customStyle="1" w:styleId="88A3E948C4824FC99AEDCB21B07747D6">
    <w:name w:val="88A3E948C4824FC99AEDCB21B07747D6"/>
    <w:rsid w:val="00E520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546A"/>
      </a:dk2>
      <a:lt2>
        <a:srgbClr val="E7E6E6"/>
      </a:lt2>
      <a:accent1>
        <a:srgbClr val="4185DF"/>
      </a:accent1>
      <a:accent2>
        <a:srgbClr val="F64668"/>
      </a:accent2>
      <a:accent3>
        <a:srgbClr val="A5A5A5"/>
      </a:accent3>
      <a:accent4>
        <a:srgbClr val="FFC000"/>
      </a:accent4>
      <a:accent5>
        <a:srgbClr val="5B9BD5"/>
      </a:accent5>
      <a:accent6>
        <a:srgbClr val="70AD47"/>
      </a:accent6>
      <a:hlink>
        <a:srgbClr val="0563C1"/>
      </a:hlink>
      <a:folHlink>
        <a:srgbClr val="954F72"/>
      </a:folHlink>
    </a:clrScheme>
    <a:fontScheme name="Custom 23">
      <a:majorFont>
        <a:latin typeface="Source Sans Pro Black"/>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C283A9-7514-4B83-BB03-BDA3FBFB94D2}">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045A6E-6B18-4DC6-B23C-B53236BE88E9}">
  <ds:schemaRefs>
    <ds:schemaRef ds:uri="http://schemas.microsoft.com/sharepoint/v3/contenttype/forms"/>
  </ds:schemaRefs>
</ds:datastoreItem>
</file>

<file path=customXml/itemProps3.xml><?xml version="1.0" encoding="utf-8"?>
<ds:datastoreItem xmlns:ds="http://schemas.openxmlformats.org/officeDocument/2006/customXml" ds:itemID="{A53C1FAA-FEC0-4C52-8CC1-E5331B27C2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newspaper</Template>
  <TotalTime>0</TotalTime>
  <Pages>6</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2024-11-29T13:48:00Z</dcterms:created>
  <dcterms:modified xsi:type="dcterms:W3CDTF">2024-11-29T14:17:00Z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